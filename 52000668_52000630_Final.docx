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7F37" w14:textId="748E9BD4" w:rsidR="003218FF" w:rsidRPr="00B10E7E" w:rsidRDefault="003218FF" w:rsidP="003218FF">
      <w:pPr>
        <w:suppressAutoHyphens/>
        <w:autoSpaceDE w:val="0"/>
        <w:autoSpaceDN w:val="0"/>
        <w:adjustRightInd w:val="0"/>
        <w:jc w:val="center"/>
        <w:rPr>
          <w:sz w:val="28"/>
          <w:szCs w:val="28"/>
          <w:lang w:val="en"/>
        </w:rPr>
      </w:pPr>
      <w:bookmarkStart w:id="0" w:name="_top"/>
      <w:bookmarkEnd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A3C409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486B20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679F57" w14:textId="77777777" w:rsidR="003218FF" w:rsidRPr="00B10E7E" w:rsidRDefault="003218FF" w:rsidP="003218FF">
      <w:pPr>
        <w:suppressAutoHyphens/>
        <w:autoSpaceDE w:val="0"/>
        <w:autoSpaceDN w:val="0"/>
        <w:adjustRightInd w:val="0"/>
        <w:ind w:firstLine="720"/>
        <w:jc w:val="center"/>
        <w:rPr>
          <w:lang w:val="en"/>
        </w:rPr>
      </w:pPr>
    </w:p>
    <w:p w14:paraId="5858915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EEF5642" wp14:editId="3ECD1D4F">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p>
    <w:p w14:paraId="58CB998E" w14:textId="77777777" w:rsidR="003218FF" w:rsidRPr="00B10E7E" w:rsidRDefault="003218FF" w:rsidP="003218FF">
      <w:pPr>
        <w:suppressAutoHyphens/>
        <w:autoSpaceDE w:val="0"/>
        <w:autoSpaceDN w:val="0"/>
        <w:adjustRightInd w:val="0"/>
        <w:ind w:firstLine="720"/>
        <w:rPr>
          <w:b/>
          <w:bCs/>
          <w:sz w:val="28"/>
          <w:szCs w:val="28"/>
          <w:lang w:val="en"/>
        </w:rPr>
      </w:pPr>
    </w:p>
    <w:p w14:paraId="55BED1B6" w14:textId="0DEAF6BB" w:rsidR="003218FF" w:rsidRPr="003E2DBD" w:rsidRDefault="00D746A0" w:rsidP="00AC48F0">
      <w:pPr>
        <w:tabs>
          <w:tab w:val="center" w:pos="4920"/>
          <w:tab w:val="right" w:pos="9121"/>
        </w:tabs>
        <w:suppressAutoHyphens/>
        <w:autoSpaceDE w:val="0"/>
        <w:autoSpaceDN w:val="0"/>
        <w:adjustRightInd w:val="0"/>
        <w:spacing w:line="360" w:lineRule="auto"/>
        <w:ind w:firstLine="720"/>
        <w:rPr>
          <w:b/>
          <w:bCs/>
          <w:sz w:val="36"/>
          <w:szCs w:val="32"/>
          <w:lang w:val="en"/>
        </w:rPr>
      </w:pPr>
      <w:r>
        <w:rPr>
          <w:b/>
          <w:bCs/>
          <w:sz w:val="32"/>
          <w:szCs w:val="32"/>
          <w:lang w:val="en"/>
        </w:rPr>
        <w:tab/>
      </w:r>
      <w:bookmarkStart w:id="1" w:name="_Hlk120608806"/>
      <w:r>
        <w:rPr>
          <w:b/>
          <w:bCs/>
          <w:sz w:val="32"/>
          <w:szCs w:val="32"/>
          <w:lang w:val="en"/>
        </w:rPr>
        <w:t xml:space="preserve">BÁO CÁO MÔN </w:t>
      </w:r>
      <w:bookmarkEnd w:id="1"/>
      <w:r w:rsidRPr="00D746A0">
        <w:rPr>
          <w:b/>
          <w:bCs/>
          <w:sz w:val="32"/>
          <w:szCs w:val="32"/>
          <w:lang w:val="en"/>
        </w:rPr>
        <w:t>NHẬP MÔN XỬ LÝ ẢNH SỐ</w:t>
      </w:r>
    </w:p>
    <w:p w14:paraId="1F887F22" w14:textId="772EABB7" w:rsidR="003218FF" w:rsidRDefault="003218FF" w:rsidP="00262E31">
      <w:pPr>
        <w:suppressAutoHyphens/>
        <w:autoSpaceDE w:val="0"/>
        <w:autoSpaceDN w:val="0"/>
        <w:adjustRightInd w:val="0"/>
        <w:spacing w:line="360" w:lineRule="auto"/>
        <w:rPr>
          <w:b/>
          <w:bCs/>
          <w:sz w:val="32"/>
          <w:szCs w:val="32"/>
          <w:lang w:val="en"/>
        </w:rPr>
      </w:pPr>
    </w:p>
    <w:p w14:paraId="245CB174" w14:textId="77777777" w:rsidR="001E7037" w:rsidRDefault="001E7037" w:rsidP="00262E31">
      <w:pPr>
        <w:suppressAutoHyphens/>
        <w:autoSpaceDE w:val="0"/>
        <w:autoSpaceDN w:val="0"/>
        <w:adjustRightInd w:val="0"/>
        <w:spacing w:line="360" w:lineRule="auto"/>
        <w:rPr>
          <w:b/>
          <w:bCs/>
          <w:sz w:val="32"/>
          <w:szCs w:val="32"/>
          <w:lang w:val="en"/>
        </w:rPr>
      </w:pPr>
    </w:p>
    <w:p w14:paraId="6406ECCD" w14:textId="06A6DBF0" w:rsidR="00E44A48" w:rsidRDefault="00E44A48" w:rsidP="00720D4E">
      <w:pPr>
        <w:suppressAutoHyphens/>
        <w:autoSpaceDE w:val="0"/>
        <w:autoSpaceDN w:val="0"/>
        <w:adjustRightInd w:val="0"/>
        <w:spacing w:line="360" w:lineRule="auto"/>
        <w:jc w:val="center"/>
        <w:rPr>
          <w:b/>
          <w:bCs/>
          <w:sz w:val="48"/>
          <w:szCs w:val="48"/>
        </w:rPr>
      </w:pPr>
      <w:r w:rsidRPr="00E44A48">
        <w:rPr>
          <w:b/>
          <w:bCs/>
          <w:sz w:val="48"/>
          <w:szCs w:val="48"/>
        </w:rPr>
        <w:t>Bài toán</w:t>
      </w:r>
      <w:r w:rsidR="00720D4E">
        <w:rPr>
          <w:b/>
          <w:bCs/>
          <w:sz w:val="48"/>
          <w:szCs w:val="48"/>
        </w:rPr>
        <w:t>: N</w:t>
      </w:r>
      <w:r w:rsidRPr="00E44A48">
        <w:rPr>
          <w:b/>
          <w:bCs/>
          <w:sz w:val="48"/>
          <w:szCs w:val="48"/>
        </w:rPr>
        <w:t>hận dạng bảng điểm</w:t>
      </w:r>
      <w:r w:rsidR="00720D4E">
        <w:rPr>
          <w:b/>
          <w:bCs/>
          <w:sz w:val="48"/>
          <w:szCs w:val="48"/>
        </w:rPr>
        <w:t>,</w:t>
      </w:r>
    </w:p>
    <w:p w14:paraId="7E8BDDE9" w14:textId="6BC79E0B" w:rsidR="0042522F" w:rsidRDefault="00E44A48" w:rsidP="0042522F">
      <w:pPr>
        <w:suppressAutoHyphens/>
        <w:autoSpaceDE w:val="0"/>
        <w:autoSpaceDN w:val="0"/>
        <w:adjustRightInd w:val="0"/>
        <w:spacing w:line="360" w:lineRule="auto"/>
        <w:jc w:val="center"/>
        <w:rPr>
          <w:b/>
          <w:bCs/>
          <w:lang w:val="en"/>
        </w:rPr>
      </w:pPr>
      <w:bookmarkStart w:id="2" w:name="_Hlk142420949"/>
      <w:r w:rsidRPr="00E44A48">
        <w:rPr>
          <w:b/>
          <w:bCs/>
          <w:sz w:val="48"/>
          <w:szCs w:val="48"/>
        </w:rPr>
        <w:t>Nhận biết cử chỉ bàn tay</w:t>
      </w:r>
    </w:p>
    <w:bookmarkEnd w:id="2"/>
    <w:p w14:paraId="28469126" w14:textId="363B1727" w:rsidR="00262E31" w:rsidRDefault="00262E31" w:rsidP="00262E31">
      <w:pPr>
        <w:suppressAutoHyphens/>
        <w:autoSpaceDE w:val="0"/>
        <w:autoSpaceDN w:val="0"/>
        <w:adjustRightInd w:val="0"/>
        <w:spacing w:line="360" w:lineRule="auto"/>
        <w:rPr>
          <w:b/>
          <w:bCs/>
          <w:sz w:val="32"/>
          <w:szCs w:val="32"/>
          <w:lang w:val="en"/>
        </w:rPr>
      </w:pPr>
    </w:p>
    <w:p w14:paraId="621DB9DC" w14:textId="466686EE" w:rsidR="003218FF" w:rsidRPr="003218FF" w:rsidRDefault="003218FF" w:rsidP="003218FF">
      <w:pPr>
        <w:suppressAutoHyphens/>
        <w:autoSpaceDE w:val="0"/>
        <w:autoSpaceDN w:val="0"/>
        <w:adjustRightInd w:val="0"/>
        <w:spacing w:line="360" w:lineRule="auto"/>
        <w:jc w:val="both"/>
        <w:rPr>
          <w:b/>
          <w:bCs/>
          <w:color w:val="FF0000"/>
          <w:lang w:val="en"/>
        </w:rPr>
      </w:pPr>
    </w:p>
    <w:p w14:paraId="4E2FA56D" w14:textId="77777777" w:rsidR="003218FF" w:rsidRPr="00B10E7E" w:rsidRDefault="003218FF" w:rsidP="003218FF">
      <w:pPr>
        <w:suppressAutoHyphens/>
        <w:autoSpaceDE w:val="0"/>
        <w:autoSpaceDN w:val="0"/>
        <w:adjustRightInd w:val="0"/>
        <w:spacing w:line="360" w:lineRule="auto"/>
        <w:jc w:val="both"/>
        <w:rPr>
          <w:b/>
          <w:bCs/>
          <w:lang w:val="en"/>
        </w:rPr>
      </w:pPr>
    </w:p>
    <w:p w14:paraId="14EA35CB" w14:textId="77777777" w:rsidR="003218FF" w:rsidRPr="00B10E7E" w:rsidRDefault="003218FF" w:rsidP="003218FF">
      <w:pPr>
        <w:suppressAutoHyphens/>
        <w:autoSpaceDE w:val="0"/>
        <w:autoSpaceDN w:val="0"/>
        <w:adjustRightInd w:val="0"/>
        <w:spacing w:line="360" w:lineRule="auto"/>
        <w:jc w:val="both"/>
        <w:rPr>
          <w:b/>
          <w:bCs/>
          <w:lang w:val="en"/>
        </w:rPr>
      </w:pPr>
    </w:p>
    <w:p w14:paraId="781E7580" w14:textId="2C543A73" w:rsidR="003218FF" w:rsidRPr="00AC48F0"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34577D">
        <w:rPr>
          <w:b/>
          <w:sz w:val="28"/>
          <w:szCs w:val="28"/>
        </w:rPr>
        <w:t>TS</w:t>
      </w:r>
      <w:r w:rsidR="00C427D4">
        <w:rPr>
          <w:b/>
          <w:sz w:val="28"/>
          <w:szCs w:val="28"/>
        </w:rPr>
        <w:t xml:space="preserve">. </w:t>
      </w:r>
      <w:r w:rsidR="0034577D" w:rsidRPr="0034577D">
        <w:rPr>
          <w:b/>
          <w:sz w:val="28"/>
          <w:szCs w:val="28"/>
        </w:rPr>
        <w:t>PHẠM VĂN HUY</w:t>
      </w:r>
    </w:p>
    <w:p w14:paraId="438E97A7" w14:textId="6CD420E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3E2DBD">
        <w:rPr>
          <w:b/>
          <w:bCs/>
          <w:sz w:val="28"/>
          <w:szCs w:val="28"/>
          <w:lang w:val="vi-VN"/>
        </w:rPr>
        <w:t xml:space="preserve">   NGUYỄN TR</w:t>
      </w:r>
      <w:r w:rsidR="003E2DBD">
        <w:rPr>
          <w:b/>
          <w:bCs/>
          <w:sz w:val="28"/>
          <w:szCs w:val="28"/>
        </w:rPr>
        <w:t>ẦN QUANG HUY – 52000668</w:t>
      </w:r>
    </w:p>
    <w:p w14:paraId="2100056F" w14:textId="3D7EBD03" w:rsidR="00607A7D" w:rsidRPr="00DD74FD" w:rsidRDefault="0034577D" w:rsidP="003218FF">
      <w:pPr>
        <w:suppressAutoHyphens/>
        <w:autoSpaceDE w:val="0"/>
        <w:autoSpaceDN w:val="0"/>
        <w:adjustRightInd w:val="0"/>
        <w:spacing w:line="360" w:lineRule="auto"/>
        <w:jc w:val="right"/>
        <w:rPr>
          <w:b/>
          <w:bCs/>
          <w:sz w:val="28"/>
          <w:szCs w:val="28"/>
        </w:rPr>
      </w:pPr>
      <w:r>
        <w:rPr>
          <w:b/>
          <w:bCs/>
          <w:sz w:val="28"/>
          <w:szCs w:val="28"/>
        </w:rPr>
        <w:t xml:space="preserve">LƯƠNG GIA </w:t>
      </w:r>
      <w:r w:rsidR="00D91248">
        <w:rPr>
          <w:b/>
          <w:bCs/>
          <w:sz w:val="28"/>
          <w:szCs w:val="28"/>
        </w:rPr>
        <w:t>BẢO –</w:t>
      </w:r>
      <w:r w:rsidR="00607A7D">
        <w:rPr>
          <w:b/>
          <w:bCs/>
          <w:sz w:val="28"/>
          <w:szCs w:val="28"/>
        </w:rPr>
        <w:t xml:space="preserve"> 520006</w:t>
      </w:r>
      <w:r>
        <w:rPr>
          <w:b/>
          <w:bCs/>
          <w:sz w:val="28"/>
          <w:szCs w:val="28"/>
        </w:rPr>
        <w:t>30</w:t>
      </w:r>
    </w:p>
    <w:p w14:paraId="505CA7BA" w14:textId="77777777" w:rsidR="003218FF" w:rsidRPr="008A259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8A2590">
        <w:rPr>
          <w:b/>
          <w:bCs/>
          <w:sz w:val="28"/>
          <w:szCs w:val="28"/>
        </w:rPr>
        <w:t>20050201</w:t>
      </w:r>
    </w:p>
    <w:p w14:paraId="0D9B5E0B" w14:textId="77777777" w:rsidR="003218FF" w:rsidRPr="008A259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A2590">
        <w:rPr>
          <w:b/>
          <w:bCs/>
          <w:sz w:val="28"/>
          <w:szCs w:val="28"/>
        </w:rPr>
        <w:t>24</w:t>
      </w:r>
    </w:p>
    <w:p w14:paraId="1C738CD0" w14:textId="77777777" w:rsidR="003218FF" w:rsidRDefault="003218FF" w:rsidP="003218FF">
      <w:pPr>
        <w:suppressAutoHyphens/>
        <w:autoSpaceDE w:val="0"/>
        <w:autoSpaceDN w:val="0"/>
        <w:adjustRightInd w:val="0"/>
        <w:jc w:val="center"/>
        <w:rPr>
          <w:b/>
          <w:bCs/>
          <w:lang w:val="vi-VN"/>
        </w:rPr>
      </w:pPr>
    </w:p>
    <w:p w14:paraId="17EDBF9D" w14:textId="77777777" w:rsidR="002D4629" w:rsidRDefault="002D4629" w:rsidP="003218FF">
      <w:pPr>
        <w:suppressAutoHyphens/>
        <w:autoSpaceDE w:val="0"/>
        <w:autoSpaceDN w:val="0"/>
        <w:adjustRightInd w:val="0"/>
        <w:jc w:val="center"/>
        <w:rPr>
          <w:b/>
          <w:bCs/>
          <w:lang w:val="vi-VN"/>
        </w:rPr>
      </w:pPr>
    </w:p>
    <w:p w14:paraId="16DC986B" w14:textId="77777777" w:rsidR="00956CC0" w:rsidRPr="009B4976" w:rsidRDefault="00956CC0" w:rsidP="003218FF">
      <w:pPr>
        <w:suppressAutoHyphens/>
        <w:autoSpaceDE w:val="0"/>
        <w:autoSpaceDN w:val="0"/>
        <w:adjustRightInd w:val="0"/>
        <w:jc w:val="center"/>
        <w:rPr>
          <w:b/>
          <w:bCs/>
          <w:iCs/>
          <w:sz w:val="28"/>
          <w:szCs w:val="28"/>
          <w:lang w:val="vi-VN"/>
        </w:rPr>
      </w:pPr>
      <w:r w:rsidRPr="009B4976">
        <w:rPr>
          <w:b/>
          <w:bCs/>
          <w:iCs/>
          <w:sz w:val="28"/>
          <w:szCs w:val="28"/>
          <w:lang w:val="vi-VN"/>
        </w:rPr>
        <w:t>THÀNH PHỐ HỒ CHÍ MINH, NĂM 2022</w:t>
      </w:r>
      <w:r w:rsidRPr="009B4976">
        <w:rPr>
          <w:b/>
          <w:bCs/>
          <w:iCs/>
          <w:sz w:val="28"/>
          <w:szCs w:val="28"/>
          <w:lang w:val="vi-VN"/>
        </w:rPr>
        <w:br w:type="page"/>
      </w:r>
    </w:p>
    <w:p w14:paraId="5093F610" w14:textId="77777777" w:rsidR="003F38FB" w:rsidRPr="00B10E7E" w:rsidRDefault="003F38FB" w:rsidP="003F38F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753945C" w14:textId="77777777" w:rsidR="003F38FB" w:rsidRPr="007E7FF7" w:rsidRDefault="003F38FB" w:rsidP="003F38F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C6F7160" w14:textId="77777777" w:rsidR="003F38FB" w:rsidRPr="00B10E7E" w:rsidRDefault="003F38FB" w:rsidP="003F38F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A5D558E" w14:textId="77777777" w:rsidR="003F38FB" w:rsidRPr="00B10E7E" w:rsidRDefault="003F38FB" w:rsidP="003F38FB">
      <w:pPr>
        <w:suppressAutoHyphens/>
        <w:autoSpaceDE w:val="0"/>
        <w:autoSpaceDN w:val="0"/>
        <w:adjustRightInd w:val="0"/>
        <w:ind w:firstLine="720"/>
        <w:jc w:val="center"/>
        <w:rPr>
          <w:lang w:val="en"/>
        </w:rPr>
      </w:pPr>
    </w:p>
    <w:p w14:paraId="09A7EEB9" w14:textId="77777777" w:rsidR="003F38FB" w:rsidRPr="00B10E7E" w:rsidRDefault="003F38FB" w:rsidP="003F38F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A180532" wp14:editId="568C11ED">
            <wp:extent cx="1800000" cy="1800000"/>
            <wp:effectExtent l="0" t="0" r="0" b="0"/>
            <wp:docPr id="869230448" name="Picture 869230448"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30448" name="Picture 869230448" descr="A blue and red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p>
    <w:p w14:paraId="0A7DE349" w14:textId="77777777" w:rsidR="003F38FB" w:rsidRPr="00B10E7E" w:rsidRDefault="003F38FB" w:rsidP="003F38FB">
      <w:pPr>
        <w:suppressAutoHyphens/>
        <w:autoSpaceDE w:val="0"/>
        <w:autoSpaceDN w:val="0"/>
        <w:adjustRightInd w:val="0"/>
        <w:ind w:firstLine="720"/>
        <w:rPr>
          <w:b/>
          <w:bCs/>
          <w:sz w:val="28"/>
          <w:szCs w:val="28"/>
          <w:lang w:val="en"/>
        </w:rPr>
      </w:pPr>
    </w:p>
    <w:p w14:paraId="1A852437" w14:textId="77777777" w:rsidR="003F38FB" w:rsidRPr="003E2DBD" w:rsidRDefault="003F38FB" w:rsidP="003F38FB">
      <w:pPr>
        <w:tabs>
          <w:tab w:val="center" w:pos="4920"/>
          <w:tab w:val="right" w:pos="9121"/>
        </w:tabs>
        <w:suppressAutoHyphens/>
        <w:autoSpaceDE w:val="0"/>
        <w:autoSpaceDN w:val="0"/>
        <w:adjustRightInd w:val="0"/>
        <w:spacing w:line="360" w:lineRule="auto"/>
        <w:ind w:firstLine="720"/>
        <w:rPr>
          <w:b/>
          <w:bCs/>
          <w:sz w:val="36"/>
          <w:szCs w:val="32"/>
          <w:lang w:val="en"/>
        </w:rPr>
      </w:pPr>
      <w:r>
        <w:rPr>
          <w:b/>
          <w:bCs/>
          <w:sz w:val="32"/>
          <w:szCs w:val="32"/>
          <w:lang w:val="en"/>
        </w:rPr>
        <w:tab/>
        <w:t xml:space="preserve">BÁO CÁO MÔN </w:t>
      </w:r>
      <w:r w:rsidRPr="00D746A0">
        <w:rPr>
          <w:b/>
          <w:bCs/>
          <w:sz w:val="32"/>
          <w:szCs w:val="32"/>
          <w:lang w:val="en"/>
        </w:rPr>
        <w:t>NHẬP MÔN XỬ LÝ ẢNH SỐ</w:t>
      </w:r>
    </w:p>
    <w:p w14:paraId="00CB0A68" w14:textId="77777777" w:rsidR="003F38FB" w:rsidRDefault="003F38FB" w:rsidP="003F38FB">
      <w:pPr>
        <w:suppressAutoHyphens/>
        <w:autoSpaceDE w:val="0"/>
        <w:autoSpaceDN w:val="0"/>
        <w:adjustRightInd w:val="0"/>
        <w:spacing w:line="360" w:lineRule="auto"/>
        <w:rPr>
          <w:b/>
          <w:bCs/>
          <w:sz w:val="32"/>
          <w:szCs w:val="32"/>
          <w:lang w:val="en"/>
        </w:rPr>
      </w:pPr>
    </w:p>
    <w:p w14:paraId="44873019" w14:textId="77777777" w:rsidR="00C57D4E" w:rsidRDefault="00C57D4E" w:rsidP="003F38FB">
      <w:pPr>
        <w:suppressAutoHyphens/>
        <w:autoSpaceDE w:val="0"/>
        <w:autoSpaceDN w:val="0"/>
        <w:adjustRightInd w:val="0"/>
        <w:spacing w:line="360" w:lineRule="auto"/>
        <w:rPr>
          <w:b/>
          <w:bCs/>
          <w:sz w:val="32"/>
          <w:szCs w:val="32"/>
          <w:lang w:val="en"/>
        </w:rPr>
      </w:pPr>
    </w:p>
    <w:p w14:paraId="753B1AA2" w14:textId="77777777" w:rsidR="00C57D4E" w:rsidRDefault="00C57D4E" w:rsidP="00C57D4E">
      <w:pPr>
        <w:suppressAutoHyphens/>
        <w:autoSpaceDE w:val="0"/>
        <w:autoSpaceDN w:val="0"/>
        <w:adjustRightInd w:val="0"/>
        <w:spacing w:line="360" w:lineRule="auto"/>
        <w:jc w:val="center"/>
        <w:rPr>
          <w:b/>
          <w:bCs/>
          <w:sz w:val="48"/>
          <w:szCs w:val="48"/>
        </w:rPr>
      </w:pPr>
      <w:r w:rsidRPr="00E44A48">
        <w:rPr>
          <w:b/>
          <w:bCs/>
          <w:sz w:val="48"/>
          <w:szCs w:val="48"/>
        </w:rPr>
        <w:t>Bài toán</w:t>
      </w:r>
      <w:r>
        <w:rPr>
          <w:b/>
          <w:bCs/>
          <w:sz w:val="48"/>
          <w:szCs w:val="48"/>
        </w:rPr>
        <w:t>: N</w:t>
      </w:r>
      <w:r w:rsidRPr="00E44A48">
        <w:rPr>
          <w:b/>
          <w:bCs/>
          <w:sz w:val="48"/>
          <w:szCs w:val="48"/>
        </w:rPr>
        <w:t>hận dạng bảng điểm</w:t>
      </w:r>
      <w:r>
        <w:rPr>
          <w:b/>
          <w:bCs/>
          <w:sz w:val="48"/>
          <w:szCs w:val="48"/>
        </w:rPr>
        <w:t>,</w:t>
      </w:r>
    </w:p>
    <w:p w14:paraId="7779A44C" w14:textId="77777777" w:rsidR="00C57D4E" w:rsidRDefault="00C57D4E" w:rsidP="00C57D4E">
      <w:pPr>
        <w:suppressAutoHyphens/>
        <w:autoSpaceDE w:val="0"/>
        <w:autoSpaceDN w:val="0"/>
        <w:adjustRightInd w:val="0"/>
        <w:spacing w:line="360" w:lineRule="auto"/>
        <w:jc w:val="center"/>
        <w:rPr>
          <w:b/>
          <w:bCs/>
          <w:lang w:val="en"/>
        </w:rPr>
      </w:pPr>
      <w:r w:rsidRPr="00E44A48">
        <w:rPr>
          <w:b/>
          <w:bCs/>
          <w:sz w:val="48"/>
          <w:szCs w:val="48"/>
        </w:rPr>
        <w:t>Nhận biết cử chỉ bàn tay</w:t>
      </w:r>
    </w:p>
    <w:p w14:paraId="0D9698B9" w14:textId="77777777" w:rsidR="003F38FB" w:rsidRDefault="003F38FB" w:rsidP="003F38FB">
      <w:pPr>
        <w:suppressAutoHyphens/>
        <w:autoSpaceDE w:val="0"/>
        <w:autoSpaceDN w:val="0"/>
        <w:adjustRightInd w:val="0"/>
        <w:spacing w:line="360" w:lineRule="auto"/>
        <w:rPr>
          <w:b/>
          <w:bCs/>
          <w:sz w:val="32"/>
          <w:szCs w:val="32"/>
          <w:lang w:val="en"/>
        </w:rPr>
      </w:pPr>
    </w:p>
    <w:p w14:paraId="656DAC66" w14:textId="77777777" w:rsidR="003F38FB" w:rsidRPr="003218FF" w:rsidRDefault="003F38FB" w:rsidP="003F38FB">
      <w:pPr>
        <w:suppressAutoHyphens/>
        <w:autoSpaceDE w:val="0"/>
        <w:autoSpaceDN w:val="0"/>
        <w:adjustRightInd w:val="0"/>
        <w:spacing w:line="360" w:lineRule="auto"/>
        <w:jc w:val="both"/>
        <w:rPr>
          <w:b/>
          <w:bCs/>
          <w:color w:val="FF0000"/>
          <w:lang w:val="en"/>
        </w:rPr>
      </w:pPr>
    </w:p>
    <w:p w14:paraId="3B7BB1ED" w14:textId="77777777" w:rsidR="003F38FB" w:rsidRPr="00B10E7E" w:rsidRDefault="003F38FB" w:rsidP="003F38FB">
      <w:pPr>
        <w:suppressAutoHyphens/>
        <w:autoSpaceDE w:val="0"/>
        <w:autoSpaceDN w:val="0"/>
        <w:adjustRightInd w:val="0"/>
        <w:spacing w:line="360" w:lineRule="auto"/>
        <w:jc w:val="both"/>
        <w:rPr>
          <w:b/>
          <w:bCs/>
          <w:lang w:val="en"/>
        </w:rPr>
      </w:pPr>
    </w:p>
    <w:p w14:paraId="1365A804" w14:textId="77777777" w:rsidR="003F38FB" w:rsidRPr="00B10E7E" w:rsidRDefault="003F38FB" w:rsidP="003F38FB">
      <w:pPr>
        <w:suppressAutoHyphens/>
        <w:autoSpaceDE w:val="0"/>
        <w:autoSpaceDN w:val="0"/>
        <w:adjustRightInd w:val="0"/>
        <w:spacing w:line="360" w:lineRule="auto"/>
        <w:jc w:val="both"/>
        <w:rPr>
          <w:b/>
          <w:bCs/>
          <w:lang w:val="en"/>
        </w:rPr>
      </w:pPr>
    </w:p>
    <w:p w14:paraId="3DEB6FE7" w14:textId="77777777" w:rsidR="003F38FB" w:rsidRPr="00AC48F0" w:rsidRDefault="003F38FB" w:rsidP="003F38F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 xml:space="preserve">TS. </w:t>
      </w:r>
      <w:r w:rsidRPr="0034577D">
        <w:rPr>
          <w:b/>
          <w:sz w:val="28"/>
          <w:szCs w:val="28"/>
        </w:rPr>
        <w:t>PHẠM VĂN HUY</w:t>
      </w:r>
    </w:p>
    <w:p w14:paraId="0C30D194" w14:textId="77777777" w:rsidR="003F38FB" w:rsidRDefault="003F38FB" w:rsidP="003F38F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TR</w:t>
      </w:r>
      <w:r>
        <w:rPr>
          <w:b/>
          <w:bCs/>
          <w:sz w:val="28"/>
          <w:szCs w:val="28"/>
        </w:rPr>
        <w:t>ẦN QUANG HUY – 52000668</w:t>
      </w:r>
    </w:p>
    <w:p w14:paraId="47E4DA61" w14:textId="31B4434F" w:rsidR="003F38FB" w:rsidRPr="00DD74FD" w:rsidRDefault="003F38FB" w:rsidP="003F38FB">
      <w:pPr>
        <w:suppressAutoHyphens/>
        <w:autoSpaceDE w:val="0"/>
        <w:autoSpaceDN w:val="0"/>
        <w:adjustRightInd w:val="0"/>
        <w:spacing w:line="360" w:lineRule="auto"/>
        <w:jc w:val="right"/>
        <w:rPr>
          <w:b/>
          <w:bCs/>
          <w:sz w:val="28"/>
          <w:szCs w:val="28"/>
        </w:rPr>
      </w:pPr>
      <w:r>
        <w:rPr>
          <w:b/>
          <w:bCs/>
          <w:sz w:val="28"/>
          <w:szCs w:val="28"/>
        </w:rPr>
        <w:t xml:space="preserve">LƯƠNG GIA </w:t>
      </w:r>
      <w:r w:rsidR="00D91248">
        <w:rPr>
          <w:b/>
          <w:bCs/>
          <w:sz w:val="28"/>
          <w:szCs w:val="28"/>
        </w:rPr>
        <w:t>BẢO –</w:t>
      </w:r>
      <w:r>
        <w:rPr>
          <w:b/>
          <w:bCs/>
          <w:sz w:val="28"/>
          <w:szCs w:val="28"/>
        </w:rPr>
        <w:t xml:space="preserve"> 52000630</w:t>
      </w:r>
    </w:p>
    <w:p w14:paraId="319A9D3F" w14:textId="77777777" w:rsidR="003F38FB" w:rsidRPr="008A2590" w:rsidRDefault="003F38FB" w:rsidP="003F38F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138F43D8" w14:textId="77777777" w:rsidR="003F38FB" w:rsidRPr="008A2590" w:rsidRDefault="003F38FB" w:rsidP="003F38F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7A2A73A8" w14:textId="77777777" w:rsidR="003F38FB" w:rsidRDefault="003F38FB" w:rsidP="003F38FB">
      <w:pPr>
        <w:suppressAutoHyphens/>
        <w:autoSpaceDE w:val="0"/>
        <w:autoSpaceDN w:val="0"/>
        <w:adjustRightInd w:val="0"/>
        <w:jc w:val="center"/>
        <w:rPr>
          <w:b/>
          <w:bCs/>
          <w:lang w:val="vi-VN"/>
        </w:rPr>
      </w:pPr>
    </w:p>
    <w:p w14:paraId="49A3EB18" w14:textId="77777777" w:rsidR="003F38FB" w:rsidRDefault="003F38FB" w:rsidP="003F38FB">
      <w:pPr>
        <w:suppressAutoHyphens/>
        <w:autoSpaceDE w:val="0"/>
        <w:autoSpaceDN w:val="0"/>
        <w:adjustRightInd w:val="0"/>
        <w:jc w:val="center"/>
        <w:rPr>
          <w:b/>
          <w:bCs/>
          <w:lang w:val="vi-VN"/>
        </w:rPr>
      </w:pPr>
    </w:p>
    <w:p w14:paraId="54E94809" w14:textId="307EC353" w:rsidR="00262E31" w:rsidRDefault="003F38FB" w:rsidP="003F38FB">
      <w:pPr>
        <w:suppressAutoHyphens/>
        <w:autoSpaceDE w:val="0"/>
        <w:autoSpaceDN w:val="0"/>
        <w:adjustRightInd w:val="0"/>
        <w:jc w:val="center"/>
        <w:rPr>
          <w:b/>
          <w:bCs/>
          <w:iCs/>
          <w:sz w:val="28"/>
          <w:szCs w:val="28"/>
          <w:lang w:val="vi-VN"/>
        </w:rPr>
      </w:pPr>
      <w:r w:rsidRPr="009B4976">
        <w:rPr>
          <w:b/>
          <w:bCs/>
          <w:iCs/>
          <w:sz w:val="28"/>
          <w:szCs w:val="28"/>
          <w:lang w:val="vi-VN"/>
        </w:rPr>
        <w:t>THÀNH PHỐ HỒ CHÍ MINH, NĂM 2022</w:t>
      </w:r>
      <w:r w:rsidR="00262E31">
        <w:rPr>
          <w:b/>
          <w:bCs/>
          <w:iCs/>
          <w:sz w:val="28"/>
          <w:szCs w:val="28"/>
          <w:lang w:val="vi-VN"/>
        </w:rPr>
        <w:br w:type="page"/>
      </w:r>
    </w:p>
    <w:p w14:paraId="6322BE09" w14:textId="77777777" w:rsidR="00B118C8" w:rsidRPr="00956CC0" w:rsidRDefault="00B118C8" w:rsidP="003E2DBD">
      <w:pPr>
        <w:suppressAutoHyphens/>
        <w:autoSpaceDE w:val="0"/>
        <w:autoSpaceDN w:val="0"/>
        <w:adjustRightInd w:val="0"/>
        <w:jc w:val="center"/>
        <w:rPr>
          <w:b/>
          <w:bCs/>
          <w:iCs/>
          <w:sz w:val="28"/>
          <w:szCs w:val="28"/>
        </w:rPr>
        <w:sectPr w:rsidR="00B118C8" w:rsidRPr="00956CC0" w:rsidSect="006945F6">
          <w:headerReference w:type="default" r:id="rId12"/>
          <w:type w:val="continuous"/>
          <w:pgSz w:w="11906" w:h="16838" w:code="9"/>
          <w:pgMar w:top="1985" w:right="1134" w:bottom="1701" w:left="1985" w:header="720" w:footer="720" w:gutter="0"/>
          <w:cols w:space="720"/>
          <w:docGrid w:linePitch="360"/>
        </w:sectPr>
      </w:pPr>
    </w:p>
    <w:p w14:paraId="147D54D1" w14:textId="6A69A2AB" w:rsidR="00B732C1" w:rsidRPr="00B732C1" w:rsidRDefault="00B732C1" w:rsidP="00B732C1">
      <w:pPr>
        <w:tabs>
          <w:tab w:val="center" w:pos="4393"/>
        </w:tabs>
        <w:rPr>
          <w:lang w:val="vi-VN"/>
        </w:rPr>
        <w:sectPr w:rsidR="00B732C1" w:rsidRPr="00B732C1" w:rsidSect="006945F6">
          <w:headerReference w:type="default" r:id="rId13"/>
          <w:type w:val="continuous"/>
          <w:pgSz w:w="11906" w:h="16838" w:code="9"/>
          <w:pgMar w:top="1985" w:right="1134" w:bottom="1701" w:left="1985" w:header="720" w:footer="720" w:gutter="0"/>
          <w:pgNumType w:start="1"/>
          <w:cols w:space="720"/>
          <w:docGrid w:linePitch="360"/>
        </w:sectPr>
      </w:pPr>
      <w:bookmarkStart w:id="3" w:name="_Toc387692905"/>
    </w:p>
    <w:p w14:paraId="272B9DB5" w14:textId="77777777" w:rsidR="00BB2B2A" w:rsidRDefault="00BB2B2A" w:rsidP="0062596C">
      <w:pPr>
        <w:pStyle w:val="Tiucctrangmu"/>
        <w:outlineLvl w:val="0"/>
      </w:pPr>
      <w:bookmarkStart w:id="4" w:name="_Toc142421356"/>
      <w:r w:rsidRPr="00DB7595">
        <w:t>LỜI CẢM ƠN</w:t>
      </w:r>
      <w:bookmarkEnd w:id="3"/>
      <w:bookmarkEnd w:id="4"/>
    </w:p>
    <w:p w14:paraId="4F4E030B" w14:textId="77777777" w:rsidR="00B27676" w:rsidRPr="00DB7595" w:rsidRDefault="00B27676" w:rsidP="00B27676">
      <w:pPr>
        <w:pStyle w:val="Tiucctrangmu"/>
      </w:pPr>
    </w:p>
    <w:p w14:paraId="5195DB0B" w14:textId="22A1946A" w:rsidR="00113891" w:rsidRDefault="00113891" w:rsidP="00113891">
      <w:pPr>
        <w:pStyle w:val="Nidungvnbn"/>
      </w:pPr>
      <w:r>
        <w:t xml:space="preserve">Để hoàn thành được báo cáo này, </w:t>
      </w:r>
      <w:r w:rsidR="00D06FEC">
        <w:t xml:space="preserve">chúng </w:t>
      </w:r>
      <w:r>
        <w:t xml:space="preserve">em xin gửi lời cảm ơn chân thành đến thầy </w:t>
      </w:r>
      <w:r w:rsidR="0042096F" w:rsidRPr="00251C2A">
        <w:rPr>
          <w:b/>
          <w:bCs/>
        </w:rPr>
        <w:t>Phạm Văn Huy</w:t>
      </w:r>
      <w:r w:rsidR="0042096F" w:rsidRPr="0042096F">
        <w:t xml:space="preserve"> </w:t>
      </w:r>
      <w:r>
        <w:t xml:space="preserve">đã từng bước giảng dạy, hỗ trợ và bồi đắp kiến thức cho </w:t>
      </w:r>
      <w:r w:rsidR="00D06FEC">
        <w:t xml:space="preserve">chúng </w:t>
      </w:r>
      <w:r>
        <w:t>em và các bạn sinh viên khác.</w:t>
      </w:r>
    </w:p>
    <w:p w14:paraId="7D01284F" w14:textId="56CCE471" w:rsidR="00113891" w:rsidRDefault="00113891" w:rsidP="00113891">
      <w:pPr>
        <w:pStyle w:val="Nidungvnbn"/>
      </w:pPr>
      <w:r>
        <w:t>Đồng thời</w:t>
      </w:r>
      <w:r w:rsidR="00D06FEC">
        <w:t xml:space="preserve"> chúng</w:t>
      </w:r>
      <w:r>
        <w:t xml:space="preserve"> em xin gửi lời cảm ơn đến khoa </w:t>
      </w:r>
      <w:r w:rsidRPr="002B0F18">
        <w:rPr>
          <w:b/>
          <w:bCs/>
        </w:rPr>
        <w:t>Công Nghệ Thông Tin</w:t>
      </w:r>
      <w:r>
        <w:t xml:space="preserve"> của trường </w:t>
      </w:r>
      <w:r w:rsidRPr="00741288">
        <w:rPr>
          <w:b/>
          <w:bCs/>
        </w:rPr>
        <w:t>Đại Học Tôn Đức Thắng</w:t>
      </w:r>
      <w:r>
        <w:t xml:space="preserve"> đã có những giáo trình chất lượng, tài liệu giảng dạy phục vụ cho sinh viên và giảng viên. Trường đã tạo những điều kiện tốt để quá trình học của sinh viên luôn được diễn ra suôn sẻ, hỗ trợ sinh viên được tiếp cận với nhiều giảng viên ở đa dạng bộ môn khác nhau và giúp cho quá trình học của sinh viên trở nên dễ dàng và thuận lợi hơn.</w:t>
      </w:r>
    </w:p>
    <w:p w14:paraId="30744D72" w14:textId="6B74F5A6" w:rsidR="00113891" w:rsidRDefault="00113891" w:rsidP="00113891">
      <w:pPr>
        <w:pStyle w:val="Nidungvnbn"/>
      </w:pPr>
      <w:r>
        <w:t xml:space="preserve">Trong quá trình làm và hoàn thiện báo cáo chắc chắn không thể tránh được những sai sót nên mong thầy nhận xét và đóng góp để </w:t>
      </w:r>
      <w:r w:rsidR="00CC5969">
        <w:t xml:space="preserve">chúng </w:t>
      </w:r>
      <w:r>
        <w:t>em có thể chỉnh sửa cũng như là cơ hội để</w:t>
      </w:r>
      <w:r w:rsidR="00CC5969">
        <w:t xml:space="preserve"> chúng</w:t>
      </w:r>
      <w:r>
        <w:t xml:space="preserve"> em có thể trau dồi lại những kiến thức bị hỏng, mất gốc. </w:t>
      </w:r>
      <w:r w:rsidR="00CC5969">
        <w:t>Chúng e</w:t>
      </w:r>
      <w:r>
        <w:t xml:space="preserve">m mong nhận được sự góp ý tận tình của thầy để </w:t>
      </w:r>
      <w:r w:rsidR="00EC1139">
        <w:t xml:space="preserve">chúng </w:t>
      </w:r>
      <w:r>
        <w:t xml:space="preserve">em cải thiện tốt hơn và nâng cao </w:t>
      </w:r>
      <w:r w:rsidR="00C33426">
        <w:t>kiến</w:t>
      </w:r>
      <w:r>
        <w:t xml:space="preserve"> thức của mình hơn.</w:t>
      </w:r>
    </w:p>
    <w:p w14:paraId="24F5F002" w14:textId="762F71C4" w:rsidR="00C427D4" w:rsidRPr="00C427D4" w:rsidRDefault="00C33426" w:rsidP="00113891">
      <w:pPr>
        <w:pStyle w:val="Nidungvnbn"/>
        <w:rPr>
          <w:rStyle w:val="NidungvnbnChar"/>
        </w:rPr>
      </w:pPr>
      <w:r>
        <w:t>Chúng e</w:t>
      </w:r>
      <w:r w:rsidR="00113891">
        <w:t>m xin chân thành cảm ơn.</w:t>
      </w:r>
      <w:r w:rsidR="00C427D4">
        <w:rPr>
          <w:rStyle w:val="NidungvnbnChar"/>
        </w:rPr>
        <w:t>.</w:t>
      </w:r>
    </w:p>
    <w:p w14:paraId="2BCBE9DD" w14:textId="77777777" w:rsidR="006945F6" w:rsidRPr="00761B6F" w:rsidRDefault="006945F6" w:rsidP="006945F6">
      <w:pPr>
        <w:ind w:left="3600"/>
        <w:jc w:val="center"/>
        <w:rPr>
          <w:i/>
          <w:sz w:val="26"/>
          <w:szCs w:val="26"/>
          <w:lang w:val="vi-VN"/>
        </w:rPr>
      </w:pPr>
    </w:p>
    <w:p w14:paraId="718363E6" w14:textId="64CF9193" w:rsidR="00BB2B2A" w:rsidRPr="00FE2B86" w:rsidRDefault="00BB2B2A" w:rsidP="00FE2B86">
      <w:pPr>
        <w:pStyle w:val="Nidungvnbn"/>
        <w:rPr>
          <w:b/>
          <w:bCs/>
          <w:sz w:val="32"/>
          <w:szCs w:val="32"/>
          <w:lang w:val="vi-VN"/>
        </w:rPr>
      </w:pPr>
      <w:r w:rsidRPr="00DB7595">
        <w:rPr>
          <w:b/>
          <w:bCs/>
          <w:sz w:val="32"/>
          <w:szCs w:val="32"/>
          <w:lang w:val="vi-VN"/>
        </w:rPr>
        <w:br w:type="page"/>
      </w:r>
    </w:p>
    <w:p w14:paraId="589C6624" w14:textId="77777777" w:rsidR="00BB2B2A" w:rsidRPr="006945F6" w:rsidRDefault="00BB2B2A" w:rsidP="00860184">
      <w:pPr>
        <w:pStyle w:val="Tiucctrangmu"/>
        <w:outlineLvl w:val="0"/>
      </w:pPr>
      <w:bookmarkStart w:id="5" w:name="_Toc387692907"/>
      <w:bookmarkStart w:id="6" w:name="tomTat"/>
      <w:bookmarkStart w:id="7" w:name="_Toc142421357"/>
      <w:r w:rsidRPr="006945F6">
        <w:lastRenderedPageBreak/>
        <w:t>TÓM TẮT</w:t>
      </w:r>
      <w:bookmarkEnd w:id="5"/>
      <w:bookmarkEnd w:id="7"/>
    </w:p>
    <w:bookmarkEnd w:id="6"/>
    <w:p w14:paraId="13BEC1F5" w14:textId="77777777" w:rsidR="003A523B" w:rsidRDefault="003A523B" w:rsidP="003A523B">
      <w:pPr>
        <w:spacing w:line="360" w:lineRule="auto"/>
        <w:ind w:firstLine="720"/>
        <w:jc w:val="both"/>
        <w:rPr>
          <w:color w:val="000000" w:themeColor="text1"/>
          <w:sz w:val="26"/>
          <w:szCs w:val="26"/>
          <w:lang w:val="vi-VN"/>
        </w:rPr>
      </w:pPr>
      <w:r>
        <w:rPr>
          <w:color w:val="000000" w:themeColor="text1"/>
          <w:sz w:val="26"/>
          <w:szCs w:val="26"/>
          <w:lang w:val="vi-VN"/>
        </w:rPr>
        <w:t xml:space="preserve">Sau một khoảng thời gian tìm hiều, học hỏi và tiếp cận với các khái niệm </w:t>
      </w:r>
      <w:r>
        <w:rPr>
          <w:color w:val="000000" w:themeColor="text1"/>
          <w:sz w:val="26"/>
          <w:szCs w:val="26"/>
        </w:rPr>
        <w:t>chuyên ngành</w:t>
      </w:r>
      <w:r>
        <w:rPr>
          <w:color w:val="000000" w:themeColor="text1"/>
          <w:sz w:val="26"/>
          <w:szCs w:val="26"/>
          <w:lang w:val="vi-VN"/>
        </w:rPr>
        <w:t xml:space="preserve"> mới mẻ cùng với đó là quá trình học tập liên tục đòi hỏi ở sự khai thác, sáng tạo của con người, đặc biệt là thế hệ trẻ trong xã hội. </w:t>
      </w:r>
    </w:p>
    <w:p w14:paraId="283E9A9B" w14:textId="77777777" w:rsidR="00D9352A" w:rsidRDefault="00D9352A" w:rsidP="003A523B">
      <w:pPr>
        <w:pStyle w:val="Nidungvnbn"/>
        <w:rPr>
          <w:color w:val="000000" w:themeColor="text1"/>
          <w:lang w:val="vi-VN"/>
        </w:rPr>
      </w:pPr>
    </w:p>
    <w:p w14:paraId="519EBABF" w14:textId="09C1C24B" w:rsidR="003A523B" w:rsidRPr="00E0503A" w:rsidRDefault="003A523B" w:rsidP="003A523B">
      <w:pPr>
        <w:pStyle w:val="Nidungvnbn"/>
      </w:pPr>
      <w:r>
        <w:rPr>
          <w:color w:val="000000" w:themeColor="text1"/>
          <w:lang w:val="vi-VN"/>
        </w:rPr>
        <w:t xml:space="preserve">Bản thân em một lần nữa xin gửi lời cảm ơn chân thành đến </w:t>
      </w:r>
      <w:r>
        <w:rPr>
          <w:color w:val="000000" w:themeColor="text1"/>
        </w:rPr>
        <w:t>thầy</w:t>
      </w:r>
      <w:r>
        <w:rPr>
          <w:color w:val="000000" w:themeColor="text1"/>
          <w:lang w:val="vi-VN"/>
        </w:rPr>
        <w:t xml:space="preserve"> </w:t>
      </w:r>
      <w:r w:rsidR="00185330" w:rsidRPr="00991F33">
        <w:rPr>
          <w:b/>
          <w:bCs/>
          <w:color w:val="000000" w:themeColor="text1"/>
        </w:rPr>
        <w:t xml:space="preserve">Phạm Văn Huy </w:t>
      </w:r>
      <w:r>
        <w:rPr>
          <w:color w:val="000000" w:themeColor="text1"/>
          <w:lang w:val="vi-VN"/>
        </w:rPr>
        <w:t>và Thầy, Cô trong khoa đã hướng dẫn, giúp đỡ và tạo điều kiện thuận lợi để em hoàn thành tốt báo cáo này</w:t>
      </w:r>
      <w:r w:rsidR="00E0503A">
        <w:rPr>
          <w:color w:val="000000" w:themeColor="text1"/>
        </w:rPr>
        <w:t>.</w:t>
      </w:r>
    </w:p>
    <w:p w14:paraId="2F7E1A2B" w14:textId="77777777" w:rsidR="003A523B" w:rsidRDefault="003A523B" w:rsidP="00291721">
      <w:pPr>
        <w:pStyle w:val="Nidungvnbn"/>
      </w:pPr>
    </w:p>
    <w:p w14:paraId="2D07F63E" w14:textId="516F2227" w:rsidR="004D1098" w:rsidRPr="008C026C" w:rsidRDefault="004D1098" w:rsidP="00291721">
      <w:pPr>
        <w:pStyle w:val="Nidungvnbn"/>
      </w:pPr>
      <w:r>
        <w:t>Các hình ảnh, tài liệu, đường link sử dụng trong bài báo cáo này được tổng hợp lại ở github của em (</w:t>
      </w:r>
      <w:hyperlink r:id="rId14" w:history="1">
        <w:r w:rsidRPr="004D1098">
          <w:rPr>
            <w:rStyle w:val="Hyperlink"/>
          </w:rPr>
          <w:t>@github.com:nguyenhuy158</w:t>
        </w:r>
      </w:hyperlink>
      <w:r>
        <w:t xml:space="preserve">) hoặc truy cập trực tiếp vào đường dẫn sau </w:t>
      </w:r>
      <w:hyperlink r:id="rId15" w:history="1">
        <w:r w:rsidR="00225D28">
          <w:rPr>
            <w:rStyle w:val="Hyperlink"/>
          </w:rPr>
          <w:t>https://github.com/nguyenhuy158/CustomAnimation</w:t>
        </w:r>
      </w:hyperlink>
      <w:r>
        <w:t>.</w:t>
      </w:r>
      <w:r w:rsidR="00035C81">
        <w:t xml:space="preserve"> Và </w:t>
      </w:r>
      <w:r w:rsidR="00260929">
        <w:t xml:space="preserve">đường dẫn demo ở kênh youtube </w:t>
      </w:r>
      <w:hyperlink r:id="rId16" w:history="1">
        <w:r w:rsidR="00260929">
          <w:rPr>
            <w:rStyle w:val="Hyperlink"/>
          </w:rPr>
          <w:t>https://www.youtube.com/@ntqhuy2k2</w:t>
        </w:r>
      </w:hyperlink>
      <w:r w:rsidR="00035C81">
        <w:t>.</w:t>
      </w:r>
    </w:p>
    <w:p w14:paraId="49892BC5" w14:textId="782D95FC" w:rsidR="007E6AB9" w:rsidRPr="0089283D" w:rsidRDefault="007E6AB9" w:rsidP="00291721">
      <w:pPr>
        <w:pStyle w:val="Nidungvnbn"/>
      </w:pPr>
    </w:p>
    <w:p w14:paraId="2E60EE13" w14:textId="77777777" w:rsidR="00A87A79" w:rsidRDefault="00A87A79">
      <w:pPr>
        <w:spacing w:after="200" w:line="276" w:lineRule="auto"/>
        <w:rPr>
          <w:b/>
          <w:sz w:val="32"/>
          <w:szCs w:val="32"/>
        </w:rPr>
      </w:pPr>
      <w:bookmarkStart w:id="8" w:name="_Toc387692908"/>
      <w:r>
        <w:br w:type="page"/>
      </w:r>
    </w:p>
    <w:p w14:paraId="579A20A6" w14:textId="77777777" w:rsidR="007E6AB9" w:rsidRPr="007E6AB9" w:rsidRDefault="007E6AB9" w:rsidP="005A7D2D">
      <w:pPr>
        <w:pStyle w:val="Tiucctrangmu"/>
        <w:outlineLvl w:val="0"/>
      </w:pPr>
      <w:bookmarkStart w:id="9" w:name="_Toc142421358"/>
      <w:r>
        <w:lastRenderedPageBreak/>
        <w:t>MỤC LỤC</w:t>
      </w:r>
      <w:bookmarkEnd w:id="8"/>
      <w:bookmarkEnd w:id="9"/>
    </w:p>
    <w:p w14:paraId="19962736" w14:textId="40A0A636" w:rsidR="00915980" w:rsidRDefault="0062596C">
      <w:pPr>
        <w:pStyle w:val="TOC1"/>
        <w:rPr>
          <w:rFonts w:asciiTheme="minorHAnsi" w:eastAsiaTheme="minorEastAsia" w:hAnsiTheme="minorHAnsi" w:cstheme="minorBidi"/>
          <w:b w:val="0"/>
          <w:noProof/>
          <w:kern w:val="2"/>
          <w:sz w:val="22"/>
          <w:szCs w:val="22"/>
          <w14:ligatures w14:val="standardContextual"/>
        </w:rPr>
      </w:pPr>
      <w:r>
        <w:rPr>
          <w:lang w:val="vi-VN"/>
        </w:rPr>
        <w:fldChar w:fldCharType="begin"/>
      </w:r>
      <w:r>
        <w:rPr>
          <w:lang w:val="vi-VN"/>
        </w:rPr>
        <w:instrText xml:space="preserve"> TOC \o "1-3" \h \z \t "Tiêu đề các trang mở đầu,1,Chương,1,Tiểu mục cấp 1,2,Tiểu mục cấp 2,3" </w:instrText>
      </w:r>
      <w:r>
        <w:rPr>
          <w:lang w:val="vi-VN"/>
        </w:rPr>
        <w:fldChar w:fldCharType="separate"/>
      </w:r>
      <w:hyperlink w:anchor="_Toc142421356" w:history="1">
        <w:r w:rsidR="00915980" w:rsidRPr="00F36916">
          <w:rPr>
            <w:rStyle w:val="Hyperlink"/>
            <w:noProof/>
          </w:rPr>
          <w:t>LỜI CẢM ƠN</w:t>
        </w:r>
        <w:r w:rsidR="00915980">
          <w:rPr>
            <w:noProof/>
            <w:webHidden/>
          </w:rPr>
          <w:tab/>
        </w:r>
        <w:r w:rsidR="00915980">
          <w:rPr>
            <w:noProof/>
            <w:webHidden/>
          </w:rPr>
          <w:fldChar w:fldCharType="begin"/>
        </w:r>
        <w:r w:rsidR="00915980">
          <w:rPr>
            <w:noProof/>
            <w:webHidden/>
          </w:rPr>
          <w:instrText xml:space="preserve"> PAGEREF _Toc142421356 \h </w:instrText>
        </w:r>
        <w:r w:rsidR="00915980">
          <w:rPr>
            <w:noProof/>
            <w:webHidden/>
          </w:rPr>
        </w:r>
        <w:r w:rsidR="00915980">
          <w:rPr>
            <w:noProof/>
            <w:webHidden/>
          </w:rPr>
          <w:fldChar w:fldCharType="separate"/>
        </w:r>
        <w:r w:rsidR="00915980">
          <w:rPr>
            <w:noProof/>
            <w:webHidden/>
          </w:rPr>
          <w:t>i</w:t>
        </w:r>
        <w:r w:rsidR="00915980">
          <w:rPr>
            <w:noProof/>
            <w:webHidden/>
          </w:rPr>
          <w:fldChar w:fldCharType="end"/>
        </w:r>
      </w:hyperlink>
    </w:p>
    <w:p w14:paraId="306AF186" w14:textId="6CBE22B0"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57" w:history="1">
        <w:r w:rsidRPr="00F36916">
          <w:rPr>
            <w:rStyle w:val="Hyperlink"/>
            <w:noProof/>
          </w:rPr>
          <w:t>TÓM TẮT</w:t>
        </w:r>
        <w:r>
          <w:rPr>
            <w:noProof/>
            <w:webHidden/>
          </w:rPr>
          <w:tab/>
        </w:r>
        <w:r>
          <w:rPr>
            <w:noProof/>
            <w:webHidden/>
          </w:rPr>
          <w:fldChar w:fldCharType="begin"/>
        </w:r>
        <w:r>
          <w:rPr>
            <w:noProof/>
            <w:webHidden/>
          </w:rPr>
          <w:instrText xml:space="preserve"> PAGEREF _Toc142421357 \h </w:instrText>
        </w:r>
        <w:r>
          <w:rPr>
            <w:noProof/>
            <w:webHidden/>
          </w:rPr>
        </w:r>
        <w:r>
          <w:rPr>
            <w:noProof/>
            <w:webHidden/>
          </w:rPr>
          <w:fldChar w:fldCharType="separate"/>
        </w:r>
        <w:r>
          <w:rPr>
            <w:noProof/>
            <w:webHidden/>
          </w:rPr>
          <w:t>ii</w:t>
        </w:r>
        <w:r>
          <w:rPr>
            <w:noProof/>
            <w:webHidden/>
          </w:rPr>
          <w:fldChar w:fldCharType="end"/>
        </w:r>
      </w:hyperlink>
    </w:p>
    <w:p w14:paraId="11C07048" w14:textId="0080528D"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58" w:history="1">
        <w:r w:rsidRPr="00F36916">
          <w:rPr>
            <w:rStyle w:val="Hyperlink"/>
            <w:noProof/>
          </w:rPr>
          <w:t>MỤC LỤC</w:t>
        </w:r>
        <w:r>
          <w:rPr>
            <w:noProof/>
            <w:webHidden/>
          </w:rPr>
          <w:tab/>
        </w:r>
        <w:r>
          <w:rPr>
            <w:noProof/>
            <w:webHidden/>
          </w:rPr>
          <w:fldChar w:fldCharType="begin"/>
        </w:r>
        <w:r>
          <w:rPr>
            <w:noProof/>
            <w:webHidden/>
          </w:rPr>
          <w:instrText xml:space="preserve"> PAGEREF _Toc142421358 \h </w:instrText>
        </w:r>
        <w:r>
          <w:rPr>
            <w:noProof/>
            <w:webHidden/>
          </w:rPr>
        </w:r>
        <w:r>
          <w:rPr>
            <w:noProof/>
            <w:webHidden/>
          </w:rPr>
          <w:fldChar w:fldCharType="separate"/>
        </w:r>
        <w:r>
          <w:rPr>
            <w:noProof/>
            <w:webHidden/>
          </w:rPr>
          <w:t>iii</w:t>
        </w:r>
        <w:r>
          <w:rPr>
            <w:noProof/>
            <w:webHidden/>
          </w:rPr>
          <w:fldChar w:fldCharType="end"/>
        </w:r>
      </w:hyperlink>
    </w:p>
    <w:p w14:paraId="1EA04264" w14:textId="3BF39B03"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59" w:history="1">
        <w:r w:rsidRPr="00F36916">
          <w:rPr>
            <w:rStyle w:val="Hyperlink"/>
            <w:noProof/>
          </w:rPr>
          <w:t>DANH MỤC HÌNH VẼ</w:t>
        </w:r>
        <w:r>
          <w:rPr>
            <w:noProof/>
            <w:webHidden/>
          </w:rPr>
          <w:tab/>
        </w:r>
        <w:r>
          <w:rPr>
            <w:noProof/>
            <w:webHidden/>
          </w:rPr>
          <w:fldChar w:fldCharType="begin"/>
        </w:r>
        <w:r>
          <w:rPr>
            <w:noProof/>
            <w:webHidden/>
          </w:rPr>
          <w:instrText xml:space="preserve"> PAGEREF _Toc142421359 \h </w:instrText>
        </w:r>
        <w:r>
          <w:rPr>
            <w:noProof/>
            <w:webHidden/>
          </w:rPr>
        </w:r>
        <w:r>
          <w:rPr>
            <w:noProof/>
            <w:webHidden/>
          </w:rPr>
          <w:fldChar w:fldCharType="separate"/>
        </w:r>
        <w:r>
          <w:rPr>
            <w:noProof/>
            <w:webHidden/>
          </w:rPr>
          <w:t>v</w:t>
        </w:r>
        <w:r>
          <w:rPr>
            <w:noProof/>
            <w:webHidden/>
          </w:rPr>
          <w:fldChar w:fldCharType="end"/>
        </w:r>
      </w:hyperlink>
    </w:p>
    <w:p w14:paraId="051FADB4" w14:textId="30A2CF05"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60" w:history="1">
        <w:r w:rsidRPr="00F36916">
          <w:rPr>
            <w:rStyle w:val="Hyperlink"/>
            <w:noProof/>
          </w:rPr>
          <w:t>DANH MỤC BẢNG BIỂU</w:t>
        </w:r>
        <w:r>
          <w:rPr>
            <w:noProof/>
            <w:webHidden/>
          </w:rPr>
          <w:tab/>
        </w:r>
        <w:r>
          <w:rPr>
            <w:noProof/>
            <w:webHidden/>
          </w:rPr>
          <w:fldChar w:fldCharType="begin"/>
        </w:r>
        <w:r>
          <w:rPr>
            <w:noProof/>
            <w:webHidden/>
          </w:rPr>
          <w:instrText xml:space="preserve"> PAGEREF _Toc142421360 \h </w:instrText>
        </w:r>
        <w:r>
          <w:rPr>
            <w:noProof/>
            <w:webHidden/>
          </w:rPr>
        </w:r>
        <w:r>
          <w:rPr>
            <w:noProof/>
            <w:webHidden/>
          </w:rPr>
          <w:fldChar w:fldCharType="separate"/>
        </w:r>
        <w:r>
          <w:rPr>
            <w:noProof/>
            <w:webHidden/>
          </w:rPr>
          <w:t>vi</w:t>
        </w:r>
        <w:r>
          <w:rPr>
            <w:noProof/>
            <w:webHidden/>
          </w:rPr>
          <w:fldChar w:fldCharType="end"/>
        </w:r>
      </w:hyperlink>
    </w:p>
    <w:p w14:paraId="2B578EC9" w14:textId="0D62F12E"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61" w:history="1">
        <w:r w:rsidRPr="00F36916">
          <w:rPr>
            <w:rStyle w:val="Hyperlink"/>
            <w:noProof/>
          </w:rPr>
          <w:t>PHẦN 1: Lý thuyết và hiện thực phần chung</w:t>
        </w:r>
        <w:r>
          <w:rPr>
            <w:noProof/>
            <w:webHidden/>
          </w:rPr>
          <w:tab/>
        </w:r>
        <w:r>
          <w:rPr>
            <w:noProof/>
            <w:webHidden/>
          </w:rPr>
          <w:fldChar w:fldCharType="begin"/>
        </w:r>
        <w:r>
          <w:rPr>
            <w:noProof/>
            <w:webHidden/>
          </w:rPr>
          <w:instrText xml:space="preserve"> PAGEREF _Toc142421361 \h </w:instrText>
        </w:r>
        <w:r>
          <w:rPr>
            <w:noProof/>
            <w:webHidden/>
          </w:rPr>
        </w:r>
        <w:r>
          <w:rPr>
            <w:noProof/>
            <w:webHidden/>
          </w:rPr>
          <w:fldChar w:fldCharType="separate"/>
        </w:r>
        <w:r>
          <w:rPr>
            <w:noProof/>
            <w:webHidden/>
          </w:rPr>
          <w:t>1</w:t>
        </w:r>
        <w:r>
          <w:rPr>
            <w:noProof/>
            <w:webHidden/>
          </w:rPr>
          <w:fldChar w:fldCharType="end"/>
        </w:r>
      </w:hyperlink>
    </w:p>
    <w:p w14:paraId="590D77EE" w14:textId="6AEC276B"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62" w:history="1">
        <w:r w:rsidRPr="00F36916">
          <w:rPr>
            <w:rStyle w:val="Hyperlink"/>
            <w:noProof/>
          </w:rPr>
          <w:t>PHẦN 2: Lý thuyết và hiện thực phần riêng: Nhận biết cử chỉ bàn tay</w:t>
        </w:r>
        <w:r>
          <w:rPr>
            <w:noProof/>
            <w:webHidden/>
          </w:rPr>
          <w:tab/>
        </w:r>
        <w:r>
          <w:rPr>
            <w:noProof/>
            <w:webHidden/>
          </w:rPr>
          <w:fldChar w:fldCharType="begin"/>
        </w:r>
        <w:r>
          <w:rPr>
            <w:noProof/>
            <w:webHidden/>
          </w:rPr>
          <w:instrText xml:space="preserve"> PAGEREF _Toc142421362 \h </w:instrText>
        </w:r>
        <w:r>
          <w:rPr>
            <w:noProof/>
            <w:webHidden/>
          </w:rPr>
        </w:r>
        <w:r>
          <w:rPr>
            <w:noProof/>
            <w:webHidden/>
          </w:rPr>
          <w:fldChar w:fldCharType="separate"/>
        </w:r>
        <w:r>
          <w:rPr>
            <w:noProof/>
            <w:webHidden/>
          </w:rPr>
          <w:t>2</w:t>
        </w:r>
        <w:r>
          <w:rPr>
            <w:noProof/>
            <w:webHidden/>
          </w:rPr>
          <w:fldChar w:fldCharType="end"/>
        </w:r>
      </w:hyperlink>
    </w:p>
    <w:p w14:paraId="74BEC72A" w14:textId="0B9510E8"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63" w:history="1">
        <w:r w:rsidRPr="00F36916">
          <w:rPr>
            <w:rStyle w:val="Hyperlink"/>
            <w:noProof/>
          </w:rPr>
          <w:t>PHẦN 3: Phân công nhiệm vụ</w:t>
        </w:r>
        <w:r>
          <w:rPr>
            <w:noProof/>
            <w:webHidden/>
          </w:rPr>
          <w:tab/>
        </w:r>
        <w:r>
          <w:rPr>
            <w:noProof/>
            <w:webHidden/>
          </w:rPr>
          <w:fldChar w:fldCharType="begin"/>
        </w:r>
        <w:r>
          <w:rPr>
            <w:noProof/>
            <w:webHidden/>
          </w:rPr>
          <w:instrText xml:space="preserve"> PAGEREF _Toc142421363 \h </w:instrText>
        </w:r>
        <w:r>
          <w:rPr>
            <w:noProof/>
            <w:webHidden/>
          </w:rPr>
        </w:r>
        <w:r>
          <w:rPr>
            <w:noProof/>
            <w:webHidden/>
          </w:rPr>
          <w:fldChar w:fldCharType="separate"/>
        </w:r>
        <w:r>
          <w:rPr>
            <w:noProof/>
            <w:webHidden/>
          </w:rPr>
          <w:t>3</w:t>
        </w:r>
        <w:r>
          <w:rPr>
            <w:noProof/>
            <w:webHidden/>
          </w:rPr>
          <w:fldChar w:fldCharType="end"/>
        </w:r>
      </w:hyperlink>
    </w:p>
    <w:p w14:paraId="55EB9110" w14:textId="218BBAAD" w:rsidR="00915980" w:rsidRDefault="00915980">
      <w:pPr>
        <w:pStyle w:val="TOC1"/>
        <w:rPr>
          <w:rFonts w:asciiTheme="minorHAnsi" w:eastAsiaTheme="minorEastAsia" w:hAnsiTheme="minorHAnsi" w:cstheme="minorBidi"/>
          <w:b w:val="0"/>
          <w:noProof/>
          <w:kern w:val="2"/>
          <w:sz w:val="22"/>
          <w:szCs w:val="22"/>
          <w14:ligatures w14:val="standardContextual"/>
        </w:rPr>
      </w:pPr>
      <w:hyperlink w:anchor="_Toc142421364" w:history="1">
        <w:r w:rsidRPr="00F36916">
          <w:rPr>
            <w:rStyle w:val="Hyperlink"/>
            <w:noProof/>
          </w:rPr>
          <w:t>TÀI LIỆU THAM KHẢO</w:t>
        </w:r>
        <w:r>
          <w:rPr>
            <w:noProof/>
            <w:webHidden/>
          </w:rPr>
          <w:tab/>
        </w:r>
        <w:r>
          <w:rPr>
            <w:noProof/>
            <w:webHidden/>
          </w:rPr>
          <w:fldChar w:fldCharType="begin"/>
        </w:r>
        <w:r>
          <w:rPr>
            <w:noProof/>
            <w:webHidden/>
          </w:rPr>
          <w:instrText xml:space="preserve"> PAGEREF _Toc142421364 \h </w:instrText>
        </w:r>
        <w:r>
          <w:rPr>
            <w:noProof/>
            <w:webHidden/>
          </w:rPr>
        </w:r>
        <w:r>
          <w:rPr>
            <w:noProof/>
            <w:webHidden/>
          </w:rPr>
          <w:fldChar w:fldCharType="separate"/>
        </w:r>
        <w:r>
          <w:rPr>
            <w:noProof/>
            <w:webHidden/>
          </w:rPr>
          <w:t>4</w:t>
        </w:r>
        <w:r>
          <w:rPr>
            <w:noProof/>
            <w:webHidden/>
          </w:rPr>
          <w:fldChar w:fldCharType="end"/>
        </w:r>
      </w:hyperlink>
    </w:p>
    <w:p w14:paraId="5268CB08" w14:textId="492907ED" w:rsidR="00860184" w:rsidRPr="005A7D2D" w:rsidRDefault="0062596C">
      <w:pPr>
        <w:spacing w:after="200" w:line="276" w:lineRule="auto"/>
        <w:rPr>
          <w:sz w:val="26"/>
          <w:szCs w:val="26"/>
          <w:vertAlign w:val="superscript"/>
        </w:rPr>
      </w:pPr>
      <w:r>
        <w:rPr>
          <w:sz w:val="26"/>
          <w:lang w:val="vi-VN"/>
        </w:rPr>
        <w:fldChar w:fldCharType="end"/>
      </w:r>
    </w:p>
    <w:p w14:paraId="1941C0A9" w14:textId="77777777" w:rsidR="00860184" w:rsidRDefault="00860184">
      <w:pPr>
        <w:spacing w:after="200" w:line="276" w:lineRule="auto"/>
        <w:rPr>
          <w:sz w:val="26"/>
          <w:szCs w:val="26"/>
        </w:rPr>
      </w:pPr>
    </w:p>
    <w:p w14:paraId="0A88C334" w14:textId="77777777" w:rsidR="007E6AB9" w:rsidRDefault="007E6AB9">
      <w:pPr>
        <w:spacing w:after="200" w:line="276" w:lineRule="auto"/>
        <w:rPr>
          <w:sz w:val="26"/>
          <w:szCs w:val="26"/>
        </w:rPr>
      </w:pPr>
      <w:r>
        <w:rPr>
          <w:sz w:val="26"/>
          <w:szCs w:val="26"/>
        </w:rPr>
        <w:br w:type="page"/>
      </w:r>
    </w:p>
    <w:p w14:paraId="20DD064C" w14:textId="77777777" w:rsidR="0047658C" w:rsidRDefault="0047658C" w:rsidP="0047658C">
      <w:pPr>
        <w:jc w:val="center"/>
        <w:rPr>
          <w:b/>
          <w:sz w:val="32"/>
          <w:szCs w:val="32"/>
          <w:lang w:val="vi-VN"/>
        </w:rPr>
      </w:pPr>
      <w:bookmarkStart w:id="10" w:name="_Toc387692909"/>
      <w:bookmarkStart w:id="11" w:name="_Toc76147059"/>
      <w:r>
        <w:rPr>
          <w:b/>
          <w:sz w:val="32"/>
          <w:szCs w:val="32"/>
          <w:lang w:val="vi-VN"/>
        </w:rPr>
        <w:lastRenderedPageBreak/>
        <w:t>ĐỒ ÁN ĐƯỢC HOÀN THÀNH</w:t>
      </w:r>
    </w:p>
    <w:p w14:paraId="5A475F15" w14:textId="77777777" w:rsidR="0047658C" w:rsidRDefault="0047658C" w:rsidP="0047658C">
      <w:pPr>
        <w:jc w:val="center"/>
        <w:rPr>
          <w:b/>
          <w:sz w:val="32"/>
          <w:szCs w:val="32"/>
          <w:lang w:val="vi-VN"/>
        </w:rPr>
      </w:pPr>
      <w:r>
        <w:rPr>
          <w:b/>
          <w:sz w:val="32"/>
          <w:szCs w:val="32"/>
          <w:lang w:val="vi-VN"/>
        </w:rPr>
        <w:t>TẠI TRƯỜNG ĐẠI HỌC TÔN ĐỨC THẮNG</w:t>
      </w:r>
    </w:p>
    <w:p w14:paraId="7F17A1C9" w14:textId="77777777" w:rsidR="0047658C" w:rsidRDefault="0047658C" w:rsidP="0047658C">
      <w:pPr>
        <w:autoSpaceDE w:val="0"/>
        <w:autoSpaceDN w:val="0"/>
        <w:adjustRightInd w:val="0"/>
        <w:spacing w:line="360" w:lineRule="auto"/>
        <w:ind w:firstLine="720"/>
        <w:jc w:val="both"/>
        <w:rPr>
          <w:sz w:val="26"/>
          <w:szCs w:val="26"/>
          <w:lang w:val="vi-VN"/>
        </w:rPr>
      </w:pPr>
    </w:p>
    <w:p w14:paraId="48A69135" w14:textId="77777777" w:rsidR="0047658C" w:rsidRDefault="0047658C" w:rsidP="0047658C">
      <w:pPr>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GV. </w:t>
      </w:r>
      <w:r>
        <w:rPr>
          <w:sz w:val="26"/>
          <w:szCs w:val="26"/>
        </w:rPr>
        <w:t>Trần Đại Nhân</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91D7B64" w14:textId="77777777" w:rsidR="0047658C" w:rsidRDefault="0047658C" w:rsidP="0047658C">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3B137CB3" w14:textId="77777777" w:rsidR="0047658C" w:rsidRDefault="0047658C" w:rsidP="0047658C">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75A3C2E7" w14:textId="5550D70C" w:rsidR="0047658C" w:rsidRDefault="0047658C" w:rsidP="0047658C">
      <w:pPr>
        <w:spacing w:line="360" w:lineRule="auto"/>
        <w:ind w:left="3600"/>
        <w:jc w:val="center"/>
        <w:rPr>
          <w:i/>
          <w:sz w:val="26"/>
          <w:szCs w:val="26"/>
          <w:lang w:val="vi-VN"/>
        </w:rPr>
      </w:pPr>
      <w:r>
        <w:rPr>
          <w:i/>
          <w:sz w:val="26"/>
          <w:szCs w:val="26"/>
          <w:lang w:val="vi-VN"/>
        </w:rPr>
        <w:t xml:space="preserve">TP. Hồ Chí Minh, ngày </w:t>
      </w:r>
      <w:r w:rsidR="00D927EC">
        <w:rPr>
          <w:i/>
          <w:sz w:val="26"/>
          <w:szCs w:val="26"/>
        </w:rPr>
        <w:t>11</w:t>
      </w:r>
      <w:r>
        <w:rPr>
          <w:i/>
          <w:sz w:val="26"/>
          <w:szCs w:val="26"/>
          <w:lang w:val="vi-VN"/>
        </w:rPr>
        <w:t xml:space="preserve"> tháng </w:t>
      </w:r>
      <w:r w:rsidR="00D927EC">
        <w:rPr>
          <w:i/>
          <w:sz w:val="26"/>
          <w:szCs w:val="26"/>
        </w:rPr>
        <w:t>08</w:t>
      </w:r>
      <w:r>
        <w:rPr>
          <w:i/>
          <w:sz w:val="26"/>
          <w:szCs w:val="26"/>
          <w:lang w:val="vi-VN"/>
        </w:rPr>
        <w:t xml:space="preserve"> năm 202</w:t>
      </w:r>
      <w:r w:rsidR="00D927EC">
        <w:rPr>
          <w:i/>
          <w:sz w:val="26"/>
          <w:szCs w:val="26"/>
        </w:rPr>
        <w:t>3</w:t>
      </w:r>
      <w:r>
        <w:rPr>
          <w:i/>
          <w:sz w:val="26"/>
          <w:szCs w:val="26"/>
          <w:lang w:val="vi-VN"/>
        </w:rPr>
        <w:t xml:space="preserve">      </w:t>
      </w:r>
    </w:p>
    <w:p w14:paraId="26791CFE" w14:textId="77777777" w:rsidR="0047658C" w:rsidRDefault="0047658C" w:rsidP="0047658C">
      <w:pPr>
        <w:tabs>
          <w:tab w:val="center" w:pos="6521"/>
        </w:tabs>
        <w:spacing w:line="360" w:lineRule="auto"/>
        <w:ind w:left="3600"/>
        <w:jc w:val="center"/>
        <w:rPr>
          <w:i/>
          <w:sz w:val="26"/>
          <w:szCs w:val="26"/>
          <w:lang w:val="vi-VN"/>
        </w:rPr>
      </w:pPr>
      <w:r>
        <w:rPr>
          <w:i/>
          <w:sz w:val="26"/>
          <w:szCs w:val="26"/>
        </w:rPr>
        <w:t>Đại diện nhóm</w:t>
      </w:r>
    </w:p>
    <w:p w14:paraId="0F5A0688" w14:textId="77777777" w:rsidR="0047658C" w:rsidRDefault="0047658C" w:rsidP="0047658C">
      <w:pPr>
        <w:tabs>
          <w:tab w:val="center" w:pos="6379"/>
        </w:tabs>
        <w:spacing w:after="200" w:line="276" w:lineRule="auto"/>
        <w:rPr>
          <w:i/>
          <w:sz w:val="26"/>
          <w:szCs w:val="26"/>
          <w:lang w:val="vi-VN"/>
        </w:rPr>
      </w:pPr>
      <w:r>
        <w:rPr>
          <w:i/>
          <w:sz w:val="26"/>
          <w:szCs w:val="26"/>
          <w:lang w:val="vi-VN"/>
        </w:rPr>
        <w:tab/>
        <w:t>(ký tên và ghi rõ họ tên)</w:t>
      </w:r>
    </w:p>
    <w:p w14:paraId="0BB9431C" w14:textId="77777777" w:rsidR="0047658C" w:rsidRDefault="0047658C" w:rsidP="0047658C">
      <w:pPr>
        <w:tabs>
          <w:tab w:val="center" w:pos="6379"/>
        </w:tabs>
        <w:spacing w:after="200" w:line="276" w:lineRule="auto"/>
        <w:rPr>
          <w:i/>
          <w:sz w:val="26"/>
          <w:szCs w:val="26"/>
          <w:lang w:val="vi-VN"/>
        </w:rPr>
      </w:pPr>
    </w:p>
    <w:p w14:paraId="5D504962" w14:textId="77777777" w:rsidR="0047658C" w:rsidRDefault="0047658C" w:rsidP="0047658C">
      <w:pPr>
        <w:tabs>
          <w:tab w:val="center" w:pos="6379"/>
        </w:tabs>
        <w:spacing w:after="200" w:line="276" w:lineRule="auto"/>
        <w:jc w:val="center"/>
        <w:rPr>
          <w:i/>
          <w:sz w:val="26"/>
          <w:szCs w:val="26"/>
          <w:lang w:val="vi-VN"/>
        </w:rPr>
      </w:pPr>
      <w:r>
        <w:rPr>
          <w:i/>
          <w:sz w:val="26"/>
          <w:szCs w:val="26"/>
        </w:rPr>
        <w:t xml:space="preserve">                                                      Nguyễn Trần Quang Huy</w:t>
      </w:r>
    </w:p>
    <w:p w14:paraId="4D9F5D63" w14:textId="77777777" w:rsidR="0047658C" w:rsidRDefault="0047658C" w:rsidP="0047658C">
      <w:pPr>
        <w:tabs>
          <w:tab w:val="center" w:pos="6379"/>
        </w:tabs>
        <w:spacing w:after="200" w:line="276" w:lineRule="auto"/>
        <w:rPr>
          <w:i/>
          <w:sz w:val="26"/>
          <w:szCs w:val="26"/>
          <w:lang w:val="vi-VN"/>
        </w:rPr>
      </w:pPr>
    </w:p>
    <w:p w14:paraId="75CE80D1" w14:textId="77777777" w:rsidR="0047658C" w:rsidRDefault="0047658C" w:rsidP="0047658C">
      <w:pPr>
        <w:tabs>
          <w:tab w:val="center" w:pos="6379"/>
        </w:tabs>
        <w:spacing w:after="200" w:line="276" w:lineRule="auto"/>
        <w:rPr>
          <w:i/>
          <w:sz w:val="26"/>
          <w:szCs w:val="26"/>
          <w:lang w:val="vi-VN"/>
        </w:rPr>
      </w:pPr>
    </w:p>
    <w:p w14:paraId="1743D8B3" w14:textId="77777777" w:rsidR="0047658C" w:rsidRDefault="0047658C">
      <w:pPr>
        <w:spacing w:after="200" w:line="276" w:lineRule="auto"/>
        <w:rPr>
          <w:b/>
          <w:sz w:val="32"/>
          <w:szCs w:val="32"/>
          <w:lang w:val="vi-VN"/>
        </w:rPr>
      </w:pPr>
      <w:r>
        <w:br w:type="page"/>
      </w:r>
    </w:p>
    <w:p w14:paraId="3BB55105" w14:textId="78DB7C7E" w:rsidR="007E6AB9" w:rsidRPr="006945F6" w:rsidRDefault="007B1A23" w:rsidP="009F1F82">
      <w:pPr>
        <w:pStyle w:val="Tiucctrangmu"/>
        <w:outlineLvl w:val="0"/>
      </w:pPr>
      <w:bookmarkStart w:id="12" w:name="_Toc142421359"/>
      <w:r w:rsidRPr="006945F6">
        <w:lastRenderedPageBreak/>
        <w:t>DANH MỤC HÌNH VẼ</w:t>
      </w:r>
      <w:bookmarkEnd w:id="10"/>
      <w:bookmarkEnd w:id="11"/>
      <w:bookmarkEnd w:id="12"/>
    </w:p>
    <w:p w14:paraId="0F930CE9" w14:textId="69355D14" w:rsidR="00363E42" w:rsidRDefault="00363E42">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r>
        <w:rPr>
          <w:b w:val="0"/>
          <w:szCs w:val="26"/>
        </w:rPr>
        <w:fldChar w:fldCharType="begin"/>
      </w:r>
      <w:r>
        <w:rPr>
          <w:b w:val="0"/>
          <w:szCs w:val="26"/>
        </w:rPr>
        <w:instrText xml:space="preserve"> TOC \h \z \c "Hình" </w:instrText>
      </w:r>
      <w:r>
        <w:rPr>
          <w:b w:val="0"/>
          <w:szCs w:val="26"/>
        </w:rPr>
        <w:fldChar w:fldCharType="separate"/>
      </w:r>
      <w:hyperlink w:anchor="_Toc142424797" w:history="1">
        <w:r w:rsidRPr="00257307">
          <w:rPr>
            <w:rStyle w:val="Hyperlink"/>
            <w:noProof/>
          </w:rPr>
          <w:t>Hình 1 Hình 1</w:t>
        </w:r>
        <w:r>
          <w:rPr>
            <w:noProof/>
            <w:webHidden/>
          </w:rPr>
          <w:tab/>
        </w:r>
        <w:r>
          <w:rPr>
            <w:noProof/>
            <w:webHidden/>
          </w:rPr>
          <w:fldChar w:fldCharType="begin"/>
        </w:r>
        <w:r>
          <w:rPr>
            <w:noProof/>
            <w:webHidden/>
          </w:rPr>
          <w:instrText xml:space="preserve"> PAGEREF _Toc142424797 \h </w:instrText>
        </w:r>
        <w:r>
          <w:rPr>
            <w:noProof/>
            <w:webHidden/>
          </w:rPr>
        </w:r>
        <w:r>
          <w:rPr>
            <w:noProof/>
            <w:webHidden/>
          </w:rPr>
          <w:fldChar w:fldCharType="separate"/>
        </w:r>
        <w:r>
          <w:rPr>
            <w:noProof/>
            <w:webHidden/>
          </w:rPr>
          <w:t>2</w:t>
        </w:r>
        <w:r>
          <w:rPr>
            <w:noProof/>
            <w:webHidden/>
          </w:rPr>
          <w:fldChar w:fldCharType="end"/>
        </w:r>
      </w:hyperlink>
    </w:p>
    <w:p w14:paraId="0EDD66A4" w14:textId="1762F9D3" w:rsidR="00321E4F" w:rsidRDefault="00363E42">
      <w:pPr>
        <w:spacing w:after="200" w:line="276" w:lineRule="auto"/>
        <w:rPr>
          <w:b/>
          <w:szCs w:val="26"/>
        </w:rPr>
      </w:pPr>
      <w:r>
        <w:rPr>
          <w:b/>
          <w:szCs w:val="26"/>
        </w:rPr>
        <w:fldChar w:fldCharType="end"/>
      </w:r>
    </w:p>
    <w:p w14:paraId="5A9A19A8" w14:textId="114E9601" w:rsidR="006945F6" w:rsidRDefault="006945F6">
      <w:pPr>
        <w:spacing w:after="200" w:line="276" w:lineRule="auto"/>
        <w:rPr>
          <w:sz w:val="26"/>
          <w:szCs w:val="26"/>
        </w:rPr>
      </w:pPr>
      <w:r>
        <w:rPr>
          <w:sz w:val="26"/>
          <w:szCs w:val="26"/>
        </w:rPr>
        <w:br w:type="page"/>
      </w:r>
    </w:p>
    <w:p w14:paraId="64D7326C" w14:textId="77777777" w:rsidR="006945F6" w:rsidRPr="006945F6" w:rsidRDefault="006945F6" w:rsidP="009F1F82">
      <w:pPr>
        <w:pStyle w:val="Tiucctrangmu"/>
        <w:outlineLvl w:val="0"/>
      </w:pPr>
      <w:bookmarkStart w:id="13" w:name="_Toc76147060"/>
      <w:bookmarkStart w:id="14" w:name="_Toc142421360"/>
      <w:r w:rsidRPr="006945F6">
        <w:lastRenderedPageBreak/>
        <w:t>DANH MỤC BẢNG BIỂU</w:t>
      </w:r>
      <w:bookmarkEnd w:id="13"/>
      <w:bookmarkEnd w:id="14"/>
    </w:p>
    <w:p w14:paraId="035E4CE3" w14:textId="2FB6C6E9" w:rsidR="00B92010" w:rsidRDefault="007B7FF5">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r>
        <w:rPr>
          <w:sz w:val="24"/>
          <w:szCs w:val="26"/>
        </w:rPr>
        <w:fldChar w:fldCharType="begin"/>
      </w:r>
      <w:r>
        <w:rPr>
          <w:szCs w:val="26"/>
        </w:rPr>
        <w:instrText xml:space="preserve"> TOC \h \z \c "Bảng" </w:instrText>
      </w:r>
      <w:r>
        <w:rPr>
          <w:sz w:val="24"/>
          <w:szCs w:val="26"/>
        </w:rPr>
        <w:fldChar w:fldCharType="separate"/>
      </w:r>
      <w:hyperlink w:anchor="_Toc142421303" w:history="1">
        <w:r w:rsidR="00B92010" w:rsidRPr="00C50C43">
          <w:rPr>
            <w:rStyle w:val="Hyperlink"/>
            <w:noProof/>
          </w:rPr>
          <w:t>Bảng 1 Bảng phân công nhiệm vụ</w:t>
        </w:r>
        <w:r w:rsidR="00B92010">
          <w:rPr>
            <w:noProof/>
            <w:webHidden/>
          </w:rPr>
          <w:tab/>
        </w:r>
        <w:r w:rsidR="00B92010">
          <w:rPr>
            <w:noProof/>
            <w:webHidden/>
          </w:rPr>
          <w:fldChar w:fldCharType="begin"/>
        </w:r>
        <w:r w:rsidR="00B92010">
          <w:rPr>
            <w:noProof/>
            <w:webHidden/>
          </w:rPr>
          <w:instrText xml:space="preserve"> PAGEREF _Toc142421303 \h </w:instrText>
        </w:r>
        <w:r w:rsidR="00B92010">
          <w:rPr>
            <w:noProof/>
            <w:webHidden/>
          </w:rPr>
        </w:r>
        <w:r w:rsidR="00B92010">
          <w:rPr>
            <w:noProof/>
            <w:webHidden/>
          </w:rPr>
          <w:fldChar w:fldCharType="separate"/>
        </w:r>
        <w:r w:rsidR="00B92010">
          <w:rPr>
            <w:noProof/>
            <w:webHidden/>
          </w:rPr>
          <w:t>3</w:t>
        </w:r>
        <w:r w:rsidR="00B92010">
          <w:rPr>
            <w:noProof/>
            <w:webHidden/>
          </w:rPr>
          <w:fldChar w:fldCharType="end"/>
        </w:r>
      </w:hyperlink>
    </w:p>
    <w:p w14:paraId="3FB3804B" w14:textId="53B84D59" w:rsidR="00226074" w:rsidRDefault="007B7FF5">
      <w:pPr>
        <w:spacing w:after="200" w:line="276" w:lineRule="auto"/>
        <w:rPr>
          <w:sz w:val="26"/>
          <w:szCs w:val="26"/>
        </w:rPr>
      </w:pPr>
      <w:r>
        <w:rPr>
          <w:sz w:val="26"/>
          <w:szCs w:val="26"/>
        </w:rPr>
        <w:fldChar w:fldCharType="end"/>
      </w:r>
    </w:p>
    <w:p w14:paraId="2F721D17" w14:textId="77777777" w:rsidR="00226074" w:rsidRDefault="00226074">
      <w:pPr>
        <w:spacing w:after="200" w:line="276" w:lineRule="auto"/>
        <w:rPr>
          <w:sz w:val="26"/>
          <w:szCs w:val="26"/>
        </w:rPr>
      </w:pPr>
    </w:p>
    <w:p w14:paraId="46ABD6FA" w14:textId="77777777" w:rsidR="00226074" w:rsidRDefault="00226074">
      <w:pPr>
        <w:spacing w:after="200" w:line="276" w:lineRule="auto"/>
        <w:rPr>
          <w:sz w:val="26"/>
          <w:szCs w:val="26"/>
        </w:rPr>
      </w:pPr>
    </w:p>
    <w:p w14:paraId="5C9614CE" w14:textId="77777777" w:rsidR="00226074" w:rsidRDefault="00226074">
      <w:pPr>
        <w:spacing w:after="200" w:line="276" w:lineRule="auto"/>
        <w:rPr>
          <w:sz w:val="26"/>
          <w:szCs w:val="26"/>
        </w:rPr>
      </w:pPr>
    </w:p>
    <w:p w14:paraId="7A476336" w14:textId="77777777" w:rsidR="006945F6" w:rsidRDefault="006945F6" w:rsidP="006945F6">
      <w:pPr>
        <w:spacing w:after="200" w:line="276" w:lineRule="auto"/>
        <w:rPr>
          <w:sz w:val="26"/>
          <w:szCs w:val="26"/>
        </w:rPr>
        <w:sectPr w:rsidR="006945F6" w:rsidSect="00AF39EA">
          <w:headerReference w:type="default" r:id="rId17"/>
          <w:type w:val="continuous"/>
          <w:pgSz w:w="11906" w:h="16838" w:code="9"/>
          <w:pgMar w:top="1985" w:right="1134" w:bottom="1701" w:left="1985" w:header="720" w:footer="720" w:gutter="0"/>
          <w:pgNumType w:fmt="lowerRoman" w:start="1"/>
          <w:cols w:space="720"/>
          <w:docGrid w:linePitch="360"/>
        </w:sectPr>
      </w:pPr>
      <w:bookmarkStart w:id="15" w:name="_Toc387692910"/>
    </w:p>
    <w:p w14:paraId="29E977B1" w14:textId="6BCC263C" w:rsidR="00F25450" w:rsidRDefault="0006593B" w:rsidP="00A952A8">
      <w:pPr>
        <w:pStyle w:val="Chng"/>
        <w:outlineLvl w:val="0"/>
      </w:pPr>
      <w:bookmarkStart w:id="16" w:name="_Toc142421361"/>
      <w:bookmarkEnd w:id="15"/>
      <w:r>
        <w:lastRenderedPageBreak/>
        <w:t>Lý thuyết và hiện thực phần chung</w:t>
      </w:r>
      <w:bookmarkEnd w:id="16"/>
      <w:r w:rsidR="00105731">
        <w:t xml:space="preserve">: </w:t>
      </w:r>
      <w:r w:rsidR="00105731" w:rsidRPr="00105731">
        <w:t>Nhận dạng bảng điểm</w:t>
      </w:r>
    </w:p>
    <w:p w14:paraId="5AD60A36" w14:textId="7818AFE6" w:rsidR="00226074" w:rsidRDefault="00226074" w:rsidP="00306C74">
      <w:pPr>
        <w:pStyle w:val="Nidungvnbn"/>
      </w:pPr>
    </w:p>
    <w:p w14:paraId="1A03048B" w14:textId="77777777" w:rsidR="0018498A" w:rsidRDefault="0018498A" w:rsidP="00306C74">
      <w:pPr>
        <w:pStyle w:val="Nidungvnbn"/>
      </w:pPr>
    </w:p>
    <w:p w14:paraId="36268710" w14:textId="14510A16" w:rsidR="00F805B8" w:rsidRDefault="00F805B8">
      <w:pPr>
        <w:spacing w:after="200" w:line="276" w:lineRule="auto"/>
        <w:rPr>
          <w:sz w:val="26"/>
          <w:szCs w:val="26"/>
        </w:rPr>
      </w:pPr>
      <w:r>
        <w:br w:type="page"/>
      </w:r>
    </w:p>
    <w:p w14:paraId="03FCAE49" w14:textId="7E66A22B" w:rsidR="00F805B8" w:rsidRDefault="00ED6674" w:rsidP="00996774">
      <w:pPr>
        <w:pStyle w:val="Chng"/>
        <w:outlineLvl w:val="0"/>
      </w:pPr>
      <w:bookmarkStart w:id="17" w:name="_Toc142421362"/>
      <w:r>
        <w:lastRenderedPageBreak/>
        <w:t xml:space="preserve">Lý thuyết và hiện thực phần riêng: </w:t>
      </w:r>
      <w:r w:rsidR="00996774" w:rsidRPr="00996774">
        <w:t>Nhận biết cử chỉ bàn tay</w:t>
      </w:r>
      <w:bookmarkEnd w:id="17"/>
    </w:p>
    <w:p w14:paraId="24AB6BE2" w14:textId="1B072DD5" w:rsidR="008C3183" w:rsidRDefault="00781DEB" w:rsidP="00781DEB">
      <w:pPr>
        <w:pStyle w:val="Tiumccp1"/>
      </w:pPr>
      <w:r>
        <w:t>Kiến thức sử dụng</w:t>
      </w:r>
    </w:p>
    <w:p w14:paraId="296DF44E" w14:textId="77777777" w:rsidR="005956F3" w:rsidRDefault="007C2DAB" w:rsidP="005956F3">
      <w:pPr>
        <w:pStyle w:val="Nidungvnbn"/>
        <w:keepNext/>
      </w:pPr>
      <w:r w:rsidRPr="007C2DAB">
        <w:drawing>
          <wp:inline distT="0" distB="0" distL="0" distR="0" wp14:anchorId="6BDDE112" wp14:editId="04FDBA46">
            <wp:extent cx="4675517" cy="2630145"/>
            <wp:effectExtent l="0" t="0" r="0" b="0"/>
            <wp:docPr id="136226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62229" name=""/>
                    <pic:cNvPicPr/>
                  </pic:nvPicPr>
                  <pic:blipFill>
                    <a:blip r:embed="rId18"/>
                    <a:stretch>
                      <a:fillRect/>
                    </a:stretch>
                  </pic:blipFill>
                  <pic:spPr>
                    <a:xfrm>
                      <a:off x="0" y="0"/>
                      <a:ext cx="4704123" cy="2646237"/>
                    </a:xfrm>
                    <a:prstGeom prst="rect">
                      <a:avLst/>
                    </a:prstGeom>
                  </pic:spPr>
                </pic:pic>
              </a:graphicData>
            </a:graphic>
          </wp:inline>
        </w:drawing>
      </w:r>
    </w:p>
    <w:p w14:paraId="4D13AF94" w14:textId="0B91CEA1" w:rsidR="007C2DAB" w:rsidRPr="006858B4" w:rsidRDefault="005956F3" w:rsidP="006858B4">
      <w:pPr>
        <w:pStyle w:val="Caption"/>
      </w:pPr>
      <w:bookmarkStart w:id="18" w:name="_Toc142424797"/>
      <w:r>
        <w:t xml:space="preserve">Hình </w:t>
      </w:r>
      <w:fldSimple w:instr=" SEQ Hình \* ARABIC ">
        <w:r w:rsidR="005F1A1B">
          <w:rPr>
            <w:noProof/>
          </w:rPr>
          <w:t>1</w:t>
        </w:r>
      </w:fldSimple>
      <w:r w:rsidR="006858B4">
        <w:t xml:space="preserve"> Hình 1</w:t>
      </w:r>
      <w:bookmarkEnd w:id="18"/>
    </w:p>
    <w:p w14:paraId="66173D88" w14:textId="77777777" w:rsidR="005956F3" w:rsidRDefault="005956F3" w:rsidP="007C2DAB">
      <w:pPr>
        <w:pStyle w:val="Nidungvnbn"/>
      </w:pPr>
    </w:p>
    <w:p w14:paraId="6584D1E9" w14:textId="77777777" w:rsidR="005F1A1B" w:rsidRDefault="00D04C31" w:rsidP="005F1A1B">
      <w:pPr>
        <w:pStyle w:val="Nidungvnbn"/>
        <w:keepNext/>
      </w:pPr>
      <w:r>
        <w:rPr>
          <w:noProof/>
        </w:rPr>
        <w:drawing>
          <wp:inline distT="0" distB="0" distL="0" distR="0" wp14:anchorId="28F739A5" wp14:editId="43DFA29A">
            <wp:extent cx="4649637" cy="1611260"/>
            <wp:effectExtent l="0" t="0" r="0" b="8255"/>
            <wp:docPr id="427390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90919" name="Picture 1"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1860" cy="1615496"/>
                    </a:xfrm>
                    <a:prstGeom prst="rect">
                      <a:avLst/>
                    </a:prstGeom>
                    <a:noFill/>
                    <a:ln>
                      <a:noFill/>
                    </a:ln>
                  </pic:spPr>
                </pic:pic>
              </a:graphicData>
            </a:graphic>
          </wp:inline>
        </w:drawing>
      </w:r>
    </w:p>
    <w:p w14:paraId="1457BEF6" w14:textId="18667A1C" w:rsidR="00D04C31" w:rsidRPr="005F1A1B" w:rsidRDefault="005F1A1B" w:rsidP="005F1A1B">
      <w:pPr>
        <w:pStyle w:val="Caption"/>
      </w:pPr>
      <w:r>
        <w:t xml:space="preserve">Hình </w:t>
      </w:r>
      <w:fldSimple w:instr=" SEQ Hình \* ARABIC ">
        <w:r>
          <w:rPr>
            <w:noProof/>
          </w:rPr>
          <w:t>2</w:t>
        </w:r>
      </w:fldSimple>
    </w:p>
    <w:p w14:paraId="40BFCC3A" w14:textId="0D1BC34E" w:rsidR="00786164" w:rsidRDefault="009541A4" w:rsidP="009541A4">
      <w:pPr>
        <w:pStyle w:val="Tiumccp2"/>
      </w:pPr>
      <w:r w:rsidRPr="009541A4">
        <w:t>MediaPipe: Google's open-source framework</w:t>
      </w:r>
    </w:p>
    <w:p w14:paraId="1DB525B3" w14:textId="4B139690" w:rsidR="00080DA4" w:rsidRDefault="003F7556" w:rsidP="00080DA4">
      <w:pPr>
        <w:pStyle w:val="Nidungvnbn"/>
      </w:pPr>
      <w:hyperlink r:id="rId20" w:history="1">
        <w:r w:rsidRPr="00690E81">
          <w:rPr>
            <w:rStyle w:val="Hyperlink"/>
          </w:rPr>
          <w:t>https://developers.google.com/mediapipe</w:t>
        </w:r>
      </w:hyperlink>
    </w:p>
    <w:p w14:paraId="0E9FEF13" w14:textId="77777777" w:rsidR="003F7556" w:rsidRDefault="003F7556" w:rsidP="00080DA4">
      <w:pPr>
        <w:pStyle w:val="Nidungvnbn"/>
      </w:pPr>
    </w:p>
    <w:p w14:paraId="55079889" w14:textId="27DEEB48" w:rsidR="00080DA4" w:rsidRDefault="003715B0" w:rsidP="00080DA4">
      <w:pPr>
        <w:pStyle w:val="Tiumccp2"/>
      </w:pPr>
      <w:r>
        <w:t>Q</w:t>
      </w:r>
      <w:r w:rsidR="00C10CB7" w:rsidRPr="00C10CB7">
        <w:t>uickdraw-dataset</w:t>
      </w:r>
    </w:p>
    <w:p w14:paraId="4A52D790" w14:textId="007CA4BE" w:rsidR="00786164" w:rsidRDefault="003F7556" w:rsidP="008C3183">
      <w:pPr>
        <w:pStyle w:val="Nidungvnbn"/>
      </w:pPr>
      <w:hyperlink r:id="rId21" w:history="1">
        <w:r w:rsidRPr="00690E81">
          <w:rPr>
            <w:rStyle w:val="Hyperlink"/>
          </w:rPr>
          <w:t>https://github.com/googlecreativelab/quickdraw-dataset</w:t>
        </w:r>
      </w:hyperlink>
    </w:p>
    <w:p w14:paraId="0D4F6F23" w14:textId="77777777" w:rsidR="003F7556" w:rsidRDefault="003F7556" w:rsidP="008C3183">
      <w:pPr>
        <w:pStyle w:val="Nidungvnbn"/>
      </w:pPr>
    </w:p>
    <w:p w14:paraId="567EF821" w14:textId="1D00A381" w:rsidR="00745EBE" w:rsidRDefault="001D0070" w:rsidP="001D0070">
      <w:pPr>
        <w:pStyle w:val="Tiumccp2"/>
      </w:pPr>
      <w:r>
        <w:t>pynput</w:t>
      </w:r>
    </w:p>
    <w:p w14:paraId="6187BA64" w14:textId="6E441307" w:rsidR="00187779" w:rsidRDefault="00187779" w:rsidP="00187779">
      <w:pPr>
        <w:pStyle w:val="Tiumccp1"/>
      </w:pPr>
      <w:r>
        <w:lastRenderedPageBreak/>
        <w:t>Hiện thực</w:t>
      </w:r>
    </w:p>
    <w:p w14:paraId="020CF38E" w14:textId="77777777" w:rsidR="00786164" w:rsidRDefault="00786164" w:rsidP="008C3183">
      <w:pPr>
        <w:pStyle w:val="Nidungvnbn"/>
      </w:pPr>
    </w:p>
    <w:p w14:paraId="37933F91" w14:textId="59930F66" w:rsidR="009D04CD" w:rsidRDefault="009D04CD">
      <w:pPr>
        <w:spacing w:after="200" w:line="276" w:lineRule="auto"/>
        <w:rPr>
          <w:sz w:val="26"/>
          <w:szCs w:val="26"/>
        </w:rPr>
      </w:pPr>
      <w:r>
        <w:br w:type="page"/>
      </w:r>
    </w:p>
    <w:p w14:paraId="79C28F4C" w14:textId="77777777" w:rsidR="00996774" w:rsidRDefault="00996774" w:rsidP="00996774">
      <w:pPr>
        <w:pStyle w:val="Nidungvnbn"/>
      </w:pPr>
    </w:p>
    <w:p w14:paraId="018A1800" w14:textId="52135687" w:rsidR="00226074" w:rsidRDefault="00401173" w:rsidP="002470E9">
      <w:pPr>
        <w:pStyle w:val="Chng"/>
        <w:outlineLvl w:val="0"/>
      </w:pPr>
      <w:bookmarkStart w:id="19" w:name="_Toc142421363"/>
      <w:r>
        <w:t>Phân công nhiệm vụ</w:t>
      </w:r>
      <w:bookmarkEnd w:id="19"/>
    </w:p>
    <w:p w14:paraId="55993F84" w14:textId="77777777" w:rsidR="00547055" w:rsidRDefault="00547055" w:rsidP="00547055">
      <w:pPr>
        <w:pStyle w:val="Nidungvnbn"/>
      </w:pPr>
    </w:p>
    <w:p w14:paraId="3D9E0713" w14:textId="31A20FF9" w:rsidR="00547055" w:rsidRDefault="00547055" w:rsidP="006858B4">
      <w:pPr>
        <w:pStyle w:val="Caption"/>
      </w:pPr>
      <w:bookmarkStart w:id="20" w:name="_Toc142421303"/>
      <w:r>
        <w:t xml:space="preserve">Bảng </w:t>
      </w:r>
      <w:fldSimple w:instr=" SEQ Bảng \* ARABIC ">
        <w:r>
          <w:rPr>
            <w:noProof/>
          </w:rPr>
          <w:t>1</w:t>
        </w:r>
      </w:fldSimple>
      <w:r>
        <w:t xml:space="preserve"> Bảng phân công nhiệm vụ</w:t>
      </w:r>
      <w:bookmarkEnd w:id="20"/>
    </w:p>
    <w:tbl>
      <w:tblPr>
        <w:tblStyle w:val="GridTable4-Accent5"/>
        <w:tblW w:w="5000" w:type="pct"/>
        <w:tblLook w:val="04A0" w:firstRow="1" w:lastRow="0" w:firstColumn="1" w:lastColumn="0" w:noHBand="0" w:noVBand="1"/>
      </w:tblPr>
      <w:tblGrid>
        <w:gridCol w:w="2619"/>
        <w:gridCol w:w="4673"/>
        <w:gridCol w:w="1485"/>
      </w:tblGrid>
      <w:tr w:rsidR="00CF2231" w14:paraId="3C92C9C9" w14:textId="488C84FB" w:rsidTr="002C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pct"/>
            <w:vAlign w:val="center"/>
          </w:tcPr>
          <w:p w14:paraId="42CE25E6" w14:textId="13282A07" w:rsidR="00CF2231" w:rsidRDefault="00CF2231" w:rsidP="00463619">
            <w:pPr>
              <w:pStyle w:val="Nidungvnbn"/>
              <w:ind w:firstLine="0"/>
              <w:jc w:val="center"/>
            </w:pPr>
            <w:r>
              <w:t>Họ và tên (MSSV)</w:t>
            </w:r>
          </w:p>
        </w:tc>
        <w:tc>
          <w:tcPr>
            <w:tcW w:w="2662" w:type="pct"/>
            <w:vAlign w:val="center"/>
          </w:tcPr>
          <w:p w14:paraId="3E90301E" w14:textId="57283CFF" w:rsidR="00CF2231" w:rsidRDefault="00CF2231" w:rsidP="00463619">
            <w:pPr>
              <w:pStyle w:val="Nidungvnbn"/>
              <w:ind w:firstLine="0"/>
              <w:jc w:val="center"/>
              <w:cnfStyle w:val="100000000000" w:firstRow="1" w:lastRow="0" w:firstColumn="0" w:lastColumn="0" w:oddVBand="0" w:evenVBand="0" w:oddHBand="0" w:evenHBand="0" w:firstRowFirstColumn="0" w:firstRowLastColumn="0" w:lastRowFirstColumn="0" w:lastRowLastColumn="0"/>
            </w:pPr>
            <w:r>
              <w:t>Nhiệm vụ</w:t>
            </w:r>
          </w:p>
        </w:tc>
        <w:tc>
          <w:tcPr>
            <w:tcW w:w="846" w:type="pct"/>
            <w:vAlign w:val="center"/>
          </w:tcPr>
          <w:p w14:paraId="51D67CB4" w14:textId="1C07C883" w:rsidR="00CF2231" w:rsidRDefault="00CF2231" w:rsidP="00463619">
            <w:pPr>
              <w:pStyle w:val="Nidungvnbn"/>
              <w:ind w:firstLine="0"/>
              <w:jc w:val="center"/>
              <w:cnfStyle w:val="100000000000" w:firstRow="1" w:lastRow="0" w:firstColumn="0" w:lastColumn="0" w:oddVBand="0" w:evenVBand="0" w:oddHBand="0" w:evenHBand="0" w:firstRowFirstColumn="0" w:firstRowLastColumn="0" w:lastRowFirstColumn="0" w:lastRowLastColumn="0"/>
            </w:pPr>
            <w:r>
              <w:t>Tự đánh giá</w:t>
            </w:r>
          </w:p>
        </w:tc>
      </w:tr>
      <w:tr w:rsidR="00CF2231" w14:paraId="2DDA032A" w14:textId="2C7AF855" w:rsidTr="002C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pct"/>
            <w:vAlign w:val="center"/>
          </w:tcPr>
          <w:p w14:paraId="66540A85" w14:textId="74EBCB4D" w:rsidR="00CF2231" w:rsidRDefault="00CF2231" w:rsidP="00463619">
            <w:pPr>
              <w:pStyle w:val="Nidungvnbn"/>
              <w:ind w:firstLine="0"/>
              <w:jc w:val="left"/>
            </w:pPr>
            <w:r>
              <w:t>Nguyễn Trần Quang Huy (</w:t>
            </w:r>
            <w:r>
              <w:t>52000668</w:t>
            </w:r>
            <w:r>
              <w:t>)</w:t>
            </w:r>
          </w:p>
        </w:tc>
        <w:tc>
          <w:tcPr>
            <w:tcW w:w="2662" w:type="pct"/>
            <w:vAlign w:val="center"/>
          </w:tcPr>
          <w:p w14:paraId="076C6E2A" w14:textId="30717314" w:rsidR="00CF2231" w:rsidRDefault="00CF2231" w:rsidP="002D58E0">
            <w:pPr>
              <w:pStyle w:val="Nidungvnbn"/>
              <w:numPr>
                <w:ilvl w:val="0"/>
                <w:numId w:val="43"/>
              </w:numPr>
              <w:ind w:left="266"/>
              <w:jc w:val="left"/>
              <w:cnfStyle w:val="000000100000" w:firstRow="0" w:lastRow="0" w:firstColumn="0" w:lastColumn="0" w:oddVBand="0" w:evenVBand="0" w:oddHBand="1" w:evenHBand="0" w:firstRowFirstColumn="0" w:firstRowLastColumn="0" w:lastRowFirstColumn="0" w:lastRowLastColumn="0"/>
            </w:pPr>
            <w:r>
              <w:t>Task 1</w:t>
            </w:r>
          </w:p>
          <w:p w14:paraId="2FD23222" w14:textId="225EA5F0" w:rsidR="00CF2231" w:rsidRDefault="00CF2231" w:rsidP="00463619">
            <w:pPr>
              <w:pStyle w:val="Nidungvnbn"/>
              <w:numPr>
                <w:ilvl w:val="0"/>
                <w:numId w:val="43"/>
              </w:numPr>
              <w:ind w:left="266"/>
              <w:jc w:val="left"/>
              <w:cnfStyle w:val="000000100000" w:firstRow="0" w:lastRow="0" w:firstColumn="0" w:lastColumn="0" w:oddVBand="0" w:evenVBand="0" w:oddHBand="1" w:evenHBand="0" w:firstRowFirstColumn="0" w:firstRowLastColumn="0" w:lastRowFirstColumn="0" w:lastRowLastColumn="0"/>
            </w:pPr>
            <w:r>
              <w:t>Task 2</w:t>
            </w:r>
          </w:p>
        </w:tc>
        <w:tc>
          <w:tcPr>
            <w:tcW w:w="846" w:type="pct"/>
            <w:vAlign w:val="center"/>
          </w:tcPr>
          <w:p w14:paraId="0495A0C9" w14:textId="2D964B7C" w:rsidR="00CF2231" w:rsidRDefault="00CF2231" w:rsidP="00463619">
            <w:pPr>
              <w:pStyle w:val="Nidungvnbn"/>
              <w:ind w:firstLine="0"/>
              <w:jc w:val="left"/>
              <w:cnfStyle w:val="000000100000" w:firstRow="0" w:lastRow="0" w:firstColumn="0" w:lastColumn="0" w:oddVBand="0" w:evenVBand="0" w:oddHBand="1" w:evenHBand="0" w:firstRowFirstColumn="0" w:firstRowLastColumn="0" w:lastRowFirstColumn="0" w:lastRowLastColumn="0"/>
            </w:pPr>
            <w:r>
              <w:t>Hoàn thành</w:t>
            </w:r>
          </w:p>
        </w:tc>
      </w:tr>
      <w:tr w:rsidR="00CF2231" w14:paraId="50968AFF" w14:textId="77777777" w:rsidTr="002C3224">
        <w:tc>
          <w:tcPr>
            <w:cnfStyle w:val="001000000000" w:firstRow="0" w:lastRow="0" w:firstColumn="1" w:lastColumn="0" w:oddVBand="0" w:evenVBand="0" w:oddHBand="0" w:evenHBand="0" w:firstRowFirstColumn="0" w:firstRowLastColumn="0" w:lastRowFirstColumn="0" w:lastRowLastColumn="0"/>
            <w:tcW w:w="1492" w:type="pct"/>
            <w:vAlign w:val="center"/>
          </w:tcPr>
          <w:p w14:paraId="705DD377" w14:textId="11FA9956" w:rsidR="00CF2231" w:rsidRDefault="00CF2231" w:rsidP="00463619">
            <w:pPr>
              <w:pStyle w:val="Nidungvnbn"/>
              <w:ind w:firstLine="0"/>
              <w:jc w:val="left"/>
            </w:pPr>
            <w:r>
              <w:t>Lương Gia Bảo (</w:t>
            </w:r>
            <w:r>
              <w:t>52000630</w:t>
            </w:r>
            <w:r>
              <w:t>)</w:t>
            </w:r>
          </w:p>
        </w:tc>
        <w:tc>
          <w:tcPr>
            <w:tcW w:w="2662" w:type="pct"/>
            <w:vAlign w:val="center"/>
          </w:tcPr>
          <w:p w14:paraId="56BB2B68" w14:textId="77777777" w:rsidR="00CF2231" w:rsidRDefault="00CF2231" w:rsidP="00463619">
            <w:pPr>
              <w:pStyle w:val="Nidungvnbn"/>
              <w:numPr>
                <w:ilvl w:val="0"/>
                <w:numId w:val="43"/>
              </w:numPr>
              <w:ind w:left="266"/>
              <w:jc w:val="left"/>
              <w:cnfStyle w:val="000000000000" w:firstRow="0" w:lastRow="0" w:firstColumn="0" w:lastColumn="0" w:oddVBand="0" w:evenVBand="0" w:oddHBand="0" w:evenHBand="0" w:firstRowFirstColumn="0" w:firstRowLastColumn="0" w:lastRowFirstColumn="0" w:lastRowLastColumn="0"/>
            </w:pPr>
            <w:r>
              <w:t>Task 1</w:t>
            </w:r>
          </w:p>
          <w:p w14:paraId="74550096" w14:textId="23CBBBBF" w:rsidR="00CF2231" w:rsidRDefault="00CF2231" w:rsidP="00463619">
            <w:pPr>
              <w:pStyle w:val="Nidungvnbn"/>
              <w:numPr>
                <w:ilvl w:val="0"/>
                <w:numId w:val="43"/>
              </w:numPr>
              <w:ind w:left="266"/>
              <w:jc w:val="left"/>
              <w:cnfStyle w:val="000000000000" w:firstRow="0" w:lastRow="0" w:firstColumn="0" w:lastColumn="0" w:oddVBand="0" w:evenVBand="0" w:oddHBand="0" w:evenHBand="0" w:firstRowFirstColumn="0" w:firstRowLastColumn="0" w:lastRowFirstColumn="0" w:lastRowLastColumn="0"/>
            </w:pPr>
            <w:r>
              <w:t>Task 2</w:t>
            </w:r>
          </w:p>
        </w:tc>
        <w:tc>
          <w:tcPr>
            <w:tcW w:w="846" w:type="pct"/>
            <w:vAlign w:val="center"/>
          </w:tcPr>
          <w:p w14:paraId="7C046B55" w14:textId="041DC65D" w:rsidR="00CF2231" w:rsidRDefault="00CF2231" w:rsidP="00463619">
            <w:pPr>
              <w:pStyle w:val="Nidungvnbn"/>
              <w:ind w:firstLine="0"/>
              <w:jc w:val="left"/>
              <w:cnfStyle w:val="000000000000" w:firstRow="0" w:lastRow="0" w:firstColumn="0" w:lastColumn="0" w:oddVBand="0" w:evenVBand="0" w:oddHBand="0" w:evenHBand="0" w:firstRowFirstColumn="0" w:firstRowLastColumn="0" w:lastRowFirstColumn="0" w:lastRowLastColumn="0"/>
            </w:pPr>
            <w:r>
              <w:t>Hoàn thành</w:t>
            </w:r>
          </w:p>
        </w:tc>
      </w:tr>
    </w:tbl>
    <w:p w14:paraId="0FEE559F" w14:textId="336D62B7" w:rsidR="00BE5743" w:rsidRDefault="00BE5743" w:rsidP="00BE5743">
      <w:pPr>
        <w:pStyle w:val="Nidungvnbn"/>
      </w:pPr>
    </w:p>
    <w:p w14:paraId="4AF85144" w14:textId="66F226CB" w:rsidR="008173A5" w:rsidRDefault="008173A5">
      <w:pPr>
        <w:spacing w:after="200" w:line="276" w:lineRule="auto"/>
        <w:rPr>
          <w:sz w:val="26"/>
          <w:szCs w:val="26"/>
        </w:rPr>
      </w:pPr>
      <w:r>
        <w:br w:type="page"/>
      </w:r>
    </w:p>
    <w:p w14:paraId="12D6B1C9" w14:textId="77777777" w:rsidR="007E7FF7" w:rsidRPr="007E6AB9" w:rsidRDefault="007E7FF7" w:rsidP="00DE7882">
      <w:pPr>
        <w:pStyle w:val="Tiucctrangmu"/>
        <w:outlineLvl w:val="0"/>
      </w:pPr>
      <w:bookmarkStart w:id="21" w:name="_Toc142421364"/>
      <w:r>
        <w:lastRenderedPageBreak/>
        <w:t>TÀI LIỆU THAM KHẢO</w:t>
      </w:r>
      <w:bookmarkEnd w:id="21"/>
    </w:p>
    <w:p w14:paraId="516F189A" w14:textId="15607A47" w:rsidR="00650D6A" w:rsidRPr="00B10E7E" w:rsidRDefault="00650D6A" w:rsidP="00767DDA">
      <w:pPr>
        <w:spacing w:line="360" w:lineRule="auto"/>
        <w:ind w:left="360" w:firstLine="360"/>
        <w:jc w:val="both"/>
        <w:rPr>
          <w:b/>
          <w:sz w:val="26"/>
          <w:szCs w:val="26"/>
        </w:rPr>
      </w:pPr>
      <w:r w:rsidRPr="00B10E7E">
        <w:rPr>
          <w:b/>
          <w:sz w:val="26"/>
          <w:szCs w:val="26"/>
        </w:rPr>
        <w:t xml:space="preserve">Tiếng </w:t>
      </w:r>
      <w:r w:rsidR="00A150D5">
        <w:rPr>
          <w:b/>
          <w:sz w:val="26"/>
          <w:szCs w:val="26"/>
        </w:rPr>
        <w:t>Anh</w:t>
      </w:r>
    </w:p>
    <w:p w14:paraId="0DA8C87B" w14:textId="77777777" w:rsidR="00EA1CEE" w:rsidRDefault="00962AA5" w:rsidP="00EA1CEE">
      <w:pPr>
        <w:pStyle w:val="Nidungvnbn"/>
        <w:rPr>
          <w:noProof/>
          <w:sz w:val="24"/>
          <w:szCs w:val="24"/>
        </w:rPr>
      </w:pPr>
      <w:r>
        <w:rPr>
          <w:sz w:val="24"/>
          <w:szCs w:val="24"/>
        </w:rPr>
        <w:fldChar w:fldCharType="begin"/>
      </w:r>
      <w:r>
        <w:instrText xml:space="preserve"> BIBLIOGRAPHY  \l 1033 </w:instrText>
      </w:r>
      <w:r>
        <w:rPr>
          <w:sz w:val="24"/>
          <w:szCs w:val="24"/>
        </w:rPr>
        <w:fldChar w:fldCharType="separate"/>
      </w:r>
      <w:r w:rsidR="00EA1CEE">
        <w:rPr>
          <w:i/>
          <w:iCs/>
          <w:noProof/>
        </w:rPr>
        <w:t>Aniamtions</w:t>
      </w:r>
      <w:r w:rsidR="00EA1CEE">
        <w:rPr>
          <w:noProof/>
        </w:rPr>
        <w:t>. (n.d.). Retrieved from Android Developer: https://developer.android.com/develop/ui/views/animations</w:t>
      </w:r>
    </w:p>
    <w:p w14:paraId="1F1FCEA8" w14:textId="77777777" w:rsidR="00EA1CEE" w:rsidRDefault="00EA1CEE" w:rsidP="00EA1CEE">
      <w:pPr>
        <w:pStyle w:val="Nidungvnbn"/>
        <w:rPr>
          <w:noProof/>
        </w:rPr>
      </w:pPr>
      <w:r>
        <w:rPr>
          <w:noProof/>
        </w:rPr>
        <w:t xml:space="preserve">h6ah4i. (n.d.). </w:t>
      </w:r>
      <w:r>
        <w:rPr>
          <w:i/>
          <w:iCs/>
          <w:noProof/>
        </w:rPr>
        <w:t>Android Advanced Recyclerview</w:t>
      </w:r>
      <w:r>
        <w:rPr>
          <w:noProof/>
        </w:rPr>
        <w:t>. Retrieved from Github: https://github.com/h6ah4i/android-advancedrecyclerview</w:t>
      </w:r>
    </w:p>
    <w:p w14:paraId="2247D0CF" w14:textId="77777777" w:rsidR="00EA1CEE" w:rsidRDefault="00EA1CEE" w:rsidP="00EA1CEE">
      <w:pPr>
        <w:pStyle w:val="Nidungvnbn"/>
        <w:rPr>
          <w:noProof/>
        </w:rPr>
      </w:pPr>
      <w:r>
        <w:rPr>
          <w:noProof/>
        </w:rPr>
        <w:t xml:space="preserve">Huy, N. T. (2022, 12 12). </w:t>
      </w:r>
      <w:r>
        <w:rPr>
          <w:i/>
          <w:iCs/>
          <w:noProof/>
        </w:rPr>
        <w:t>Video báo cáo</w:t>
      </w:r>
      <w:r>
        <w:rPr>
          <w:noProof/>
        </w:rPr>
        <w:t>. Retrieved from Youtube: https://www.youtube.com/@ntqhuy2k2</w:t>
      </w:r>
    </w:p>
    <w:p w14:paraId="38225D81" w14:textId="77777777" w:rsidR="00EA1CEE" w:rsidRDefault="00EA1CEE" w:rsidP="00EA1CEE">
      <w:pPr>
        <w:pStyle w:val="Nidungvnbn"/>
        <w:rPr>
          <w:noProof/>
        </w:rPr>
      </w:pPr>
      <w:r>
        <w:rPr>
          <w:noProof/>
        </w:rPr>
        <w:t xml:space="preserve">Huy, N. T., &amp; Duc, V. H. (n.d.). </w:t>
      </w:r>
      <w:r>
        <w:rPr>
          <w:i/>
          <w:iCs/>
          <w:noProof/>
        </w:rPr>
        <w:t>Custom Animation</w:t>
      </w:r>
      <w:r>
        <w:rPr>
          <w:noProof/>
        </w:rPr>
        <w:t>. Retrieved from Github: https://github.com/nguyenhuy158/CustomAnimation</w:t>
      </w:r>
    </w:p>
    <w:p w14:paraId="196A0292" w14:textId="77777777" w:rsidR="00EA1CEE" w:rsidRDefault="00EA1CEE" w:rsidP="00EA1CEE">
      <w:pPr>
        <w:pStyle w:val="Nidungvnbn"/>
        <w:rPr>
          <w:noProof/>
        </w:rPr>
      </w:pPr>
      <w:r>
        <w:rPr>
          <w:i/>
          <w:iCs/>
          <w:noProof/>
        </w:rPr>
        <w:t>Lottie Android</w:t>
      </w:r>
      <w:r>
        <w:rPr>
          <w:noProof/>
        </w:rPr>
        <w:t>. (n.d.). Retrieved from Github: https://github.com/airbnb/lottie-android</w:t>
      </w:r>
    </w:p>
    <w:p w14:paraId="12F15350" w14:textId="77777777" w:rsidR="00EA1CEE" w:rsidRDefault="00EA1CEE" w:rsidP="00EA1CEE">
      <w:pPr>
        <w:pStyle w:val="Nidungvnbn"/>
        <w:rPr>
          <w:noProof/>
        </w:rPr>
      </w:pPr>
      <w:r>
        <w:rPr>
          <w:i/>
          <w:iCs/>
          <w:noProof/>
        </w:rPr>
        <w:t>Room</w:t>
      </w:r>
      <w:r>
        <w:rPr>
          <w:noProof/>
        </w:rPr>
        <w:t>. (n.d.). Retrieved from Android Developer: https://developer.android.com/training/data-storage/room</w:t>
      </w:r>
    </w:p>
    <w:p w14:paraId="29C7FCA6" w14:textId="77777777" w:rsidR="001D0E86" w:rsidRPr="00B10E7E" w:rsidRDefault="00962AA5" w:rsidP="00EA1CEE">
      <w:pPr>
        <w:pStyle w:val="Nidungvnbn"/>
      </w:pPr>
      <w:r>
        <w:fldChar w:fldCharType="end"/>
      </w:r>
      <w:r w:rsidR="00767DDA">
        <w:t xml:space="preserve"> </w:t>
      </w:r>
    </w:p>
    <w:p w14:paraId="78343E6C" w14:textId="77777777" w:rsidR="008501B0" w:rsidRPr="00B10E7E" w:rsidRDefault="008501B0" w:rsidP="00767DDA">
      <w:pPr>
        <w:spacing w:line="360" w:lineRule="auto"/>
        <w:ind w:left="284" w:firstLine="436"/>
        <w:jc w:val="both"/>
        <w:rPr>
          <w:sz w:val="26"/>
          <w:szCs w:val="26"/>
        </w:rPr>
      </w:pPr>
    </w:p>
    <w:p w14:paraId="074BB870" w14:textId="77777777" w:rsidR="007E7FF7" w:rsidRDefault="007E7FF7">
      <w:pPr>
        <w:spacing w:after="200" w:line="276" w:lineRule="auto"/>
        <w:rPr>
          <w:sz w:val="26"/>
          <w:szCs w:val="26"/>
        </w:rPr>
      </w:pPr>
    </w:p>
    <w:sectPr w:rsidR="007E7FF7" w:rsidSect="006945F6">
      <w:headerReference w:type="default" r:id="rId2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18BF" w14:textId="77777777" w:rsidR="00BB01F6" w:rsidRDefault="00BB01F6" w:rsidP="00453AB1">
      <w:r>
        <w:separator/>
      </w:r>
    </w:p>
  </w:endnote>
  <w:endnote w:type="continuationSeparator" w:id="0">
    <w:p w14:paraId="5E260B49" w14:textId="77777777" w:rsidR="00BB01F6" w:rsidRDefault="00BB01F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71C0" w14:textId="77777777" w:rsidR="00BB01F6" w:rsidRDefault="00BB01F6" w:rsidP="00453AB1">
      <w:r>
        <w:separator/>
      </w:r>
    </w:p>
  </w:footnote>
  <w:footnote w:type="continuationSeparator" w:id="0">
    <w:p w14:paraId="1FF9E597" w14:textId="77777777" w:rsidR="00BB01F6" w:rsidRDefault="00BB01F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1A95" w14:textId="77777777" w:rsidR="00E2118D" w:rsidRDefault="00E2118D">
    <w:pPr>
      <w:pStyle w:val="Header"/>
      <w:jc w:val="center"/>
    </w:pPr>
  </w:p>
  <w:p w14:paraId="05368718" w14:textId="77777777" w:rsidR="00E2118D" w:rsidRDefault="00E211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088F88C" w14:textId="77777777" w:rsidR="00E2118D" w:rsidRDefault="00E2118D">
        <w:pPr>
          <w:pStyle w:val="Header"/>
          <w:jc w:val="center"/>
        </w:pPr>
        <w:r>
          <w:fldChar w:fldCharType="begin"/>
        </w:r>
        <w:r>
          <w:instrText xml:space="preserve"> PAGE  \* roman  \* MERGEFORMAT </w:instrText>
        </w:r>
        <w:r>
          <w:fldChar w:fldCharType="separate"/>
        </w:r>
        <w:r>
          <w:rPr>
            <w:noProof/>
          </w:rPr>
          <w:t>ii</w:t>
        </w:r>
        <w:r>
          <w:fldChar w:fldCharType="end"/>
        </w:r>
      </w:p>
    </w:sdtContent>
  </w:sdt>
  <w:p w14:paraId="51B3F88E" w14:textId="77777777" w:rsidR="00E2118D" w:rsidRDefault="00E211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15728964" w14:textId="77777777" w:rsidR="00E2118D" w:rsidRDefault="00E2118D">
        <w:pPr>
          <w:pStyle w:val="Header"/>
          <w:jc w:val="center"/>
        </w:pPr>
        <w:r>
          <w:fldChar w:fldCharType="begin"/>
        </w:r>
        <w:r>
          <w:instrText xml:space="preserve"> PAGE  \* roman  \* MERGEFORMAT </w:instrText>
        </w:r>
        <w:r>
          <w:fldChar w:fldCharType="separate"/>
        </w:r>
        <w:r w:rsidR="00A82DF8">
          <w:rPr>
            <w:noProof/>
          </w:rPr>
          <w:t>vii</w:t>
        </w:r>
        <w:r>
          <w:fldChar w:fldCharType="end"/>
        </w:r>
      </w:p>
    </w:sdtContent>
  </w:sdt>
  <w:p w14:paraId="660D807E" w14:textId="77777777" w:rsidR="00E2118D" w:rsidRDefault="00E211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46630EC8" w14:textId="77777777" w:rsidR="00E2118D" w:rsidRDefault="00E2118D">
        <w:pPr>
          <w:pStyle w:val="Header"/>
          <w:jc w:val="center"/>
        </w:pPr>
        <w:r>
          <w:fldChar w:fldCharType="begin"/>
        </w:r>
        <w:r>
          <w:instrText xml:space="preserve"> PAGE  \* Arabic  \* MERGEFORMAT </w:instrText>
        </w:r>
        <w:r>
          <w:fldChar w:fldCharType="separate"/>
        </w:r>
        <w:r w:rsidR="00A82DF8">
          <w:rPr>
            <w:noProof/>
          </w:rPr>
          <w:t>11</w:t>
        </w:r>
        <w:r>
          <w:fldChar w:fldCharType="end"/>
        </w:r>
      </w:p>
    </w:sdtContent>
  </w:sdt>
  <w:p w14:paraId="613ADBC1" w14:textId="77777777" w:rsidR="00E2118D" w:rsidRDefault="00E21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81712A"/>
    <w:multiLevelType w:val="hybridMultilevel"/>
    <w:tmpl w:val="4EF0DD68"/>
    <w:lvl w:ilvl="0" w:tplc="79C2A7FE">
      <w:numFmt w:val="bullet"/>
      <w:lvlText w:val="–"/>
      <w:lvlJc w:val="left"/>
      <w:pPr>
        <w:ind w:left="716" w:hanging="360"/>
      </w:pPr>
      <w:rPr>
        <w:rFonts w:ascii="Times New Roman" w:eastAsia="Times New Roman" w:hAnsi="Times New Roman" w:cs="Times New Roman"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4" w15:restartNumberingAfterBreak="0">
    <w:nsid w:val="0CB818B7"/>
    <w:multiLevelType w:val="hybridMultilevel"/>
    <w:tmpl w:val="2E3AB45C"/>
    <w:lvl w:ilvl="0" w:tplc="79C2A7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55213"/>
    <w:multiLevelType w:val="hybridMultilevel"/>
    <w:tmpl w:val="D1AE85E2"/>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04F8F"/>
    <w:multiLevelType w:val="hybridMultilevel"/>
    <w:tmpl w:val="EF08C2BC"/>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A72FA"/>
    <w:multiLevelType w:val="hybridMultilevel"/>
    <w:tmpl w:val="C9C4F3D0"/>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557387"/>
    <w:multiLevelType w:val="hybridMultilevel"/>
    <w:tmpl w:val="8B7A4EF6"/>
    <w:lvl w:ilvl="0" w:tplc="B464D6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26914"/>
    <w:multiLevelType w:val="hybridMultilevel"/>
    <w:tmpl w:val="D7B26B2A"/>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FA2D6F"/>
    <w:multiLevelType w:val="hybridMultilevel"/>
    <w:tmpl w:val="8B82785E"/>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B59B1"/>
    <w:multiLevelType w:val="hybridMultilevel"/>
    <w:tmpl w:val="6E9CDFF2"/>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2858DC"/>
    <w:multiLevelType w:val="hybridMultilevel"/>
    <w:tmpl w:val="352088D0"/>
    <w:lvl w:ilvl="0" w:tplc="7E60BF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331886"/>
    <w:multiLevelType w:val="hybridMultilevel"/>
    <w:tmpl w:val="3DB6C118"/>
    <w:lvl w:ilvl="0" w:tplc="79C2A7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50FA25"/>
    <w:multiLevelType w:val="multilevel"/>
    <w:tmpl w:val="3950FA2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63F0F"/>
    <w:multiLevelType w:val="hybridMultilevel"/>
    <w:tmpl w:val="B9743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1F1401"/>
    <w:multiLevelType w:val="hybridMultilevel"/>
    <w:tmpl w:val="5D6A1AF2"/>
    <w:lvl w:ilvl="0" w:tplc="B464D6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DD7BD4"/>
    <w:multiLevelType w:val="hybridMultilevel"/>
    <w:tmpl w:val="F8B00BF6"/>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852211"/>
    <w:multiLevelType w:val="hybridMultilevel"/>
    <w:tmpl w:val="0FE06140"/>
    <w:lvl w:ilvl="0" w:tplc="12BAF0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15036D"/>
    <w:multiLevelType w:val="hybridMultilevel"/>
    <w:tmpl w:val="928C6B1A"/>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7978EE"/>
    <w:multiLevelType w:val="hybridMultilevel"/>
    <w:tmpl w:val="10AC1786"/>
    <w:lvl w:ilvl="0" w:tplc="B464D6BC">
      <w:start w:val="1"/>
      <w:numFmt w:val="bullet"/>
      <w:lvlText w:val="–"/>
      <w:lvlJc w:val="left"/>
      <w:pPr>
        <w:ind w:left="1080" w:hanging="360"/>
      </w:pPr>
      <w:rPr>
        <w:rFonts w:ascii="Times New Roman" w:eastAsia="Times New Roman" w:hAnsi="Times New Roman" w:cs="Times New Roman" w:hint="default"/>
      </w:rPr>
    </w:lvl>
    <w:lvl w:ilvl="1" w:tplc="B464D6BC">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026F0"/>
    <w:multiLevelType w:val="multilevel"/>
    <w:tmpl w:val="D6DC7424"/>
    <w:lvl w:ilvl="0">
      <w:start w:val="1"/>
      <w:numFmt w:val="decimal"/>
      <w:pStyle w:val="Chng"/>
      <w:suff w:val="space"/>
      <w:lvlText w:val="PHẦN %1:"/>
      <w:lvlJc w:val="left"/>
      <w:pPr>
        <w:ind w:left="360" w:hanging="360"/>
      </w:pPr>
      <w:rPr>
        <w:rFonts w:hint="default"/>
      </w:rPr>
    </w:lvl>
    <w:lvl w:ilvl="1">
      <w:start w:val="1"/>
      <w:numFmt w:val="decimal"/>
      <w:pStyle w:val="Tiumccp1"/>
      <w:suff w:val="space"/>
      <w:lvlText w:val="%1.%2"/>
      <w:lvlJc w:val="left"/>
      <w:pPr>
        <w:ind w:left="720" w:hanging="360"/>
      </w:pPr>
      <w:rPr>
        <w:rFonts w:hint="default"/>
      </w:rPr>
    </w:lvl>
    <w:lvl w:ilvl="2">
      <w:start w:val="1"/>
      <w:numFmt w:val="lowerLetter"/>
      <w:pStyle w:val="Tiumccp2"/>
      <w:suff w:val="space"/>
      <w:lvlText w:val="%1.%2.%3"/>
      <w:lvlJc w:val="left"/>
      <w:pPr>
        <w:ind w:left="1080" w:hanging="360"/>
      </w:pPr>
      <w:rPr>
        <w:rFonts w:hint="default"/>
      </w:rPr>
    </w:lvl>
    <w:lvl w:ilvl="3">
      <w:start w:val="1"/>
      <w:numFmt w:val="decimal"/>
      <w:pStyle w:val="Tiumccp3"/>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FE109BC"/>
    <w:multiLevelType w:val="hybridMultilevel"/>
    <w:tmpl w:val="89946E6C"/>
    <w:lvl w:ilvl="0" w:tplc="AD0EA32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6E05E2"/>
    <w:multiLevelType w:val="hybridMultilevel"/>
    <w:tmpl w:val="966E7862"/>
    <w:lvl w:ilvl="0" w:tplc="0FD24F1E">
      <w:start w:val="1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B575D"/>
    <w:multiLevelType w:val="hybridMultilevel"/>
    <w:tmpl w:val="72A002B6"/>
    <w:lvl w:ilvl="0" w:tplc="3F1CA8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37B88"/>
    <w:multiLevelType w:val="hybridMultilevel"/>
    <w:tmpl w:val="DE3A1C24"/>
    <w:lvl w:ilvl="0" w:tplc="79C2A7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D444B7"/>
    <w:multiLevelType w:val="hybridMultilevel"/>
    <w:tmpl w:val="D73A44C0"/>
    <w:lvl w:ilvl="0" w:tplc="B464D6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11F32"/>
    <w:multiLevelType w:val="hybridMultilevel"/>
    <w:tmpl w:val="07CA2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25A4353"/>
    <w:multiLevelType w:val="hybridMultilevel"/>
    <w:tmpl w:val="1870DA56"/>
    <w:lvl w:ilvl="0" w:tplc="B464D6B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D06E66"/>
    <w:multiLevelType w:val="hybridMultilevel"/>
    <w:tmpl w:val="0DD285B0"/>
    <w:lvl w:ilvl="0" w:tplc="B464D6B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735A17"/>
    <w:multiLevelType w:val="hybridMultilevel"/>
    <w:tmpl w:val="F4E0E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B7446"/>
    <w:multiLevelType w:val="hybridMultilevel"/>
    <w:tmpl w:val="F1E2F07C"/>
    <w:lvl w:ilvl="0" w:tplc="79C2A7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F97009"/>
    <w:multiLevelType w:val="hybridMultilevel"/>
    <w:tmpl w:val="BE08E906"/>
    <w:lvl w:ilvl="0" w:tplc="B464D6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05384">
    <w:abstractNumId w:val="1"/>
  </w:num>
  <w:num w:numId="2" w16cid:durableId="1704018063">
    <w:abstractNumId w:val="22"/>
  </w:num>
  <w:num w:numId="3" w16cid:durableId="1529294569">
    <w:abstractNumId w:val="29"/>
  </w:num>
  <w:num w:numId="4" w16cid:durableId="276838940">
    <w:abstractNumId w:val="37"/>
  </w:num>
  <w:num w:numId="5" w16cid:durableId="1401632164">
    <w:abstractNumId w:val="0"/>
  </w:num>
  <w:num w:numId="6" w16cid:durableId="1287469776">
    <w:abstractNumId w:val="7"/>
  </w:num>
  <w:num w:numId="7" w16cid:durableId="1251965505">
    <w:abstractNumId w:val="24"/>
  </w:num>
  <w:num w:numId="8" w16cid:durableId="2032101468">
    <w:abstractNumId w:val="32"/>
  </w:num>
  <w:num w:numId="9" w16cid:durableId="2082218849">
    <w:abstractNumId w:val="2"/>
  </w:num>
  <w:num w:numId="10" w16cid:durableId="162353118">
    <w:abstractNumId w:val="16"/>
  </w:num>
  <w:num w:numId="11" w16cid:durableId="1883590920">
    <w:abstractNumId w:val="36"/>
  </w:num>
  <w:num w:numId="12" w16cid:durableId="2066637955">
    <w:abstractNumId w:val="25"/>
  </w:num>
  <w:num w:numId="13" w16cid:durableId="783618824">
    <w:abstractNumId w:val="27"/>
  </w:num>
  <w:num w:numId="14" w16cid:durableId="2140613037">
    <w:abstractNumId w:val="20"/>
  </w:num>
  <w:num w:numId="15" w16cid:durableId="1833174898">
    <w:abstractNumId w:val="13"/>
  </w:num>
  <w:num w:numId="16" w16cid:durableId="505362284">
    <w:abstractNumId w:val="26"/>
  </w:num>
  <w:num w:numId="17" w16cid:durableId="809637694">
    <w:abstractNumId w:val="21"/>
  </w:num>
  <w:num w:numId="18" w16cid:durableId="299263465">
    <w:abstractNumId w:val="31"/>
  </w:num>
  <w:num w:numId="19" w16cid:durableId="1040932855">
    <w:abstractNumId w:val="23"/>
  </w:num>
  <w:num w:numId="20" w16cid:durableId="1749645237">
    <w:abstractNumId w:val="11"/>
  </w:num>
  <w:num w:numId="21" w16cid:durableId="1464885013">
    <w:abstractNumId w:val="33"/>
  </w:num>
  <w:num w:numId="22" w16cid:durableId="1506549638">
    <w:abstractNumId w:val="39"/>
  </w:num>
  <w:num w:numId="23" w16cid:durableId="751899732">
    <w:abstractNumId w:val="9"/>
  </w:num>
  <w:num w:numId="24" w16cid:durableId="600799668">
    <w:abstractNumId w:val="18"/>
  </w:num>
  <w:num w:numId="25" w16cid:durableId="1369184129">
    <w:abstractNumId w:val="35"/>
  </w:num>
  <w:num w:numId="26" w16cid:durableId="630282193">
    <w:abstractNumId w:val="10"/>
  </w:num>
  <w:num w:numId="27" w16cid:durableId="1625767981">
    <w:abstractNumId w:val="8"/>
  </w:num>
  <w:num w:numId="28" w16cid:durableId="14506621">
    <w:abstractNumId w:val="12"/>
  </w:num>
  <w:num w:numId="29" w16cid:durableId="1779912133">
    <w:abstractNumId w:val="19"/>
  </w:num>
  <w:num w:numId="30" w16cid:durableId="725375182">
    <w:abstractNumId w:val="5"/>
  </w:num>
  <w:num w:numId="31" w16cid:durableId="1413161152">
    <w:abstractNumId w:val="6"/>
  </w:num>
  <w:num w:numId="32" w16cid:durableId="377632831">
    <w:abstractNumId w:val="34"/>
  </w:num>
  <w:num w:numId="33" w16cid:durableId="1678993614">
    <w:abstractNumId w:val="25"/>
  </w:num>
  <w:num w:numId="34" w16cid:durableId="211498394">
    <w:abstractNumId w:val="25"/>
  </w:num>
  <w:num w:numId="35" w16cid:durableId="4094283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1699514">
    <w:abstractNumId w:val="17"/>
  </w:num>
  <w:num w:numId="37" w16cid:durableId="712116021">
    <w:abstractNumId w:val="14"/>
  </w:num>
  <w:num w:numId="38" w16cid:durableId="627009465">
    <w:abstractNumId w:val="38"/>
  </w:num>
  <w:num w:numId="39" w16cid:durableId="570772444">
    <w:abstractNumId w:val="4"/>
  </w:num>
  <w:num w:numId="40" w16cid:durableId="2078282936">
    <w:abstractNumId w:val="15"/>
  </w:num>
  <w:num w:numId="41" w16cid:durableId="118040133">
    <w:abstractNumId w:val="30"/>
  </w:num>
  <w:num w:numId="42" w16cid:durableId="606426017">
    <w:abstractNumId w:val="28"/>
  </w:num>
  <w:num w:numId="43" w16cid:durableId="1114515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MTSxMLMwNTK2NDRW0lEKTi0uzszPAykwrAUARwfwSSwAAAA="/>
  </w:docVars>
  <w:rsids>
    <w:rsidRoot w:val="00FC406E"/>
    <w:rsid w:val="000004FD"/>
    <w:rsid w:val="0000072F"/>
    <w:rsid w:val="000009C7"/>
    <w:rsid w:val="00000FCE"/>
    <w:rsid w:val="000034EB"/>
    <w:rsid w:val="00003CC2"/>
    <w:rsid w:val="00005038"/>
    <w:rsid w:val="00006CE0"/>
    <w:rsid w:val="00011713"/>
    <w:rsid w:val="00017001"/>
    <w:rsid w:val="00017B9F"/>
    <w:rsid w:val="00020614"/>
    <w:rsid w:val="00022896"/>
    <w:rsid w:val="00023519"/>
    <w:rsid w:val="00024496"/>
    <w:rsid w:val="00025022"/>
    <w:rsid w:val="00027618"/>
    <w:rsid w:val="00031E47"/>
    <w:rsid w:val="00031F11"/>
    <w:rsid w:val="00034E89"/>
    <w:rsid w:val="00035C81"/>
    <w:rsid w:val="000379A2"/>
    <w:rsid w:val="00040C4C"/>
    <w:rsid w:val="000416BD"/>
    <w:rsid w:val="00041928"/>
    <w:rsid w:val="00045D5B"/>
    <w:rsid w:val="00046F39"/>
    <w:rsid w:val="00052251"/>
    <w:rsid w:val="00054A53"/>
    <w:rsid w:val="00060D52"/>
    <w:rsid w:val="00061A75"/>
    <w:rsid w:val="000629DF"/>
    <w:rsid w:val="0006424F"/>
    <w:rsid w:val="00065067"/>
    <w:rsid w:val="00065184"/>
    <w:rsid w:val="0006593B"/>
    <w:rsid w:val="00067864"/>
    <w:rsid w:val="00067D18"/>
    <w:rsid w:val="00070ABE"/>
    <w:rsid w:val="00070EA0"/>
    <w:rsid w:val="000717F4"/>
    <w:rsid w:val="000770AE"/>
    <w:rsid w:val="00077AC7"/>
    <w:rsid w:val="00080DA4"/>
    <w:rsid w:val="0008286A"/>
    <w:rsid w:val="000843AA"/>
    <w:rsid w:val="00086FBF"/>
    <w:rsid w:val="00091E89"/>
    <w:rsid w:val="000926A4"/>
    <w:rsid w:val="00093FB3"/>
    <w:rsid w:val="00094A0F"/>
    <w:rsid w:val="000953DE"/>
    <w:rsid w:val="00095AAA"/>
    <w:rsid w:val="00095D09"/>
    <w:rsid w:val="000967FC"/>
    <w:rsid w:val="000A185D"/>
    <w:rsid w:val="000A2D76"/>
    <w:rsid w:val="000A4EDA"/>
    <w:rsid w:val="000A59B5"/>
    <w:rsid w:val="000A5A75"/>
    <w:rsid w:val="000B0CB8"/>
    <w:rsid w:val="000B15B7"/>
    <w:rsid w:val="000B29D3"/>
    <w:rsid w:val="000B2D0F"/>
    <w:rsid w:val="000B3090"/>
    <w:rsid w:val="000B30BB"/>
    <w:rsid w:val="000B5A1A"/>
    <w:rsid w:val="000B66C4"/>
    <w:rsid w:val="000C11FB"/>
    <w:rsid w:val="000C3640"/>
    <w:rsid w:val="000C3AD6"/>
    <w:rsid w:val="000C50A0"/>
    <w:rsid w:val="000C5C60"/>
    <w:rsid w:val="000D03BC"/>
    <w:rsid w:val="000D07CA"/>
    <w:rsid w:val="000D2C2E"/>
    <w:rsid w:val="000D60EB"/>
    <w:rsid w:val="000D6B10"/>
    <w:rsid w:val="000D6C5E"/>
    <w:rsid w:val="000D7668"/>
    <w:rsid w:val="000E1C3C"/>
    <w:rsid w:val="000E28BA"/>
    <w:rsid w:val="000E38CD"/>
    <w:rsid w:val="000E3ABD"/>
    <w:rsid w:val="000E47B0"/>
    <w:rsid w:val="000E4990"/>
    <w:rsid w:val="000E5286"/>
    <w:rsid w:val="000E6C29"/>
    <w:rsid w:val="000F00B6"/>
    <w:rsid w:val="000F09E2"/>
    <w:rsid w:val="000F213A"/>
    <w:rsid w:val="000F3807"/>
    <w:rsid w:val="000F5D07"/>
    <w:rsid w:val="000F681D"/>
    <w:rsid w:val="000F74CC"/>
    <w:rsid w:val="001024FE"/>
    <w:rsid w:val="00105549"/>
    <w:rsid w:val="00105731"/>
    <w:rsid w:val="0010602A"/>
    <w:rsid w:val="0010689B"/>
    <w:rsid w:val="00106D47"/>
    <w:rsid w:val="0010766E"/>
    <w:rsid w:val="00107C92"/>
    <w:rsid w:val="00107D56"/>
    <w:rsid w:val="00110166"/>
    <w:rsid w:val="00110BE6"/>
    <w:rsid w:val="00110DA4"/>
    <w:rsid w:val="00112F17"/>
    <w:rsid w:val="00113891"/>
    <w:rsid w:val="00122070"/>
    <w:rsid w:val="00123EA1"/>
    <w:rsid w:val="00124AA6"/>
    <w:rsid w:val="001254B5"/>
    <w:rsid w:val="00127EB1"/>
    <w:rsid w:val="001305B0"/>
    <w:rsid w:val="00130A3A"/>
    <w:rsid w:val="00134C6A"/>
    <w:rsid w:val="00135340"/>
    <w:rsid w:val="00136171"/>
    <w:rsid w:val="00137133"/>
    <w:rsid w:val="001432E4"/>
    <w:rsid w:val="0014380A"/>
    <w:rsid w:val="00143ACC"/>
    <w:rsid w:val="0014474F"/>
    <w:rsid w:val="0014565F"/>
    <w:rsid w:val="00147DA5"/>
    <w:rsid w:val="0015286B"/>
    <w:rsid w:val="00153BDE"/>
    <w:rsid w:val="001549C6"/>
    <w:rsid w:val="0015687F"/>
    <w:rsid w:val="00156DC5"/>
    <w:rsid w:val="00157228"/>
    <w:rsid w:val="001626C1"/>
    <w:rsid w:val="0016285A"/>
    <w:rsid w:val="00165B18"/>
    <w:rsid w:val="001675DF"/>
    <w:rsid w:val="00167CB5"/>
    <w:rsid w:val="00171859"/>
    <w:rsid w:val="00174028"/>
    <w:rsid w:val="001763CD"/>
    <w:rsid w:val="001804B2"/>
    <w:rsid w:val="001825C2"/>
    <w:rsid w:val="00183A46"/>
    <w:rsid w:val="00183F0A"/>
    <w:rsid w:val="0018498A"/>
    <w:rsid w:val="00185330"/>
    <w:rsid w:val="001854AA"/>
    <w:rsid w:val="0018671F"/>
    <w:rsid w:val="00186B18"/>
    <w:rsid w:val="00187779"/>
    <w:rsid w:val="00194FA5"/>
    <w:rsid w:val="0019659D"/>
    <w:rsid w:val="001977B5"/>
    <w:rsid w:val="001A1942"/>
    <w:rsid w:val="001A1B5B"/>
    <w:rsid w:val="001A44B3"/>
    <w:rsid w:val="001A51AD"/>
    <w:rsid w:val="001A72B7"/>
    <w:rsid w:val="001A789A"/>
    <w:rsid w:val="001B046E"/>
    <w:rsid w:val="001B2AE0"/>
    <w:rsid w:val="001B2F06"/>
    <w:rsid w:val="001B33EE"/>
    <w:rsid w:val="001B3654"/>
    <w:rsid w:val="001B3BD4"/>
    <w:rsid w:val="001B5283"/>
    <w:rsid w:val="001C033F"/>
    <w:rsid w:val="001C2AAC"/>
    <w:rsid w:val="001C334F"/>
    <w:rsid w:val="001C35CD"/>
    <w:rsid w:val="001C61C5"/>
    <w:rsid w:val="001C6486"/>
    <w:rsid w:val="001D0070"/>
    <w:rsid w:val="001D0DD7"/>
    <w:rsid w:val="001D0E86"/>
    <w:rsid w:val="001D282E"/>
    <w:rsid w:val="001D4095"/>
    <w:rsid w:val="001E029E"/>
    <w:rsid w:val="001E0E4C"/>
    <w:rsid w:val="001E1038"/>
    <w:rsid w:val="001E1272"/>
    <w:rsid w:val="001E32E2"/>
    <w:rsid w:val="001E41E2"/>
    <w:rsid w:val="001E502E"/>
    <w:rsid w:val="001E5983"/>
    <w:rsid w:val="001E7037"/>
    <w:rsid w:val="001F02F2"/>
    <w:rsid w:val="001F14B4"/>
    <w:rsid w:val="001F2181"/>
    <w:rsid w:val="001F3C9B"/>
    <w:rsid w:val="001F6272"/>
    <w:rsid w:val="001F6C98"/>
    <w:rsid w:val="001F7017"/>
    <w:rsid w:val="002038F9"/>
    <w:rsid w:val="00203AD5"/>
    <w:rsid w:val="00204CBB"/>
    <w:rsid w:val="00207DC2"/>
    <w:rsid w:val="00211816"/>
    <w:rsid w:val="00214ABA"/>
    <w:rsid w:val="00220659"/>
    <w:rsid w:val="00220861"/>
    <w:rsid w:val="0022221E"/>
    <w:rsid w:val="00225D28"/>
    <w:rsid w:val="00226074"/>
    <w:rsid w:val="00230EDE"/>
    <w:rsid w:val="00231295"/>
    <w:rsid w:val="00231FC0"/>
    <w:rsid w:val="00232CE9"/>
    <w:rsid w:val="00236A37"/>
    <w:rsid w:val="002407AA"/>
    <w:rsid w:val="002428F0"/>
    <w:rsid w:val="00242B89"/>
    <w:rsid w:val="00243EC2"/>
    <w:rsid w:val="00244EE0"/>
    <w:rsid w:val="00245A66"/>
    <w:rsid w:val="00246C8F"/>
    <w:rsid w:val="002470E9"/>
    <w:rsid w:val="00247675"/>
    <w:rsid w:val="00247C8B"/>
    <w:rsid w:val="00251C04"/>
    <w:rsid w:val="00251C2A"/>
    <w:rsid w:val="00252F26"/>
    <w:rsid w:val="002605A2"/>
    <w:rsid w:val="00260929"/>
    <w:rsid w:val="00262E31"/>
    <w:rsid w:val="002630AB"/>
    <w:rsid w:val="0026336B"/>
    <w:rsid w:val="00270A04"/>
    <w:rsid w:val="002719B9"/>
    <w:rsid w:val="00272209"/>
    <w:rsid w:val="00273ADF"/>
    <w:rsid w:val="00274033"/>
    <w:rsid w:val="00277C44"/>
    <w:rsid w:val="002807F6"/>
    <w:rsid w:val="002837CF"/>
    <w:rsid w:val="00283EDF"/>
    <w:rsid w:val="002847DD"/>
    <w:rsid w:val="00285565"/>
    <w:rsid w:val="00285697"/>
    <w:rsid w:val="00290453"/>
    <w:rsid w:val="002907AE"/>
    <w:rsid w:val="00291358"/>
    <w:rsid w:val="00291721"/>
    <w:rsid w:val="002948A3"/>
    <w:rsid w:val="002A17DA"/>
    <w:rsid w:val="002A5CE4"/>
    <w:rsid w:val="002A5CEA"/>
    <w:rsid w:val="002A5F12"/>
    <w:rsid w:val="002A6A27"/>
    <w:rsid w:val="002A742A"/>
    <w:rsid w:val="002B0F18"/>
    <w:rsid w:val="002B1B9E"/>
    <w:rsid w:val="002B3DEE"/>
    <w:rsid w:val="002B4D3C"/>
    <w:rsid w:val="002B55AE"/>
    <w:rsid w:val="002B5915"/>
    <w:rsid w:val="002B5D15"/>
    <w:rsid w:val="002B630E"/>
    <w:rsid w:val="002C24D9"/>
    <w:rsid w:val="002C3224"/>
    <w:rsid w:val="002C3B77"/>
    <w:rsid w:val="002C523B"/>
    <w:rsid w:val="002C6787"/>
    <w:rsid w:val="002C6A84"/>
    <w:rsid w:val="002C720D"/>
    <w:rsid w:val="002D10E7"/>
    <w:rsid w:val="002D3F67"/>
    <w:rsid w:val="002D4629"/>
    <w:rsid w:val="002D58E0"/>
    <w:rsid w:val="002D796D"/>
    <w:rsid w:val="002D7BA7"/>
    <w:rsid w:val="002E1A04"/>
    <w:rsid w:val="002E4ACE"/>
    <w:rsid w:val="002E4B28"/>
    <w:rsid w:val="002E5E26"/>
    <w:rsid w:val="002F00DA"/>
    <w:rsid w:val="002F05A2"/>
    <w:rsid w:val="002F4A00"/>
    <w:rsid w:val="002F52A6"/>
    <w:rsid w:val="002F5897"/>
    <w:rsid w:val="003004F2"/>
    <w:rsid w:val="00301935"/>
    <w:rsid w:val="0030236B"/>
    <w:rsid w:val="0030334B"/>
    <w:rsid w:val="003034F5"/>
    <w:rsid w:val="003051A2"/>
    <w:rsid w:val="00306C74"/>
    <w:rsid w:val="0031399E"/>
    <w:rsid w:val="003147ED"/>
    <w:rsid w:val="00315B2E"/>
    <w:rsid w:val="00316817"/>
    <w:rsid w:val="003218FF"/>
    <w:rsid w:val="00321BD8"/>
    <w:rsid w:val="00321E4F"/>
    <w:rsid w:val="00323433"/>
    <w:rsid w:val="00324DE7"/>
    <w:rsid w:val="00324F69"/>
    <w:rsid w:val="0032505E"/>
    <w:rsid w:val="003253A1"/>
    <w:rsid w:val="00325526"/>
    <w:rsid w:val="00325A55"/>
    <w:rsid w:val="003263DB"/>
    <w:rsid w:val="00327127"/>
    <w:rsid w:val="003274C4"/>
    <w:rsid w:val="0033009D"/>
    <w:rsid w:val="00334F6F"/>
    <w:rsid w:val="003363B9"/>
    <w:rsid w:val="003374CF"/>
    <w:rsid w:val="00341D66"/>
    <w:rsid w:val="003447A2"/>
    <w:rsid w:val="00344880"/>
    <w:rsid w:val="0034577D"/>
    <w:rsid w:val="00350A77"/>
    <w:rsid w:val="003524DD"/>
    <w:rsid w:val="00352AD6"/>
    <w:rsid w:val="003630A0"/>
    <w:rsid w:val="00363E42"/>
    <w:rsid w:val="003715B0"/>
    <w:rsid w:val="00372F68"/>
    <w:rsid w:val="003740EA"/>
    <w:rsid w:val="00375A42"/>
    <w:rsid w:val="00376922"/>
    <w:rsid w:val="0038246C"/>
    <w:rsid w:val="003826FF"/>
    <w:rsid w:val="00387C5D"/>
    <w:rsid w:val="00390BA7"/>
    <w:rsid w:val="00391CDD"/>
    <w:rsid w:val="00392050"/>
    <w:rsid w:val="003921CC"/>
    <w:rsid w:val="00393BB8"/>
    <w:rsid w:val="00394B28"/>
    <w:rsid w:val="00395A4D"/>
    <w:rsid w:val="003A4055"/>
    <w:rsid w:val="003A4A78"/>
    <w:rsid w:val="003A523B"/>
    <w:rsid w:val="003A5704"/>
    <w:rsid w:val="003A5B5A"/>
    <w:rsid w:val="003B15DE"/>
    <w:rsid w:val="003B3B1A"/>
    <w:rsid w:val="003B4FE5"/>
    <w:rsid w:val="003B51A0"/>
    <w:rsid w:val="003B771C"/>
    <w:rsid w:val="003C0FEE"/>
    <w:rsid w:val="003C1506"/>
    <w:rsid w:val="003C29C6"/>
    <w:rsid w:val="003C3D88"/>
    <w:rsid w:val="003C56FB"/>
    <w:rsid w:val="003C63DE"/>
    <w:rsid w:val="003D1C08"/>
    <w:rsid w:val="003D1DC4"/>
    <w:rsid w:val="003D3071"/>
    <w:rsid w:val="003D39DE"/>
    <w:rsid w:val="003D4423"/>
    <w:rsid w:val="003D756C"/>
    <w:rsid w:val="003D793B"/>
    <w:rsid w:val="003E0287"/>
    <w:rsid w:val="003E2DBD"/>
    <w:rsid w:val="003E36C4"/>
    <w:rsid w:val="003E39F1"/>
    <w:rsid w:val="003E4819"/>
    <w:rsid w:val="003E79E2"/>
    <w:rsid w:val="003F0099"/>
    <w:rsid w:val="003F021F"/>
    <w:rsid w:val="003F06F8"/>
    <w:rsid w:val="003F20FC"/>
    <w:rsid w:val="003F2F62"/>
    <w:rsid w:val="003F38FB"/>
    <w:rsid w:val="003F6A22"/>
    <w:rsid w:val="003F7220"/>
    <w:rsid w:val="003F7556"/>
    <w:rsid w:val="004000DE"/>
    <w:rsid w:val="00401173"/>
    <w:rsid w:val="004027D5"/>
    <w:rsid w:val="004031E2"/>
    <w:rsid w:val="00405292"/>
    <w:rsid w:val="00405861"/>
    <w:rsid w:val="00405BDE"/>
    <w:rsid w:val="00406CC1"/>
    <w:rsid w:val="004105B8"/>
    <w:rsid w:val="00412C1C"/>
    <w:rsid w:val="004145C5"/>
    <w:rsid w:val="00414883"/>
    <w:rsid w:val="0041549D"/>
    <w:rsid w:val="0041586A"/>
    <w:rsid w:val="004176B0"/>
    <w:rsid w:val="0042096F"/>
    <w:rsid w:val="00421CAE"/>
    <w:rsid w:val="0042443B"/>
    <w:rsid w:val="004249C7"/>
    <w:rsid w:val="00424E40"/>
    <w:rsid w:val="0042522F"/>
    <w:rsid w:val="0042598A"/>
    <w:rsid w:val="00430AA0"/>
    <w:rsid w:val="004333B9"/>
    <w:rsid w:val="0043532A"/>
    <w:rsid w:val="00437FDE"/>
    <w:rsid w:val="00453AB1"/>
    <w:rsid w:val="00454BE3"/>
    <w:rsid w:val="00460724"/>
    <w:rsid w:val="00461075"/>
    <w:rsid w:val="00463619"/>
    <w:rsid w:val="0046562B"/>
    <w:rsid w:val="00466DE3"/>
    <w:rsid w:val="00471582"/>
    <w:rsid w:val="00472AA7"/>
    <w:rsid w:val="0047658C"/>
    <w:rsid w:val="004847DD"/>
    <w:rsid w:val="00484AC0"/>
    <w:rsid w:val="004856A3"/>
    <w:rsid w:val="004856FB"/>
    <w:rsid w:val="0049125A"/>
    <w:rsid w:val="00493364"/>
    <w:rsid w:val="00493F07"/>
    <w:rsid w:val="004959FF"/>
    <w:rsid w:val="004A1082"/>
    <w:rsid w:val="004A16CC"/>
    <w:rsid w:val="004A54B0"/>
    <w:rsid w:val="004A6B67"/>
    <w:rsid w:val="004A7C39"/>
    <w:rsid w:val="004B3864"/>
    <w:rsid w:val="004B68E3"/>
    <w:rsid w:val="004C13BC"/>
    <w:rsid w:val="004C3799"/>
    <w:rsid w:val="004C3EE1"/>
    <w:rsid w:val="004C41C5"/>
    <w:rsid w:val="004D1098"/>
    <w:rsid w:val="004D6A1E"/>
    <w:rsid w:val="004D6C8F"/>
    <w:rsid w:val="004E22A3"/>
    <w:rsid w:val="004E23E6"/>
    <w:rsid w:val="004E3C16"/>
    <w:rsid w:val="004E44CC"/>
    <w:rsid w:val="004E489C"/>
    <w:rsid w:val="004E6093"/>
    <w:rsid w:val="004F4FAC"/>
    <w:rsid w:val="004F5874"/>
    <w:rsid w:val="00500729"/>
    <w:rsid w:val="00500AB1"/>
    <w:rsid w:val="00502270"/>
    <w:rsid w:val="00506E0B"/>
    <w:rsid w:val="005107A3"/>
    <w:rsid w:val="00512A86"/>
    <w:rsid w:val="00512BA6"/>
    <w:rsid w:val="005161AA"/>
    <w:rsid w:val="00516815"/>
    <w:rsid w:val="00517A80"/>
    <w:rsid w:val="00522B27"/>
    <w:rsid w:val="00522FB9"/>
    <w:rsid w:val="005237B2"/>
    <w:rsid w:val="00523AAF"/>
    <w:rsid w:val="00525AE1"/>
    <w:rsid w:val="005321A4"/>
    <w:rsid w:val="00532E1D"/>
    <w:rsid w:val="00535595"/>
    <w:rsid w:val="00535B4A"/>
    <w:rsid w:val="005402EA"/>
    <w:rsid w:val="00542156"/>
    <w:rsid w:val="00542D64"/>
    <w:rsid w:val="00547055"/>
    <w:rsid w:val="00550FAC"/>
    <w:rsid w:val="005563F6"/>
    <w:rsid w:val="005564AA"/>
    <w:rsid w:val="00557907"/>
    <w:rsid w:val="00560E05"/>
    <w:rsid w:val="00561AD7"/>
    <w:rsid w:val="00562136"/>
    <w:rsid w:val="005621C5"/>
    <w:rsid w:val="00563E40"/>
    <w:rsid w:val="00565AF4"/>
    <w:rsid w:val="00567B28"/>
    <w:rsid w:val="00567FE8"/>
    <w:rsid w:val="005701F4"/>
    <w:rsid w:val="00572210"/>
    <w:rsid w:val="00575081"/>
    <w:rsid w:val="00577CA3"/>
    <w:rsid w:val="00580346"/>
    <w:rsid w:val="00581360"/>
    <w:rsid w:val="00581476"/>
    <w:rsid w:val="005824C7"/>
    <w:rsid w:val="00582A8C"/>
    <w:rsid w:val="00583B23"/>
    <w:rsid w:val="005856A2"/>
    <w:rsid w:val="0059123F"/>
    <w:rsid w:val="00592AF8"/>
    <w:rsid w:val="00593511"/>
    <w:rsid w:val="00594A25"/>
    <w:rsid w:val="005956F3"/>
    <w:rsid w:val="00597914"/>
    <w:rsid w:val="00597BE2"/>
    <w:rsid w:val="005A7D2D"/>
    <w:rsid w:val="005B02E1"/>
    <w:rsid w:val="005B0BF2"/>
    <w:rsid w:val="005B2BC0"/>
    <w:rsid w:val="005B2D54"/>
    <w:rsid w:val="005B2EA7"/>
    <w:rsid w:val="005B396C"/>
    <w:rsid w:val="005B46E8"/>
    <w:rsid w:val="005B7132"/>
    <w:rsid w:val="005B7B69"/>
    <w:rsid w:val="005C1887"/>
    <w:rsid w:val="005C34FE"/>
    <w:rsid w:val="005C41F7"/>
    <w:rsid w:val="005C5CAB"/>
    <w:rsid w:val="005D016C"/>
    <w:rsid w:val="005D0275"/>
    <w:rsid w:val="005D03B4"/>
    <w:rsid w:val="005D1223"/>
    <w:rsid w:val="005D1E79"/>
    <w:rsid w:val="005D2800"/>
    <w:rsid w:val="005D391A"/>
    <w:rsid w:val="005D4FA6"/>
    <w:rsid w:val="005D5C20"/>
    <w:rsid w:val="005D71F4"/>
    <w:rsid w:val="005E2119"/>
    <w:rsid w:val="005E2C39"/>
    <w:rsid w:val="005E5F10"/>
    <w:rsid w:val="005E6CBB"/>
    <w:rsid w:val="005E71CB"/>
    <w:rsid w:val="005F0A90"/>
    <w:rsid w:val="005F1A1B"/>
    <w:rsid w:val="005F4316"/>
    <w:rsid w:val="005F43FD"/>
    <w:rsid w:val="005F4803"/>
    <w:rsid w:val="005F4F63"/>
    <w:rsid w:val="00604FAB"/>
    <w:rsid w:val="00605181"/>
    <w:rsid w:val="00607287"/>
    <w:rsid w:val="0060747D"/>
    <w:rsid w:val="00607A7D"/>
    <w:rsid w:val="0061219B"/>
    <w:rsid w:val="006130AF"/>
    <w:rsid w:val="00614A31"/>
    <w:rsid w:val="00614EEF"/>
    <w:rsid w:val="00615663"/>
    <w:rsid w:val="00617B90"/>
    <w:rsid w:val="00623AE7"/>
    <w:rsid w:val="0062596C"/>
    <w:rsid w:val="006307DC"/>
    <w:rsid w:val="00631330"/>
    <w:rsid w:val="00632437"/>
    <w:rsid w:val="0063523E"/>
    <w:rsid w:val="00637C62"/>
    <w:rsid w:val="0064189C"/>
    <w:rsid w:val="00641E25"/>
    <w:rsid w:val="00644663"/>
    <w:rsid w:val="0064515D"/>
    <w:rsid w:val="00645671"/>
    <w:rsid w:val="006460AF"/>
    <w:rsid w:val="00647411"/>
    <w:rsid w:val="006505CD"/>
    <w:rsid w:val="00650D6A"/>
    <w:rsid w:val="00650DBB"/>
    <w:rsid w:val="006510E6"/>
    <w:rsid w:val="006561EF"/>
    <w:rsid w:val="00656350"/>
    <w:rsid w:val="0066251D"/>
    <w:rsid w:val="00662910"/>
    <w:rsid w:val="006642A9"/>
    <w:rsid w:val="00670D6B"/>
    <w:rsid w:val="00670FDB"/>
    <w:rsid w:val="0067161F"/>
    <w:rsid w:val="006724C2"/>
    <w:rsid w:val="00673BE8"/>
    <w:rsid w:val="00676527"/>
    <w:rsid w:val="0067782F"/>
    <w:rsid w:val="00677911"/>
    <w:rsid w:val="0068008C"/>
    <w:rsid w:val="00684EB8"/>
    <w:rsid w:val="006858B4"/>
    <w:rsid w:val="00691D38"/>
    <w:rsid w:val="00691ED7"/>
    <w:rsid w:val="00692A15"/>
    <w:rsid w:val="006945F6"/>
    <w:rsid w:val="00695CD7"/>
    <w:rsid w:val="006968B2"/>
    <w:rsid w:val="006A1070"/>
    <w:rsid w:val="006A1762"/>
    <w:rsid w:val="006A2BDD"/>
    <w:rsid w:val="006A30AF"/>
    <w:rsid w:val="006A31DC"/>
    <w:rsid w:val="006A5637"/>
    <w:rsid w:val="006A5771"/>
    <w:rsid w:val="006A62FC"/>
    <w:rsid w:val="006B10E4"/>
    <w:rsid w:val="006B6188"/>
    <w:rsid w:val="006C0453"/>
    <w:rsid w:val="006C0CDE"/>
    <w:rsid w:val="006C167A"/>
    <w:rsid w:val="006C1B2A"/>
    <w:rsid w:val="006C22D8"/>
    <w:rsid w:val="006C4752"/>
    <w:rsid w:val="006C50FB"/>
    <w:rsid w:val="006C51B1"/>
    <w:rsid w:val="006D26BB"/>
    <w:rsid w:val="006D28C0"/>
    <w:rsid w:val="006D572B"/>
    <w:rsid w:val="006D6B24"/>
    <w:rsid w:val="006D7329"/>
    <w:rsid w:val="006E03CC"/>
    <w:rsid w:val="006E1149"/>
    <w:rsid w:val="006E2564"/>
    <w:rsid w:val="006E36F2"/>
    <w:rsid w:val="006E507F"/>
    <w:rsid w:val="006E6588"/>
    <w:rsid w:val="006E68AF"/>
    <w:rsid w:val="006F0085"/>
    <w:rsid w:val="006F05B7"/>
    <w:rsid w:val="006F15E5"/>
    <w:rsid w:val="006F2922"/>
    <w:rsid w:val="006F62E4"/>
    <w:rsid w:val="006F639B"/>
    <w:rsid w:val="006F78F0"/>
    <w:rsid w:val="006F7E3E"/>
    <w:rsid w:val="0070096A"/>
    <w:rsid w:val="007049B6"/>
    <w:rsid w:val="00710E2A"/>
    <w:rsid w:val="00712662"/>
    <w:rsid w:val="00717AFE"/>
    <w:rsid w:val="00717C5C"/>
    <w:rsid w:val="00720795"/>
    <w:rsid w:val="00720D4E"/>
    <w:rsid w:val="00721FFD"/>
    <w:rsid w:val="00727FB7"/>
    <w:rsid w:val="007313F5"/>
    <w:rsid w:val="00737198"/>
    <w:rsid w:val="00737340"/>
    <w:rsid w:val="00737728"/>
    <w:rsid w:val="00741288"/>
    <w:rsid w:val="00741ACB"/>
    <w:rsid w:val="00741AEC"/>
    <w:rsid w:val="00742D85"/>
    <w:rsid w:val="00742E22"/>
    <w:rsid w:val="00743F79"/>
    <w:rsid w:val="00745292"/>
    <w:rsid w:val="00745EBE"/>
    <w:rsid w:val="00747777"/>
    <w:rsid w:val="00747F58"/>
    <w:rsid w:val="00752D22"/>
    <w:rsid w:val="007603FD"/>
    <w:rsid w:val="007649A2"/>
    <w:rsid w:val="00765255"/>
    <w:rsid w:val="0076636B"/>
    <w:rsid w:val="00767DDA"/>
    <w:rsid w:val="007714A3"/>
    <w:rsid w:val="00775DA9"/>
    <w:rsid w:val="00775E42"/>
    <w:rsid w:val="0077659D"/>
    <w:rsid w:val="00776FC3"/>
    <w:rsid w:val="00777AD7"/>
    <w:rsid w:val="0078022C"/>
    <w:rsid w:val="007802D9"/>
    <w:rsid w:val="00781DEB"/>
    <w:rsid w:val="0078400A"/>
    <w:rsid w:val="007843B6"/>
    <w:rsid w:val="00786164"/>
    <w:rsid w:val="00786F16"/>
    <w:rsid w:val="0079054A"/>
    <w:rsid w:val="00791EED"/>
    <w:rsid w:val="00795110"/>
    <w:rsid w:val="007A05BC"/>
    <w:rsid w:val="007A3C8A"/>
    <w:rsid w:val="007A43B3"/>
    <w:rsid w:val="007A65F9"/>
    <w:rsid w:val="007A69E3"/>
    <w:rsid w:val="007A6CA1"/>
    <w:rsid w:val="007B1A23"/>
    <w:rsid w:val="007B234E"/>
    <w:rsid w:val="007B2547"/>
    <w:rsid w:val="007B35FE"/>
    <w:rsid w:val="007B3CE1"/>
    <w:rsid w:val="007B4C8E"/>
    <w:rsid w:val="007B5C15"/>
    <w:rsid w:val="007B7FF5"/>
    <w:rsid w:val="007C026D"/>
    <w:rsid w:val="007C1E61"/>
    <w:rsid w:val="007C2DAB"/>
    <w:rsid w:val="007C5C89"/>
    <w:rsid w:val="007C6DBF"/>
    <w:rsid w:val="007C79D2"/>
    <w:rsid w:val="007D0B75"/>
    <w:rsid w:val="007D150A"/>
    <w:rsid w:val="007D4502"/>
    <w:rsid w:val="007D4EBD"/>
    <w:rsid w:val="007D7CAF"/>
    <w:rsid w:val="007E0638"/>
    <w:rsid w:val="007E0910"/>
    <w:rsid w:val="007E1394"/>
    <w:rsid w:val="007E1762"/>
    <w:rsid w:val="007E50B9"/>
    <w:rsid w:val="007E5A6A"/>
    <w:rsid w:val="007E5CF8"/>
    <w:rsid w:val="007E69C5"/>
    <w:rsid w:val="007E6AB9"/>
    <w:rsid w:val="007E7FF7"/>
    <w:rsid w:val="007F05C4"/>
    <w:rsid w:val="007F221B"/>
    <w:rsid w:val="007F485A"/>
    <w:rsid w:val="007F5FE6"/>
    <w:rsid w:val="00802D2B"/>
    <w:rsid w:val="008032C1"/>
    <w:rsid w:val="00803684"/>
    <w:rsid w:val="00804FCA"/>
    <w:rsid w:val="00805C7B"/>
    <w:rsid w:val="008060B1"/>
    <w:rsid w:val="00806472"/>
    <w:rsid w:val="008066F1"/>
    <w:rsid w:val="0080756F"/>
    <w:rsid w:val="00807882"/>
    <w:rsid w:val="00807D72"/>
    <w:rsid w:val="00813518"/>
    <w:rsid w:val="008162AA"/>
    <w:rsid w:val="008173A5"/>
    <w:rsid w:val="008177CD"/>
    <w:rsid w:val="00822860"/>
    <w:rsid w:val="008228D3"/>
    <w:rsid w:val="00823894"/>
    <w:rsid w:val="008240D3"/>
    <w:rsid w:val="008245F5"/>
    <w:rsid w:val="0082697B"/>
    <w:rsid w:val="00827D38"/>
    <w:rsid w:val="00830473"/>
    <w:rsid w:val="008313BE"/>
    <w:rsid w:val="008316B6"/>
    <w:rsid w:val="0083247C"/>
    <w:rsid w:val="00834267"/>
    <w:rsid w:val="00835B65"/>
    <w:rsid w:val="00836C3F"/>
    <w:rsid w:val="0083794E"/>
    <w:rsid w:val="00837E95"/>
    <w:rsid w:val="0084008F"/>
    <w:rsid w:val="00841291"/>
    <w:rsid w:val="0084139B"/>
    <w:rsid w:val="008428DC"/>
    <w:rsid w:val="0084506F"/>
    <w:rsid w:val="008450C2"/>
    <w:rsid w:val="008501B0"/>
    <w:rsid w:val="0085480B"/>
    <w:rsid w:val="00854CE0"/>
    <w:rsid w:val="008567F0"/>
    <w:rsid w:val="00856E8A"/>
    <w:rsid w:val="00857901"/>
    <w:rsid w:val="00857F92"/>
    <w:rsid w:val="00860184"/>
    <w:rsid w:val="00863E7B"/>
    <w:rsid w:val="008646AE"/>
    <w:rsid w:val="00866BF0"/>
    <w:rsid w:val="0086727F"/>
    <w:rsid w:val="0086739D"/>
    <w:rsid w:val="00867C2D"/>
    <w:rsid w:val="00872993"/>
    <w:rsid w:val="0087524D"/>
    <w:rsid w:val="00875773"/>
    <w:rsid w:val="008803BB"/>
    <w:rsid w:val="00880D36"/>
    <w:rsid w:val="00880D8C"/>
    <w:rsid w:val="00880EB0"/>
    <w:rsid w:val="00881C36"/>
    <w:rsid w:val="008841F8"/>
    <w:rsid w:val="008848F4"/>
    <w:rsid w:val="008859C4"/>
    <w:rsid w:val="008875E4"/>
    <w:rsid w:val="00890E03"/>
    <w:rsid w:val="0089127D"/>
    <w:rsid w:val="00891643"/>
    <w:rsid w:val="00891D6C"/>
    <w:rsid w:val="00891F1A"/>
    <w:rsid w:val="0089204A"/>
    <w:rsid w:val="0089283D"/>
    <w:rsid w:val="008938C8"/>
    <w:rsid w:val="00894DDF"/>
    <w:rsid w:val="008953DC"/>
    <w:rsid w:val="00895E97"/>
    <w:rsid w:val="00895FA2"/>
    <w:rsid w:val="008A0C6B"/>
    <w:rsid w:val="008A1F74"/>
    <w:rsid w:val="008A2590"/>
    <w:rsid w:val="008A4C1A"/>
    <w:rsid w:val="008A53A2"/>
    <w:rsid w:val="008A6157"/>
    <w:rsid w:val="008A7A19"/>
    <w:rsid w:val="008B5192"/>
    <w:rsid w:val="008B5F2E"/>
    <w:rsid w:val="008B6AD4"/>
    <w:rsid w:val="008C026C"/>
    <w:rsid w:val="008C035C"/>
    <w:rsid w:val="008C0797"/>
    <w:rsid w:val="008C1029"/>
    <w:rsid w:val="008C3183"/>
    <w:rsid w:val="008C4B3B"/>
    <w:rsid w:val="008C7B62"/>
    <w:rsid w:val="008D1215"/>
    <w:rsid w:val="008D1B41"/>
    <w:rsid w:val="008D2D23"/>
    <w:rsid w:val="008D3585"/>
    <w:rsid w:val="008D5029"/>
    <w:rsid w:val="008D5819"/>
    <w:rsid w:val="008D5F77"/>
    <w:rsid w:val="008D7F5F"/>
    <w:rsid w:val="008E08DA"/>
    <w:rsid w:val="008E0A38"/>
    <w:rsid w:val="008E23B2"/>
    <w:rsid w:val="008E3AA6"/>
    <w:rsid w:val="008E4401"/>
    <w:rsid w:val="008E6453"/>
    <w:rsid w:val="008F01BB"/>
    <w:rsid w:val="008F1AEC"/>
    <w:rsid w:val="00901C74"/>
    <w:rsid w:val="00903D38"/>
    <w:rsid w:val="0090638F"/>
    <w:rsid w:val="00906731"/>
    <w:rsid w:val="0090681A"/>
    <w:rsid w:val="009104EB"/>
    <w:rsid w:val="00911934"/>
    <w:rsid w:val="00911E5E"/>
    <w:rsid w:val="009138AA"/>
    <w:rsid w:val="00913D85"/>
    <w:rsid w:val="00915980"/>
    <w:rsid w:val="009163AC"/>
    <w:rsid w:val="009201C8"/>
    <w:rsid w:val="00922BCF"/>
    <w:rsid w:val="00927B4B"/>
    <w:rsid w:val="00931C1A"/>
    <w:rsid w:val="009327C2"/>
    <w:rsid w:val="0093422E"/>
    <w:rsid w:val="009357F8"/>
    <w:rsid w:val="00936C8B"/>
    <w:rsid w:val="0093772E"/>
    <w:rsid w:val="009377F0"/>
    <w:rsid w:val="00937F3B"/>
    <w:rsid w:val="00942B81"/>
    <w:rsid w:val="009431B4"/>
    <w:rsid w:val="009435CA"/>
    <w:rsid w:val="00945013"/>
    <w:rsid w:val="0095013E"/>
    <w:rsid w:val="00951764"/>
    <w:rsid w:val="00953A96"/>
    <w:rsid w:val="009541A4"/>
    <w:rsid w:val="009551AD"/>
    <w:rsid w:val="00955298"/>
    <w:rsid w:val="0095563F"/>
    <w:rsid w:val="00956CC0"/>
    <w:rsid w:val="00962138"/>
    <w:rsid w:val="00962AA5"/>
    <w:rsid w:val="00963A15"/>
    <w:rsid w:val="00965465"/>
    <w:rsid w:val="0097607F"/>
    <w:rsid w:val="00985AF0"/>
    <w:rsid w:val="00986142"/>
    <w:rsid w:val="00987102"/>
    <w:rsid w:val="00991C8C"/>
    <w:rsid w:val="00991F33"/>
    <w:rsid w:val="00992053"/>
    <w:rsid w:val="00993602"/>
    <w:rsid w:val="009942E6"/>
    <w:rsid w:val="0099461A"/>
    <w:rsid w:val="00994772"/>
    <w:rsid w:val="00996774"/>
    <w:rsid w:val="009A1564"/>
    <w:rsid w:val="009A3753"/>
    <w:rsid w:val="009A40BB"/>
    <w:rsid w:val="009A5554"/>
    <w:rsid w:val="009A5DB1"/>
    <w:rsid w:val="009A6A93"/>
    <w:rsid w:val="009A7176"/>
    <w:rsid w:val="009B0D2F"/>
    <w:rsid w:val="009B22F1"/>
    <w:rsid w:val="009B43DA"/>
    <w:rsid w:val="009B4976"/>
    <w:rsid w:val="009B6668"/>
    <w:rsid w:val="009C5238"/>
    <w:rsid w:val="009C5C38"/>
    <w:rsid w:val="009C68CF"/>
    <w:rsid w:val="009C68D1"/>
    <w:rsid w:val="009C6A94"/>
    <w:rsid w:val="009C79E0"/>
    <w:rsid w:val="009D04CD"/>
    <w:rsid w:val="009D0FF0"/>
    <w:rsid w:val="009D2414"/>
    <w:rsid w:val="009D2C40"/>
    <w:rsid w:val="009D3869"/>
    <w:rsid w:val="009E0A9D"/>
    <w:rsid w:val="009E2125"/>
    <w:rsid w:val="009E3023"/>
    <w:rsid w:val="009E3A1C"/>
    <w:rsid w:val="009E6F88"/>
    <w:rsid w:val="009E7356"/>
    <w:rsid w:val="009F0D86"/>
    <w:rsid w:val="009F1233"/>
    <w:rsid w:val="009F1F82"/>
    <w:rsid w:val="009F219B"/>
    <w:rsid w:val="009F3076"/>
    <w:rsid w:val="009F3BB3"/>
    <w:rsid w:val="009F5188"/>
    <w:rsid w:val="009F6D05"/>
    <w:rsid w:val="009F78CA"/>
    <w:rsid w:val="00A004E2"/>
    <w:rsid w:val="00A047F7"/>
    <w:rsid w:val="00A04888"/>
    <w:rsid w:val="00A04BCB"/>
    <w:rsid w:val="00A04D89"/>
    <w:rsid w:val="00A05312"/>
    <w:rsid w:val="00A05B27"/>
    <w:rsid w:val="00A0768D"/>
    <w:rsid w:val="00A1035E"/>
    <w:rsid w:val="00A11C3A"/>
    <w:rsid w:val="00A150D5"/>
    <w:rsid w:val="00A15661"/>
    <w:rsid w:val="00A17B4E"/>
    <w:rsid w:val="00A21CB5"/>
    <w:rsid w:val="00A25B64"/>
    <w:rsid w:val="00A27459"/>
    <w:rsid w:val="00A27F07"/>
    <w:rsid w:val="00A325ED"/>
    <w:rsid w:val="00A33398"/>
    <w:rsid w:val="00A338F2"/>
    <w:rsid w:val="00A33CB1"/>
    <w:rsid w:val="00A33F13"/>
    <w:rsid w:val="00A343C1"/>
    <w:rsid w:val="00A34C76"/>
    <w:rsid w:val="00A34DBE"/>
    <w:rsid w:val="00A377C2"/>
    <w:rsid w:val="00A41041"/>
    <w:rsid w:val="00A41C04"/>
    <w:rsid w:val="00A430D7"/>
    <w:rsid w:val="00A4596D"/>
    <w:rsid w:val="00A46AA0"/>
    <w:rsid w:val="00A47E26"/>
    <w:rsid w:val="00A51F51"/>
    <w:rsid w:val="00A52AC9"/>
    <w:rsid w:val="00A5482A"/>
    <w:rsid w:val="00A55541"/>
    <w:rsid w:val="00A56C84"/>
    <w:rsid w:val="00A60C16"/>
    <w:rsid w:val="00A60DE4"/>
    <w:rsid w:val="00A65463"/>
    <w:rsid w:val="00A65A84"/>
    <w:rsid w:val="00A65D85"/>
    <w:rsid w:val="00A660AF"/>
    <w:rsid w:val="00A66C97"/>
    <w:rsid w:val="00A714BC"/>
    <w:rsid w:val="00A71CE0"/>
    <w:rsid w:val="00A80E2A"/>
    <w:rsid w:val="00A82DF8"/>
    <w:rsid w:val="00A83237"/>
    <w:rsid w:val="00A87A79"/>
    <w:rsid w:val="00A9343D"/>
    <w:rsid w:val="00A952A8"/>
    <w:rsid w:val="00A96FB3"/>
    <w:rsid w:val="00AA2447"/>
    <w:rsid w:val="00AA43DC"/>
    <w:rsid w:val="00AA444C"/>
    <w:rsid w:val="00AA5004"/>
    <w:rsid w:val="00AB0972"/>
    <w:rsid w:val="00AB139C"/>
    <w:rsid w:val="00AB4402"/>
    <w:rsid w:val="00AB5F1B"/>
    <w:rsid w:val="00AB72BE"/>
    <w:rsid w:val="00AC0057"/>
    <w:rsid w:val="00AC31F5"/>
    <w:rsid w:val="00AC48F0"/>
    <w:rsid w:val="00AC5DD7"/>
    <w:rsid w:val="00AD0683"/>
    <w:rsid w:val="00AD19C8"/>
    <w:rsid w:val="00AD2729"/>
    <w:rsid w:val="00AD4591"/>
    <w:rsid w:val="00AD4816"/>
    <w:rsid w:val="00AD581B"/>
    <w:rsid w:val="00AE07B5"/>
    <w:rsid w:val="00AE0C59"/>
    <w:rsid w:val="00AE3105"/>
    <w:rsid w:val="00AE3469"/>
    <w:rsid w:val="00AE41C6"/>
    <w:rsid w:val="00AE4974"/>
    <w:rsid w:val="00AE51CC"/>
    <w:rsid w:val="00AF122B"/>
    <w:rsid w:val="00AF1992"/>
    <w:rsid w:val="00AF273B"/>
    <w:rsid w:val="00AF39EA"/>
    <w:rsid w:val="00AF4139"/>
    <w:rsid w:val="00AF4722"/>
    <w:rsid w:val="00AF499F"/>
    <w:rsid w:val="00AF520E"/>
    <w:rsid w:val="00B00FE6"/>
    <w:rsid w:val="00B01DFB"/>
    <w:rsid w:val="00B02387"/>
    <w:rsid w:val="00B05D75"/>
    <w:rsid w:val="00B0627C"/>
    <w:rsid w:val="00B1077A"/>
    <w:rsid w:val="00B118C8"/>
    <w:rsid w:val="00B11F9A"/>
    <w:rsid w:val="00B11FF3"/>
    <w:rsid w:val="00B14A35"/>
    <w:rsid w:val="00B1661C"/>
    <w:rsid w:val="00B168F6"/>
    <w:rsid w:val="00B21396"/>
    <w:rsid w:val="00B22126"/>
    <w:rsid w:val="00B2371E"/>
    <w:rsid w:val="00B24308"/>
    <w:rsid w:val="00B249D8"/>
    <w:rsid w:val="00B26904"/>
    <w:rsid w:val="00B27676"/>
    <w:rsid w:val="00B30F4F"/>
    <w:rsid w:val="00B317EA"/>
    <w:rsid w:val="00B318F8"/>
    <w:rsid w:val="00B359C2"/>
    <w:rsid w:val="00B407CA"/>
    <w:rsid w:val="00B428AB"/>
    <w:rsid w:val="00B43355"/>
    <w:rsid w:val="00B44BBE"/>
    <w:rsid w:val="00B45D93"/>
    <w:rsid w:val="00B52A4D"/>
    <w:rsid w:val="00B538FA"/>
    <w:rsid w:val="00B53EF2"/>
    <w:rsid w:val="00B55EA1"/>
    <w:rsid w:val="00B57071"/>
    <w:rsid w:val="00B57E0F"/>
    <w:rsid w:val="00B60897"/>
    <w:rsid w:val="00B61A10"/>
    <w:rsid w:val="00B61A95"/>
    <w:rsid w:val="00B62325"/>
    <w:rsid w:val="00B62922"/>
    <w:rsid w:val="00B643B9"/>
    <w:rsid w:val="00B64448"/>
    <w:rsid w:val="00B670D2"/>
    <w:rsid w:val="00B67F4F"/>
    <w:rsid w:val="00B70C79"/>
    <w:rsid w:val="00B726DB"/>
    <w:rsid w:val="00B72A1F"/>
    <w:rsid w:val="00B732C1"/>
    <w:rsid w:val="00B81578"/>
    <w:rsid w:val="00B8489D"/>
    <w:rsid w:val="00B859D2"/>
    <w:rsid w:val="00B85F2A"/>
    <w:rsid w:val="00B86A06"/>
    <w:rsid w:val="00B86E59"/>
    <w:rsid w:val="00B92010"/>
    <w:rsid w:val="00B93224"/>
    <w:rsid w:val="00B93CDE"/>
    <w:rsid w:val="00B94E1C"/>
    <w:rsid w:val="00B94F5D"/>
    <w:rsid w:val="00B9536C"/>
    <w:rsid w:val="00B96003"/>
    <w:rsid w:val="00BA0FDD"/>
    <w:rsid w:val="00BA3492"/>
    <w:rsid w:val="00BA3F8D"/>
    <w:rsid w:val="00BA7E4A"/>
    <w:rsid w:val="00BB01F6"/>
    <w:rsid w:val="00BB2B2A"/>
    <w:rsid w:val="00BB3478"/>
    <w:rsid w:val="00BB6D28"/>
    <w:rsid w:val="00BC2437"/>
    <w:rsid w:val="00BC24AE"/>
    <w:rsid w:val="00BC2D4C"/>
    <w:rsid w:val="00BC37DB"/>
    <w:rsid w:val="00BC37F6"/>
    <w:rsid w:val="00BC3B4B"/>
    <w:rsid w:val="00BC4134"/>
    <w:rsid w:val="00BC5902"/>
    <w:rsid w:val="00BC5D7C"/>
    <w:rsid w:val="00BC699D"/>
    <w:rsid w:val="00BD35EC"/>
    <w:rsid w:val="00BD47BA"/>
    <w:rsid w:val="00BD5175"/>
    <w:rsid w:val="00BD74C3"/>
    <w:rsid w:val="00BD7BDA"/>
    <w:rsid w:val="00BE0C2B"/>
    <w:rsid w:val="00BE2659"/>
    <w:rsid w:val="00BE5421"/>
    <w:rsid w:val="00BE5743"/>
    <w:rsid w:val="00BE72E3"/>
    <w:rsid w:val="00C00F39"/>
    <w:rsid w:val="00C0300E"/>
    <w:rsid w:val="00C04C40"/>
    <w:rsid w:val="00C04E74"/>
    <w:rsid w:val="00C0614E"/>
    <w:rsid w:val="00C103AB"/>
    <w:rsid w:val="00C10CB7"/>
    <w:rsid w:val="00C12093"/>
    <w:rsid w:val="00C17222"/>
    <w:rsid w:val="00C17DEC"/>
    <w:rsid w:val="00C20C21"/>
    <w:rsid w:val="00C20E87"/>
    <w:rsid w:val="00C31A74"/>
    <w:rsid w:val="00C31ACD"/>
    <w:rsid w:val="00C32565"/>
    <w:rsid w:val="00C33426"/>
    <w:rsid w:val="00C34803"/>
    <w:rsid w:val="00C427D4"/>
    <w:rsid w:val="00C442D7"/>
    <w:rsid w:val="00C44ED1"/>
    <w:rsid w:val="00C4579B"/>
    <w:rsid w:val="00C51F5E"/>
    <w:rsid w:val="00C52F39"/>
    <w:rsid w:val="00C53CFB"/>
    <w:rsid w:val="00C54586"/>
    <w:rsid w:val="00C56904"/>
    <w:rsid w:val="00C57D4E"/>
    <w:rsid w:val="00C62236"/>
    <w:rsid w:val="00C62D66"/>
    <w:rsid w:val="00C66126"/>
    <w:rsid w:val="00C669AF"/>
    <w:rsid w:val="00C66ED0"/>
    <w:rsid w:val="00C67251"/>
    <w:rsid w:val="00C70A1B"/>
    <w:rsid w:val="00C75086"/>
    <w:rsid w:val="00C75DB9"/>
    <w:rsid w:val="00C765D2"/>
    <w:rsid w:val="00C773FA"/>
    <w:rsid w:val="00C7787E"/>
    <w:rsid w:val="00C81A16"/>
    <w:rsid w:val="00C8581E"/>
    <w:rsid w:val="00C94DF4"/>
    <w:rsid w:val="00C9712D"/>
    <w:rsid w:val="00C975C8"/>
    <w:rsid w:val="00C97E03"/>
    <w:rsid w:val="00CA07CE"/>
    <w:rsid w:val="00CA1C39"/>
    <w:rsid w:val="00CA22B7"/>
    <w:rsid w:val="00CA426B"/>
    <w:rsid w:val="00CA46C3"/>
    <w:rsid w:val="00CA4CA6"/>
    <w:rsid w:val="00CA4F10"/>
    <w:rsid w:val="00CB06A7"/>
    <w:rsid w:val="00CB2425"/>
    <w:rsid w:val="00CB62F4"/>
    <w:rsid w:val="00CC30CA"/>
    <w:rsid w:val="00CC5969"/>
    <w:rsid w:val="00CC6479"/>
    <w:rsid w:val="00CD0BC6"/>
    <w:rsid w:val="00CD1339"/>
    <w:rsid w:val="00CD13EC"/>
    <w:rsid w:val="00CD1850"/>
    <w:rsid w:val="00CD5D96"/>
    <w:rsid w:val="00CD7CA3"/>
    <w:rsid w:val="00CE18FA"/>
    <w:rsid w:val="00CE3F75"/>
    <w:rsid w:val="00CE5555"/>
    <w:rsid w:val="00CE669C"/>
    <w:rsid w:val="00CE680F"/>
    <w:rsid w:val="00CE7489"/>
    <w:rsid w:val="00CF19F9"/>
    <w:rsid w:val="00CF2231"/>
    <w:rsid w:val="00CF2C71"/>
    <w:rsid w:val="00CF38C6"/>
    <w:rsid w:val="00CF3C3E"/>
    <w:rsid w:val="00CF3EE7"/>
    <w:rsid w:val="00CF44D0"/>
    <w:rsid w:val="00CF4CC9"/>
    <w:rsid w:val="00CF7DD1"/>
    <w:rsid w:val="00D00325"/>
    <w:rsid w:val="00D047E2"/>
    <w:rsid w:val="00D04C31"/>
    <w:rsid w:val="00D059D1"/>
    <w:rsid w:val="00D06D8D"/>
    <w:rsid w:val="00D06FEC"/>
    <w:rsid w:val="00D0787E"/>
    <w:rsid w:val="00D11915"/>
    <w:rsid w:val="00D11E60"/>
    <w:rsid w:val="00D13DF1"/>
    <w:rsid w:val="00D15A0B"/>
    <w:rsid w:val="00D162A5"/>
    <w:rsid w:val="00D168A4"/>
    <w:rsid w:val="00D20CA2"/>
    <w:rsid w:val="00D23032"/>
    <w:rsid w:val="00D25CE2"/>
    <w:rsid w:val="00D26571"/>
    <w:rsid w:val="00D3003D"/>
    <w:rsid w:val="00D300AE"/>
    <w:rsid w:val="00D307CC"/>
    <w:rsid w:val="00D30F9F"/>
    <w:rsid w:val="00D3276A"/>
    <w:rsid w:val="00D34D21"/>
    <w:rsid w:val="00D378C4"/>
    <w:rsid w:val="00D37946"/>
    <w:rsid w:val="00D379A8"/>
    <w:rsid w:val="00D40FB4"/>
    <w:rsid w:val="00D467EA"/>
    <w:rsid w:val="00D5144B"/>
    <w:rsid w:val="00D54360"/>
    <w:rsid w:val="00D551C8"/>
    <w:rsid w:val="00D61035"/>
    <w:rsid w:val="00D61465"/>
    <w:rsid w:val="00D64518"/>
    <w:rsid w:val="00D645D5"/>
    <w:rsid w:val="00D649A9"/>
    <w:rsid w:val="00D6796D"/>
    <w:rsid w:val="00D70E99"/>
    <w:rsid w:val="00D71397"/>
    <w:rsid w:val="00D746A0"/>
    <w:rsid w:val="00D75475"/>
    <w:rsid w:val="00D759E9"/>
    <w:rsid w:val="00D764C6"/>
    <w:rsid w:val="00D76B9B"/>
    <w:rsid w:val="00D76EAC"/>
    <w:rsid w:val="00D83EA1"/>
    <w:rsid w:val="00D86CF8"/>
    <w:rsid w:val="00D86D9B"/>
    <w:rsid w:val="00D91248"/>
    <w:rsid w:val="00D927EC"/>
    <w:rsid w:val="00D92904"/>
    <w:rsid w:val="00D929D0"/>
    <w:rsid w:val="00D9352A"/>
    <w:rsid w:val="00D93B24"/>
    <w:rsid w:val="00D9427F"/>
    <w:rsid w:val="00D957A8"/>
    <w:rsid w:val="00D97C31"/>
    <w:rsid w:val="00DA0832"/>
    <w:rsid w:val="00DA1D94"/>
    <w:rsid w:val="00DA42C8"/>
    <w:rsid w:val="00DA62BA"/>
    <w:rsid w:val="00DB7595"/>
    <w:rsid w:val="00DB770B"/>
    <w:rsid w:val="00DC00EA"/>
    <w:rsid w:val="00DC1EF9"/>
    <w:rsid w:val="00DC2276"/>
    <w:rsid w:val="00DC3983"/>
    <w:rsid w:val="00DC3D71"/>
    <w:rsid w:val="00DC3E92"/>
    <w:rsid w:val="00DC59CF"/>
    <w:rsid w:val="00DC6A2F"/>
    <w:rsid w:val="00DD1F1F"/>
    <w:rsid w:val="00DD254E"/>
    <w:rsid w:val="00DD3D50"/>
    <w:rsid w:val="00DD6499"/>
    <w:rsid w:val="00DD74FD"/>
    <w:rsid w:val="00DD7F9C"/>
    <w:rsid w:val="00DE0434"/>
    <w:rsid w:val="00DE2C3C"/>
    <w:rsid w:val="00DE32DF"/>
    <w:rsid w:val="00DE4758"/>
    <w:rsid w:val="00DE5035"/>
    <w:rsid w:val="00DE5651"/>
    <w:rsid w:val="00DE5859"/>
    <w:rsid w:val="00DE5C1D"/>
    <w:rsid w:val="00DE6056"/>
    <w:rsid w:val="00DE7882"/>
    <w:rsid w:val="00DF0B62"/>
    <w:rsid w:val="00DF3F55"/>
    <w:rsid w:val="00DF428C"/>
    <w:rsid w:val="00E036C8"/>
    <w:rsid w:val="00E04DCD"/>
    <w:rsid w:val="00E0503A"/>
    <w:rsid w:val="00E05968"/>
    <w:rsid w:val="00E06153"/>
    <w:rsid w:val="00E13123"/>
    <w:rsid w:val="00E14B96"/>
    <w:rsid w:val="00E15F2E"/>
    <w:rsid w:val="00E176CB"/>
    <w:rsid w:val="00E2118D"/>
    <w:rsid w:val="00E22EEE"/>
    <w:rsid w:val="00E24F02"/>
    <w:rsid w:val="00E266A2"/>
    <w:rsid w:val="00E32779"/>
    <w:rsid w:val="00E33A19"/>
    <w:rsid w:val="00E43344"/>
    <w:rsid w:val="00E437E2"/>
    <w:rsid w:val="00E44A48"/>
    <w:rsid w:val="00E460AD"/>
    <w:rsid w:val="00E466CD"/>
    <w:rsid w:val="00E56B3B"/>
    <w:rsid w:val="00E574D8"/>
    <w:rsid w:val="00E61A44"/>
    <w:rsid w:val="00E61DC3"/>
    <w:rsid w:val="00E63A9B"/>
    <w:rsid w:val="00E65007"/>
    <w:rsid w:val="00E65571"/>
    <w:rsid w:val="00E6697E"/>
    <w:rsid w:val="00E701BE"/>
    <w:rsid w:val="00E70D18"/>
    <w:rsid w:val="00E70E00"/>
    <w:rsid w:val="00E71861"/>
    <w:rsid w:val="00E719A7"/>
    <w:rsid w:val="00E71C4E"/>
    <w:rsid w:val="00E73AF1"/>
    <w:rsid w:val="00E73C19"/>
    <w:rsid w:val="00E73D00"/>
    <w:rsid w:val="00E73E69"/>
    <w:rsid w:val="00E75FED"/>
    <w:rsid w:val="00E766EA"/>
    <w:rsid w:val="00E76F71"/>
    <w:rsid w:val="00E80271"/>
    <w:rsid w:val="00E86C55"/>
    <w:rsid w:val="00E911C3"/>
    <w:rsid w:val="00E918D0"/>
    <w:rsid w:val="00E924EA"/>
    <w:rsid w:val="00E92D9A"/>
    <w:rsid w:val="00E940C6"/>
    <w:rsid w:val="00E9441A"/>
    <w:rsid w:val="00E9461F"/>
    <w:rsid w:val="00E95189"/>
    <w:rsid w:val="00E95722"/>
    <w:rsid w:val="00E96AEA"/>
    <w:rsid w:val="00EA1CEE"/>
    <w:rsid w:val="00EA35FF"/>
    <w:rsid w:val="00EB014D"/>
    <w:rsid w:val="00EB13BC"/>
    <w:rsid w:val="00EB156C"/>
    <w:rsid w:val="00EB30E6"/>
    <w:rsid w:val="00EB3E59"/>
    <w:rsid w:val="00EB457E"/>
    <w:rsid w:val="00EB4E91"/>
    <w:rsid w:val="00EB5D88"/>
    <w:rsid w:val="00EB7A64"/>
    <w:rsid w:val="00EC1139"/>
    <w:rsid w:val="00EC2DAF"/>
    <w:rsid w:val="00EC4C82"/>
    <w:rsid w:val="00EC6395"/>
    <w:rsid w:val="00EC6875"/>
    <w:rsid w:val="00EC7A9D"/>
    <w:rsid w:val="00EC7F7E"/>
    <w:rsid w:val="00ED0616"/>
    <w:rsid w:val="00ED067B"/>
    <w:rsid w:val="00ED10FA"/>
    <w:rsid w:val="00ED3A22"/>
    <w:rsid w:val="00ED4A46"/>
    <w:rsid w:val="00ED6674"/>
    <w:rsid w:val="00EE2094"/>
    <w:rsid w:val="00EE5208"/>
    <w:rsid w:val="00EE61FC"/>
    <w:rsid w:val="00EE6F37"/>
    <w:rsid w:val="00EF2459"/>
    <w:rsid w:val="00EF4D7C"/>
    <w:rsid w:val="00F00610"/>
    <w:rsid w:val="00F01A83"/>
    <w:rsid w:val="00F0230B"/>
    <w:rsid w:val="00F04A84"/>
    <w:rsid w:val="00F0531A"/>
    <w:rsid w:val="00F0546C"/>
    <w:rsid w:val="00F06342"/>
    <w:rsid w:val="00F075D8"/>
    <w:rsid w:val="00F135A0"/>
    <w:rsid w:val="00F14CBA"/>
    <w:rsid w:val="00F15832"/>
    <w:rsid w:val="00F16685"/>
    <w:rsid w:val="00F16777"/>
    <w:rsid w:val="00F1704C"/>
    <w:rsid w:val="00F25450"/>
    <w:rsid w:val="00F25B03"/>
    <w:rsid w:val="00F2665A"/>
    <w:rsid w:val="00F349EA"/>
    <w:rsid w:val="00F34EEC"/>
    <w:rsid w:val="00F3533B"/>
    <w:rsid w:val="00F35EAE"/>
    <w:rsid w:val="00F3655F"/>
    <w:rsid w:val="00F37CFA"/>
    <w:rsid w:val="00F40099"/>
    <w:rsid w:val="00F43F24"/>
    <w:rsid w:val="00F449F9"/>
    <w:rsid w:val="00F46C19"/>
    <w:rsid w:val="00F47F2E"/>
    <w:rsid w:val="00F503BF"/>
    <w:rsid w:val="00F51E6B"/>
    <w:rsid w:val="00F53427"/>
    <w:rsid w:val="00F541E8"/>
    <w:rsid w:val="00F551A0"/>
    <w:rsid w:val="00F55E41"/>
    <w:rsid w:val="00F56479"/>
    <w:rsid w:val="00F60528"/>
    <w:rsid w:val="00F606B2"/>
    <w:rsid w:val="00F6183C"/>
    <w:rsid w:val="00F61AC7"/>
    <w:rsid w:val="00F6576C"/>
    <w:rsid w:val="00F716CF"/>
    <w:rsid w:val="00F74C77"/>
    <w:rsid w:val="00F755F3"/>
    <w:rsid w:val="00F7716F"/>
    <w:rsid w:val="00F77562"/>
    <w:rsid w:val="00F805B8"/>
    <w:rsid w:val="00F83488"/>
    <w:rsid w:val="00F83685"/>
    <w:rsid w:val="00F90466"/>
    <w:rsid w:val="00F9648E"/>
    <w:rsid w:val="00FA0719"/>
    <w:rsid w:val="00FA76C6"/>
    <w:rsid w:val="00FB2599"/>
    <w:rsid w:val="00FB3D8B"/>
    <w:rsid w:val="00FB457C"/>
    <w:rsid w:val="00FB5C87"/>
    <w:rsid w:val="00FB6138"/>
    <w:rsid w:val="00FB767A"/>
    <w:rsid w:val="00FC0642"/>
    <w:rsid w:val="00FC17F8"/>
    <w:rsid w:val="00FC2634"/>
    <w:rsid w:val="00FC2E44"/>
    <w:rsid w:val="00FC3F51"/>
    <w:rsid w:val="00FC406E"/>
    <w:rsid w:val="00FC499B"/>
    <w:rsid w:val="00FC4D46"/>
    <w:rsid w:val="00FC6810"/>
    <w:rsid w:val="00FD370C"/>
    <w:rsid w:val="00FD4C1F"/>
    <w:rsid w:val="00FD5801"/>
    <w:rsid w:val="00FE0202"/>
    <w:rsid w:val="00FE0791"/>
    <w:rsid w:val="00FE1FCA"/>
    <w:rsid w:val="00FE2B86"/>
    <w:rsid w:val="00FE4738"/>
    <w:rsid w:val="00FE4C25"/>
    <w:rsid w:val="00FE502B"/>
    <w:rsid w:val="00FE5FEF"/>
    <w:rsid w:val="00FE6680"/>
    <w:rsid w:val="00FE73D9"/>
    <w:rsid w:val="00FF0544"/>
    <w:rsid w:val="00FF2D35"/>
    <w:rsid w:val="00FF2DD1"/>
    <w:rsid w:val="00FF2FC7"/>
    <w:rsid w:val="00FF6230"/>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5AC79DD"/>
  <w15:docId w15:val="{E63AAC22-3077-4AFF-B8B4-488E5325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D4E"/>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B27676"/>
    <w:pPr>
      <w:tabs>
        <w:tab w:val="center" w:pos="6379"/>
      </w:tabs>
      <w:spacing w:line="276" w:lineRule="auto"/>
      <w:jc w:val="center"/>
    </w:pPr>
    <w:rPr>
      <w:b/>
      <w:sz w:val="32"/>
      <w:szCs w:val="32"/>
      <w:lang w:val="vi-VN"/>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B27676"/>
    <w:rPr>
      <w:rFonts w:eastAsia="Times New Roman" w:cs="Times New Roman"/>
      <w:b/>
      <w:sz w:val="32"/>
      <w:szCs w:val="32"/>
      <w:lang w:val="vi-VN"/>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numPr>
        <w:numId w:val="12"/>
      </w:numPr>
      <w:tabs>
        <w:tab w:val="center" w:pos="6379"/>
      </w:tabs>
      <w:spacing w:line="360" w:lineRule="auto"/>
    </w:pPr>
    <w:rPr>
      <w:b/>
      <w:sz w:val="32"/>
      <w:szCs w:val="32"/>
    </w:rPr>
  </w:style>
  <w:style w:type="paragraph" w:customStyle="1" w:styleId="Tiumccp1">
    <w:name w:val="Tiểu mục cấp 1"/>
    <w:basedOn w:val="Normal"/>
    <w:link w:val="Tiumccp1Char"/>
    <w:qFormat/>
    <w:rsid w:val="002E5E26"/>
    <w:pPr>
      <w:numPr>
        <w:ilvl w:val="1"/>
        <w:numId w:val="12"/>
      </w:numPr>
      <w:tabs>
        <w:tab w:val="center" w:pos="6379"/>
      </w:tabs>
      <w:spacing w:line="360" w:lineRule="auto"/>
    </w:pPr>
    <w:rPr>
      <w:b/>
      <w:sz w:val="28"/>
      <w:szCs w:val="28"/>
    </w:rPr>
  </w:style>
  <w:style w:type="character" w:customStyle="1" w:styleId="ChngChar">
    <w:name w:val="Chương Char"/>
    <w:basedOn w:val="DefaultParagraphFont"/>
    <w:link w:val="Chng"/>
    <w:qFormat/>
    <w:rsid w:val="002E5E26"/>
    <w:rPr>
      <w:rFonts w:eastAsia="Times New Roman" w:cs="Times New Roman"/>
      <w:b/>
      <w:sz w:val="32"/>
      <w:szCs w:val="32"/>
    </w:rPr>
  </w:style>
  <w:style w:type="paragraph" w:customStyle="1" w:styleId="Tiumccp2">
    <w:name w:val="Tiểu mục cấp 2"/>
    <w:basedOn w:val="Normal"/>
    <w:link w:val="Tiumccp2Char"/>
    <w:qFormat/>
    <w:rsid w:val="002E5E26"/>
    <w:pPr>
      <w:numPr>
        <w:ilvl w:val="2"/>
        <w:numId w:val="12"/>
      </w:num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numPr>
        <w:ilvl w:val="3"/>
        <w:numId w:val="12"/>
      </w:numPr>
      <w:tabs>
        <w:tab w:val="center" w:pos="6379"/>
      </w:tabs>
      <w:spacing w:line="360" w:lineRule="auto"/>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A87A79"/>
    <w:pPr>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6858B4"/>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paragraph" w:styleId="Bibliography">
    <w:name w:val="Bibliography"/>
    <w:basedOn w:val="Normal"/>
    <w:next w:val="Normal"/>
    <w:uiPriority w:val="37"/>
    <w:unhideWhenUsed/>
    <w:rsid w:val="00962AA5"/>
  </w:style>
  <w:style w:type="paragraph" w:styleId="ListParagraph">
    <w:name w:val="List Paragraph"/>
    <w:basedOn w:val="Normal"/>
    <w:uiPriority w:val="34"/>
    <w:qFormat/>
    <w:rsid w:val="00894DDF"/>
    <w:pPr>
      <w:ind w:left="720"/>
      <w:contextualSpacing/>
    </w:pPr>
  </w:style>
  <w:style w:type="character" w:styleId="FollowedHyperlink">
    <w:name w:val="FollowedHyperlink"/>
    <w:basedOn w:val="DefaultParagraphFont"/>
    <w:uiPriority w:val="99"/>
    <w:semiHidden/>
    <w:unhideWhenUsed/>
    <w:rsid w:val="0032505E"/>
    <w:rPr>
      <w:color w:val="800080" w:themeColor="followedHyperlink"/>
      <w:u w:val="single"/>
    </w:rPr>
  </w:style>
  <w:style w:type="paragraph" w:styleId="FootnoteText">
    <w:name w:val="footnote text"/>
    <w:basedOn w:val="Normal"/>
    <w:link w:val="FootnoteTextChar"/>
    <w:uiPriority w:val="99"/>
    <w:semiHidden/>
    <w:unhideWhenUsed/>
    <w:rsid w:val="00C67251"/>
    <w:rPr>
      <w:sz w:val="20"/>
      <w:szCs w:val="20"/>
    </w:rPr>
  </w:style>
  <w:style w:type="character" w:customStyle="1" w:styleId="FootnoteTextChar">
    <w:name w:val="Footnote Text Char"/>
    <w:basedOn w:val="DefaultParagraphFont"/>
    <w:link w:val="FootnoteText"/>
    <w:uiPriority w:val="99"/>
    <w:semiHidden/>
    <w:rsid w:val="00C67251"/>
    <w:rPr>
      <w:rFonts w:eastAsia="Times New Roman" w:cs="Times New Roman"/>
      <w:sz w:val="20"/>
      <w:szCs w:val="20"/>
    </w:rPr>
  </w:style>
  <w:style w:type="character" w:styleId="FootnoteReference">
    <w:name w:val="footnote reference"/>
    <w:basedOn w:val="DefaultParagraphFont"/>
    <w:uiPriority w:val="99"/>
    <w:semiHidden/>
    <w:unhideWhenUsed/>
    <w:rsid w:val="00C67251"/>
    <w:rPr>
      <w:vertAlign w:val="superscript"/>
    </w:rPr>
  </w:style>
  <w:style w:type="character" w:styleId="PlaceholderText">
    <w:name w:val="Placeholder Text"/>
    <w:basedOn w:val="DefaultParagraphFont"/>
    <w:uiPriority w:val="99"/>
    <w:semiHidden/>
    <w:rsid w:val="00E95189"/>
    <w:rPr>
      <w:color w:val="808080"/>
    </w:rPr>
  </w:style>
  <w:style w:type="table" w:styleId="GridTable3-Accent5">
    <w:name w:val="Grid Table 3 Accent 5"/>
    <w:basedOn w:val="TableNormal"/>
    <w:uiPriority w:val="48"/>
    <w:rsid w:val="003524D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5Dark-Accent5">
    <w:name w:val="Grid Table 5 Dark Accent 5"/>
    <w:basedOn w:val="TableNormal"/>
    <w:uiPriority w:val="50"/>
    <w:rsid w:val="003524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UnresolvedMention">
    <w:name w:val="Unresolved Mention"/>
    <w:basedOn w:val="DefaultParagraphFont"/>
    <w:uiPriority w:val="99"/>
    <w:semiHidden/>
    <w:unhideWhenUsed/>
    <w:rsid w:val="004D1098"/>
    <w:rPr>
      <w:color w:val="605E5C"/>
      <w:shd w:val="clear" w:color="auto" w:fill="E1DFDD"/>
    </w:rPr>
  </w:style>
  <w:style w:type="table" w:styleId="GridTable2-Accent5">
    <w:name w:val="Grid Table 2 Accent 5"/>
    <w:basedOn w:val="TableNormal"/>
    <w:uiPriority w:val="47"/>
    <w:rsid w:val="004052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052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4052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9E30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E3023"/>
    <w:rPr>
      <w:rFonts w:eastAsia="Times New Roman" w:cs="Times New Roman"/>
      <w:i/>
      <w:iCs/>
      <w:color w:val="404040" w:themeColor="text1" w:themeTint="BF"/>
      <w:szCs w:val="24"/>
    </w:rPr>
  </w:style>
  <w:style w:type="paragraph" w:styleId="Revision">
    <w:name w:val="Revision"/>
    <w:hidden/>
    <w:uiPriority w:val="99"/>
    <w:semiHidden/>
    <w:rsid w:val="004959FF"/>
    <w:pPr>
      <w:spacing w:after="0" w:line="240" w:lineRule="auto"/>
    </w:pPr>
    <w:rPr>
      <w:rFonts w:eastAsia="Times New Roman" w:cs="Times New Roman"/>
      <w:szCs w:val="24"/>
    </w:rPr>
  </w:style>
  <w:style w:type="table" w:styleId="GridTable4-Accent5">
    <w:name w:val="Grid Table 4 Accent 5"/>
    <w:basedOn w:val="TableNormal"/>
    <w:uiPriority w:val="49"/>
    <w:rsid w:val="0046361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113">
      <w:bodyDiv w:val="1"/>
      <w:marLeft w:val="0"/>
      <w:marRight w:val="0"/>
      <w:marTop w:val="0"/>
      <w:marBottom w:val="0"/>
      <w:divBdr>
        <w:top w:val="none" w:sz="0" w:space="0" w:color="auto"/>
        <w:left w:val="none" w:sz="0" w:space="0" w:color="auto"/>
        <w:bottom w:val="none" w:sz="0" w:space="0" w:color="auto"/>
        <w:right w:val="none" w:sz="0" w:space="0" w:color="auto"/>
      </w:divBdr>
    </w:div>
    <w:div w:id="95487509">
      <w:bodyDiv w:val="1"/>
      <w:marLeft w:val="0"/>
      <w:marRight w:val="0"/>
      <w:marTop w:val="0"/>
      <w:marBottom w:val="0"/>
      <w:divBdr>
        <w:top w:val="none" w:sz="0" w:space="0" w:color="auto"/>
        <w:left w:val="none" w:sz="0" w:space="0" w:color="auto"/>
        <w:bottom w:val="none" w:sz="0" w:space="0" w:color="auto"/>
        <w:right w:val="none" w:sz="0" w:space="0" w:color="auto"/>
      </w:divBdr>
    </w:div>
    <w:div w:id="103424634">
      <w:bodyDiv w:val="1"/>
      <w:marLeft w:val="0"/>
      <w:marRight w:val="0"/>
      <w:marTop w:val="0"/>
      <w:marBottom w:val="0"/>
      <w:divBdr>
        <w:top w:val="none" w:sz="0" w:space="0" w:color="auto"/>
        <w:left w:val="none" w:sz="0" w:space="0" w:color="auto"/>
        <w:bottom w:val="none" w:sz="0" w:space="0" w:color="auto"/>
        <w:right w:val="none" w:sz="0" w:space="0" w:color="auto"/>
      </w:divBdr>
    </w:div>
    <w:div w:id="137457033">
      <w:bodyDiv w:val="1"/>
      <w:marLeft w:val="0"/>
      <w:marRight w:val="0"/>
      <w:marTop w:val="0"/>
      <w:marBottom w:val="0"/>
      <w:divBdr>
        <w:top w:val="none" w:sz="0" w:space="0" w:color="auto"/>
        <w:left w:val="none" w:sz="0" w:space="0" w:color="auto"/>
        <w:bottom w:val="none" w:sz="0" w:space="0" w:color="auto"/>
        <w:right w:val="none" w:sz="0" w:space="0" w:color="auto"/>
      </w:divBdr>
    </w:div>
    <w:div w:id="202792102">
      <w:bodyDiv w:val="1"/>
      <w:marLeft w:val="0"/>
      <w:marRight w:val="0"/>
      <w:marTop w:val="0"/>
      <w:marBottom w:val="0"/>
      <w:divBdr>
        <w:top w:val="none" w:sz="0" w:space="0" w:color="auto"/>
        <w:left w:val="none" w:sz="0" w:space="0" w:color="auto"/>
        <w:bottom w:val="none" w:sz="0" w:space="0" w:color="auto"/>
        <w:right w:val="none" w:sz="0" w:space="0" w:color="auto"/>
      </w:divBdr>
      <w:divsChild>
        <w:div w:id="1302418198">
          <w:marLeft w:val="0"/>
          <w:marRight w:val="0"/>
          <w:marTop w:val="0"/>
          <w:marBottom w:val="0"/>
          <w:divBdr>
            <w:top w:val="none" w:sz="0" w:space="0" w:color="auto"/>
            <w:left w:val="none" w:sz="0" w:space="0" w:color="auto"/>
            <w:bottom w:val="none" w:sz="0" w:space="0" w:color="auto"/>
            <w:right w:val="none" w:sz="0" w:space="0" w:color="auto"/>
          </w:divBdr>
          <w:divsChild>
            <w:div w:id="363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224068250">
      <w:bodyDiv w:val="1"/>
      <w:marLeft w:val="0"/>
      <w:marRight w:val="0"/>
      <w:marTop w:val="0"/>
      <w:marBottom w:val="0"/>
      <w:divBdr>
        <w:top w:val="none" w:sz="0" w:space="0" w:color="auto"/>
        <w:left w:val="none" w:sz="0" w:space="0" w:color="auto"/>
        <w:bottom w:val="none" w:sz="0" w:space="0" w:color="auto"/>
        <w:right w:val="none" w:sz="0" w:space="0" w:color="auto"/>
      </w:divBdr>
    </w:div>
    <w:div w:id="228537361">
      <w:bodyDiv w:val="1"/>
      <w:marLeft w:val="0"/>
      <w:marRight w:val="0"/>
      <w:marTop w:val="0"/>
      <w:marBottom w:val="0"/>
      <w:divBdr>
        <w:top w:val="none" w:sz="0" w:space="0" w:color="auto"/>
        <w:left w:val="none" w:sz="0" w:space="0" w:color="auto"/>
        <w:bottom w:val="none" w:sz="0" w:space="0" w:color="auto"/>
        <w:right w:val="none" w:sz="0" w:space="0" w:color="auto"/>
      </w:divBdr>
    </w:div>
    <w:div w:id="261577160">
      <w:bodyDiv w:val="1"/>
      <w:marLeft w:val="0"/>
      <w:marRight w:val="0"/>
      <w:marTop w:val="0"/>
      <w:marBottom w:val="0"/>
      <w:divBdr>
        <w:top w:val="none" w:sz="0" w:space="0" w:color="auto"/>
        <w:left w:val="none" w:sz="0" w:space="0" w:color="auto"/>
        <w:bottom w:val="none" w:sz="0" w:space="0" w:color="auto"/>
        <w:right w:val="none" w:sz="0" w:space="0" w:color="auto"/>
      </w:divBdr>
    </w:div>
    <w:div w:id="335232591">
      <w:bodyDiv w:val="1"/>
      <w:marLeft w:val="0"/>
      <w:marRight w:val="0"/>
      <w:marTop w:val="0"/>
      <w:marBottom w:val="0"/>
      <w:divBdr>
        <w:top w:val="none" w:sz="0" w:space="0" w:color="auto"/>
        <w:left w:val="none" w:sz="0" w:space="0" w:color="auto"/>
        <w:bottom w:val="none" w:sz="0" w:space="0" w:color="auto"/>
        <w:right w:val="none" w:sz="0" w:space="0" w:color="auto"/>
      </w:divBdr>
    </w:div>
    <w:div w:id="401566909">
      <w:bodyDiv w:val="1"/>
      <w:marLeft w:val="0"/>
      <w:marRight w:val="0"/>
      <w:marTop w:val="0"/>
      <w:marBottom w:val="0"/>
      <w:divBdr>
        <w:top w:val="none" w:sz="0" w:space="0" w:color="auto"/>
        <w:left w:val="none" w:sz="0" w:space="0" w:color="auto"/>
        <w:bottom w:val="none" w:sz="0" w:space="0" w:color="auto"/>
        <w:right w:val="none" w:sz="0" w:space="0" w:color="auto"/>
      </w:divBdr>
    </w:div>
    <w:div w:id="466167445">
      <w:bodyDiv w:val="1"/>
      <w:marLeft w:val="0"/>
      <w:marRight w:val="0"/>
      <w:marTop w:val="0"/>
      <w:marBottom w:val="0"/>
      <w:divBdr>
        <w:top w:val="none" w:sz="0" w:space="0" w:color="auto"/>
        <w:left w:val="none" w:sz="0" w:space="0" w:color="auto"/>
        <w:bottom w:val="none" w:sz="0" w:space="0" w:color="auto"/>
        <w:right w:val="none" w:sz="0" w:space="0" w:color="auto"/>
      </w:divBdr>
    </w:div>
    <w:div w:id="482817926">
      <w:bodyDiv w:val="1"/>
      <w:marLeft w:val="0"/>
      <w:marRight w:val="0"/>
      <w:marTop w:val="0"/>
      <w:marBottom w:val="0"/>
      <w:divBdr>
        <w:top w:val="none" w:sz="0" w:space="0" w:color="auto"/>
        <w:left w:val="none" w:sz="0" w:space="0" w:color="auto"/>
        <w:bottom w:val="none" w:sz="0" w:space="0" w:color="auto"/>
        <w:right w:val="none" w:sz="0" w:space="0" w:color="auto"/>
      </w:divBdr>
    </w:div>
    <w:div w:id="522979564">
      <w:bodyDiv w:val="1"/>
      <w:marLeft w:val="0"/>
      <w:marRight w:val="0"/>
      <w:marTop w:val="0"/>
      <w:marBottom w:val="0"/>
      <w:divBdr>
        <w:top w:val="none" w:sz="0" w:space="0" w:color="auto"/>
        <w:left w:val="none" w:sz="0" w:space="0" w:color="auto"/>
        <w:bottom w:val="none" w:sz="0" w:space="0" w:color="auto"/>
        <w:right w:val="none" w:sz="0" w:space="0" w:color="auto"/>
      </w:divBdr>
    </w:div>
    <w:div w:id="560362104">
      <w:bodyDiv w:val="1"/>
      <w:marLeft w:val="0"/>
      <w:marRight w:val="0"/>
      <w:marTop w:val="0"/>
      <w:marBottom w:val="0"/>
      <w:divBdr>
        <w:top w:val="none" w:sz="0" w:space="0" w:color="auto"/>
        <w:left w:val="none" w:sz="0" w:space="0" w:color="auto"/>
        <w:bottom w:val="none" w:sz="0" w:space="0" w:color="auto"/>
        <w:right w:val="none" w:sz="0" w:space="0" w:color="auto"/>
      </w:divBdr>
    </w:div>
    <w:div w:id="578058932">
      <w:bodyDiv w:val="1"/>
      <w:marLeft w:val="0"/>
      <w:marRight w:val="0"/>
      <w:marTop w:val="0"/>
      <w:marBottom w:val="0"/>
      <w:divBdr>
        <w:top w:val="none" w:sz="0" w:space="0" w:color="auto"/>
        <w:left w:val="none" w:sz="0" w:space="0" w:color="auto"/>
        <w:bottom w:val="none" w:sz="0" w:space="0" w:color="auto"/>
        <w:right w:val="none" w:sz="0" w:space="0" w:color="auto"/>
      </w:divBdr>
    </w:div>
    <w:div w:id="650259455">
      <w:bodyDiv w:val="1"/>
      <w:marLeft w:val="0"/>
      <w:marRight w:val="0"/>
      <w:marTop w:val="0"/>
      <w:marBottom w:val="0"/>
      <w:divBdr>
        <w:top w:val="none" w:sz="0" w:space="0" w:color="auto"/>
        <w:left w:val="none" w:sz="0" w:space="0" w:color="auto"/>
        <w:bottom w:val="none" w:sz="0" w:space="0" w:color="auto"/>
        <w:right w:val="none" w:sz="0" w:space="0" w:color="auto"/>
      </w:divBdr>
      <w:divsChild>
        <w:div w:id="2059158770">
          <w:marLeft w:val="0"/>
          <w:marRight w:val="0"/>
          <w:marTop w:val="100"/>
          <w:marBottom w:val="100"/>
          <w:divBdr>
            <w:top w:val="single" w:sz="6" w:space="8" w:color="8AB4F8"/>
            <w:left w:val="single" w:sz="6" w:space="8" w:color="8AB4F8"/>
            <w:bottom w:val="single" w:sz="6" w:space="0" w:color="8AB4F8"/>
            <w:right w:val="single" w:sz="6" w:space="11" w:color="8AB4F8"/>
          </w:divBdr>
          <w:divsChild>
            <w:div w:id="1902208881">
              <w:marLeft w:val="0"/>
              <w:marRight w:val="0"/>
              <w:marTop w:val="0"/>
              <w:marBottom w:val="0"/>
              <w:divBdr>
                <w:top w:val="none" w:sz="0" w:space="0" w:color="auto"/>
                <w:left w:val="none" w:sz="0" w:space="0" w:color="auto"/>
                <w:bottom w:val="none" w:sz="0" w:space="0" w:color="auto"/>
                <w:right w:val="none" w:sz="0" w:space="0" w:color="auto"/>
              </w:divBdr>
              <w:divsChild>
                <w:div w:id="246963883">
                  <w:marLeft w:val="0"/>
                  <w:marRight w:val="0"/>
                  <w:marTop w:val="0"/>
                  <w:marBottom w:val="0"/>
                  <w:divBdr>
                    <w:top w:val="none" w:sz="0" w:space="0" w:color="auto"/>
                    <w:left w:val="none" w:sz="0" w:space="0" w:color="auto"/>
                    <w:bottom w:val="none" w:sz="0" w:space="0" w:color="auto"/>
                    <w:right w:val="none" w:sz="0" w:space="0" w:color="auto"/>
                  </w:divBdr>
                  <w:divsChild>
                    <w:div w:id="1152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3617">
      <w:bodyDiv w:val="1"/>
      <w:marLeft w:val="0"/>
      <w:marRight w:val="0"/>
      <w:marTop w:val="0"/>
      <w:marBottom w:val="0"/>
      <w:divBdr>
        <w:top w:val="none" w:sz="0" w:space="0" w:color="auto"/>
        <w:left w:val="none" w:sz="0" w:space="0" w:color="auto"/>
        <w:bottom w:val="none" w:sz="0" w:space="0" w:color="auto"/>
        <w:right w:val="none" w:sz="0" w:space="0" w:color="auto"/>
      </w:divBdr>
    </w:div>
    <w:div w:id="720980695">
      <w:bodyDiv w:val="1"/>
      <w:marLeft w:val="0"/>
      <w:marRight w:val="0"/>
      <w:marTop w:val="0"/>
      <w:marBottom w:val="0"/>
      <w:divBdr>
        <w:top w:val="none" w:sz="0" w:space="0" w:color="auto"/>
        <w:left w:val="none" w:sz="0" w:space="0" w:color="auto"/>
        <w:bottom w:val="none" w:sz="0" w:space="0" w:color="auto"/>
        <w:right w:val="none" w:sz="0" w:space="0" w:color="auto"/>
      </w:divBdr>
    </w:div>
    <w:div w:id="744377187">
      <w:bodyDiv w:val="1"/>
      <w:marLeft w:val="0"/>
      <w:marRight w:val="0"/>
      <w:marTop w:val="0"/>
      <w:marBottom w:val="0"/>
      <w:divBdr>
        <w:top w:val="none" w:sz="0" w:space="0" w:color="auto"/>
        <w:left w:val="none" w:sz="0" w:space="0" w:color="auto"/>
        <w:bottom w:val="none" w:sz="0" w:space="0" w:color="auto"/>
        <w:right w:val="none" w:sz="0" w:space="0" w:color="auto"/>
      </w:divBdr>
      <w:divsChild>
        <w:div w:id="980691695">
          <w:marLeft w:val="0"/>
          <w:marRight w:val="0"/>
          <w:marTop w:val="100"/>
          <w:marBottom w:val="100"/>
          <w:divBdr>
            <w:top w:val="single" w:sz="6" w:space="8" w:color="8AB4F8"/>
            <w:left w:val="single" w:sz="6" w:space="8" w:color="8AB4F8"/>
            <w:bottom w:val="single" w:sz="6" w:space="0" w:color="8AB4F8"/>
            <w:right w:val="single" w:sz="6" w:space="11" w:color="8AB4F8"/>
          </w:divBdr>
          <w:divsChild>
            <w:div w:id="1806239312">
              <w:marLeft w:val="0"/>
              <w:marRight w:val="0"/>
              <w:marTop w:val="0"/>
              <w:marBottom w:val="0"/>
              <w:divBdr>
                <w:top w:val="none" w:sz="0" w:space="0" w:color="auto"/>
                <w:left w:val="none" w:sz="0" w:space="0" w:color="auto"/>
                <w:bottom w:val="none" w:sz="0" w:space="0" w:color="auto"/>
                <w:right w:val="none" w:sz="0" w:space="0" w:color="auto"/>
              </w:divBdr>
              <w:divsChild>
                <w:div w:id="1734501082">
                  <w:marLeft w:val="0"/>
                  <w:marRight w:val="0"/>
                  <w:marTop w:val="0"/>
                  <w:marBottom w:val="0"/>
                  <w:divBdr>
                    <w:top w:val="none" w:sz="0" w:space="0" w:color="auto"/>
                    <w:left w:val="none" w:sz="0" w:space="0" w:color="auto"/>
                    <w:bottom w:val="none" w:sz="0" w:space="0" w:color="auto"/>
                    <w:right w:val="none" w:sz="0" w:space="0" w:color="auto"/>
                  </w:divBdr>
                  <w:divsChild>
                    <w:div w:id="1519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54992">
      <w:bodyDiv w:val="1"/>
      <w:marLeft w:val="0"/>
      <w:marRight w:val="0"/>
      <w:marTop w:val="0"/>
      <w:marBottom w:val="0"/>
      <w:divBdr>
        <w:top w:val="none" w:sz="0" w:space="0" w:color="auto"/>
        <w:left w:val="none" w:sz="0" w:space="0" w:color="auto"/>
        <w:bottom w:val="none" w:sz="0" w:space="0" w:color="auto"/>
        <w:right w:val="none" w:sz="0" w:space="0" w:color="auto"/>
      </w:divBdr>
    </w:div>
    <w:div w:id="756054724">
      <w:bodyDiv w:val="1"/>
      <w:marLeft w:val="0"/>
      <w:marRight w:val="0"/>
      <w:marTop w:val="0"/>
      <w:marBottom w:val="0"/>
      <w:divBdr>
        <w:top w:val="none" w:sz="0" w:space="0" w:color="auto"/>
        <w:left w:val="none" w:sz="0" w:space="0" w:color="auto"/>
        <w:bottom w:val="none" w:sz="0" w:space="0" w:color="auto"/>
        <w:right w:val="none" w:sz="0" w:space="0" w:color="auto"/>
      </w:divBdr>
    </w:div>
    <w:div w:id="769467125">
      <w:bodyDiv w:val="1"/>
      <w:marLeft w:val="0"/>
      <w:marRight w:val="0"/>
      <w:marTop w:val="0"/>
      <w:marBottom w:val="0"/>
      <w:divBdr>
        <w:top w:val="none" w:sz="0" w:space="0" w:color="auto"/>
        <w:left w:val="none" w:sz="0" w:space="0" w:color="auto"/>
        <w:bottom w:val="none" w:sz="0" w:space="0" w:color="auto"/>
        <w:right w:val="none" w:sz="0" w:space="0" w:color="auto"/>
      </w:divBdr>
    </w:div>
    <w:div w:id="805782532">
      <w:bodyDiv w:val="1"/>
      <w:marLeft w:val="0"/>
      <w:marRight w:val="0"/>
      <w:marTop w:val="0"/>
      <w:marBottom w:val="0"/>
      <w:divBdr>
        <w:top w:val="none" w:sz="0" w:space="0" w:color="auto"/>
        <w:left w:val="none" w:sz="0" w:space="0" w:color="auto"/>
        <w:bottom w:val="none" w:sz="0" w:space="0" w:color="auto"/>
        <w:right w:val="none" w:sz="0" w:space="0" w:color="auto"/>
      </w:divBdr>
    </w:div>
    <w:div w:id="935331816">
      <w:bodyDiv w:val="1"/>
      <w:marLeft w:val="0"/>
      <w:marRight w:val="0"/>
      <w:marTop w:val="0"/>
      <w:marBottom w:val="0"/>
      <w:divBdr>
        <w:top w:val="none" w:sz="0" w:space="0" w:color="auto"/>
        <w:left w:val="none" w:sz="0" w:space="0" w:color="auto"/>
        <w:bottom w:val="none" w:sz="0" w:space="0" w:color="auto"/>
        <w:right w:val="none" w:sz="0" w:space="0" w:color="auto"/>
      </w:divBdr>
    </w:div>
    <w:div w:id="938367404">
      <w:bodyDiv w:val="1"/>
      <w:marLeft w:val="0"/>
      <w:marRight w:val="0"/>
      <w:marTop w:val="0"/>
      <w:marBottom w:val="0"/>
      <w:divBdr>
        <w:top w:val="none" w:sz="0" w:space="0" w:color="auto"/>
        <w:left w:val="none" w:sz="0" w:space="0" w:color="auto"/>
        <w:bottom w:val="none" w:sz="0" w:space="0" w:color="auto"/>
        <w:right w:val="none" w:sz="0" w:space="0" w:color="auto"/>
      </w:divBdr>
    </w:div>
    <w:div w:id="982662698">
      <w:bodyDiv w:val="1"/>
      <w:marLeft w:val="0"/>
      <w:marRight w:val="0"/>
      <w:marTop w:val="0"/>
      <w:marBottom w:val="0"/>
      <w:divBdr>
        <w:top w:val="none" w:sz="0" w:space="0" w:color="auto"/>
        <w:left w:val="none" w:sz="0" w:space="0" w:color="auto"/>
        <w:bottom w:val="none" w:sz="0" w:space="0" w:color="auto"/>
        <w:right w:val="none" w:sz="0" w:space="0" w:color="auto"/>
      </w:divBdr>
    </w:div>
    <w:div w:id="1091001301">
      <w:bodyDiv w:val="1"/>
      <w:marLeft w:val="0"/>
      <w:marRight w:val="0"/>
      <w:marTop w:val="0"/>
      <w:marBottom w:val="0"/>
      <w:divBdr>
        <w:top w:val="none" w:sz="0" w:space="0" w:color="auto"/>
        <w:left w:val="none" w:sz="0" w:space="0" w:color="auto"/>
        <w:bottom w:val="none" w:sz="0" w:space="0" w:color="auto"/>
        <w:right w:val="none" w:sz="0" w:space="0" w:color="auto"/>
      </w:divBdr>
    </w:div>
    <w:div w:id="1128283954">
      <w:bodyDiv w:val="1"/>
      <w:marLeft w:val="0"/>
      <w:marRight w:val="0"/>
      <w:marTop w:val="0"/>
      <w:marBottom w:val="0"/>
      <w:divBdr>
        <w:top w:val="none" w:sz="0" w:space="0" w:color="auto"/>
        <w:left w:val="none" w:sz="0" w:space="0" w:color="auto"/>
        <w:bottom w:val="none" w:sz="0" w:space="0" w:color="auto"/>
        <w:right w:val="none" w:sz="0" w:space="0" w:color="auto"/>
      </w:divBdr>
    </w:div>
    <w:div w:id="1133252357">
      <w:bodyDiv w:val="1"/>
      <w:marLeft w:val="0"/>
      <w:marRight w:val="0"/>
      <w:marTop w:val="0"/>
      <w:marBottom w:val="0"/>
      <w:divBdr>
        <w:top w:val="none" w:sz="0" w:space="0" w:color="auto"/>
        <w:left w:val="none" w:sz="0" w:space="0" w:color="auto"/>
        <w:bottom w:val="none" w:sz="0" w:space="0" w:color="auto"/>
        <w:right w:val="none" w:sz="0" w:space="0" w:color="auto"/>
      </w:divBdr>
    </w:div>
    <w:div w:id="1162232668">
      <w:bodyDiv w:val="1"/>
      <w:marLeft w:val="0"/>
      <w:marRight w:val="0"/>
      <w:marTop w:val="0"/>
      <w:marBottom w:val="0"/>
      <w:divBdr>
        <w:top w:val="none" w:sz="0" w:space="0" w:color="auto"/>
        <w:left w:val="none" w:sz="0" w:space="0" w:color="auto"/>
        <w:bottom w:val="none" w:sz="0" w:space="0" w:color="auto"/>
        <w:right w:val="none" w:sz="0" w:space="0" w:color="auto"/>
      </w:divBdr>
      <w:divsChild>
        <w:div w:id="1893424127">
          <w:marLeft w:val="0"/>
          <w:marRight w:val="0"/>
          <w:marTop w:val="0"/>
          <w:marBottom w:val="0"/>
          <w:divBdr>
            <w:top w:val="none" w:sz="0" w:space="0" w:color="auto"/>
            <w:left w:val="none" w:sz="0" w:space="0" w:color="auto"/>
            <w:bottom w:val="none" w:sz="0" w:space="0" w:color="auto"/>
            <w:right w:val="none" w:sz="0" w:space="0" w:color="auto"/>
          </w:divBdr>
          <w:divsChild>
            <w:div w:id="505480682">
              <w:marLeft w:val="0"/>
              <w:marRight w:val="0"/>
              <w:marTop w:val="0"/>
              <w:marBottom w:val="0"/>
              <w:divBdr>
                <w:top w:val="none" w:sz="0" w:space="0" w:color="auto"/>
                <w:left w:val="none" w:sz="0" w:space="0" w:color="auto"/>
                <w:bottom w:val="none" w:sz="0" w:space="0" w:color="auto"/>
                <w:right w:val="none" w:sz="0" w:space="0" w:color="auto"/>
              </w:divBdr>
              <w:divsChild>
                <w:div w:id="127356204">
                  <w:marLeft w:val="0"/>
                  <w:marRight w:val="0"/>
                  <w:marTop w:val="0"/>
                  <w:marBottom w:val="0"/>
                  <w:divBdr>
                    <w:top w:val="single" w:sz="6" w:space="0" w:color="auto"/>
                    <w:left w:val="single" w:sz="6" w:space="0" w:color="auto"/>
                    <w:bottom w:val="single" w:sz="6" w:space="0" w:color="auto"/>
                    <w:right w:val="single" w:sz="6" w:space="0" w:color="auto"/>
                  </w:divBdr>
                  <w:divsChild>
                    <w:div w:id="820004729">
                      <w:marLeft w:val="0"/>
                      <w:marRight w:val="0"/>
                      <w:marTop w:val="0"/>
                      <w:marBottom w:val="0"/>
                      <w:divBdr>
                        <w:top w:val="none" w:sz="0" w:space="0" w:color="auto"/>
                        <w:left w:val="none" w:sz="0" w:space="0" w:color="auto"/>
                        <w:bottom w:val="none" w:sz="0" w:space="0" w:color="auto"/>
                        <w:right w:val="none" w:sz="0" w:space="0" w:color="auto"/>
                      </w:divBdr>
                      <w:divsChild>
                        <w:div w:id="1567766813">
                          <w:marLeft w:val="0"/>
                          <w:marRight w:val="0"/>
                          <w:marTop w:val="0"/>
                          <w:marBottom w:val="0"/>
                          <w:divBdr>
                            <w:top w:val="none" w:sz="0" w:space="0" w:color="auto"/>
                            <w:left w:val="none" w:sz="0" w:space="0" w:color="auto"/>
                            <w:bottom w:val="none" w:sz="0" w:space="0" w:color="auto"/>
                            <w:right w:val="none" w:sz="0" w:space="0" w:color="auto"/>
                          </w:divBdr>
                          <w:divsChild>
                            <w:div w:id="1247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762">
          <w:marLeft w:val="0"/>
          <w:marRight w:val="0"/>
          <w:marTop w:val="0"/>
          <w:marBottom w:val="0"/>
          <w:divBdr>
            <w:top w:val="none" w:sz="0" w:space="0" w:color="auto"/>
            <w:left w:val="none" w:sz="0" w:space="0" w:color="auto"/>
            <w:bottom w:val="none" w:sz="0" w:space="0" w:color="auto"/>
            <w:right w:val="none" w:sz="0" w:space="0" w:color="auto"/>
          </w:divBdr>
          <w:divsChild>
            <w:div w:id="1931085811">
              <w:marLeft w:val="0"/>
              <w:marRight w:val="0"/>
              <w:marTop w:val="0"/>
              <w:marBottom w:val="0"/>
              <w:divBdr>
                <w:top w:val="none" w:sz="0" w:space="0" w:color="auto"/>
                <w:left w:val="none" w:sz="0" w:space="0" w:color="auto"/>
                <w:bottom w:val="none" w:sz="0" w:space="0" w:color="auto"/>
                <w:right w:val="none" w:sz="0" w:space="0" w:color="auto"/>
              </w:divBdr>
              <w:divsChild>
                <w:div w:id="1554776086">
                  <w:marLeft w:val="90"/>
                  <w:marRight w:val="0"/>
                  <w:marTop w:val="0"/>
                  <w:marBottom w:val="0"/>
                  <w:divBdr>
                    <w:top w:val="none" w:sz="0" w:space="0" w:color="auto"/>
                    <w:left w:val="none" w:sz="0" w:space="0" w:color="auto"/>
                    <w:bottom w:val="none" w:sz="0" w:space="0" w:color="auto"/>
                    <w:right w:val="none" w:sz="0" w:space="0" w:color="auto"/>
                  </w:divBdr>
                </w:div>
                <w:div w:id="1350178255">
                  <w:marLeft w:val="300"/>
                  <w:marRight w:val="300"/>
                  <w:marTop w:val="105"/>
                  <w:marBottom w:val="0"/>
                  <w:divBdr>
                    <w:top w:val="none" w:sz="0" w:space="0" w:color="auto"/>
                    <w:left w:val="none" w:sz="0" w:space="0" w:color="auto"/>
                    <w:bottom w:val="none" w:sz="0" w:space="0" w:color="auto"/>
                    <w:right w:val="none" w:sz="0" w:space="0" w:color="auto"/>
                  </w:divBdr>
                </w:div>
                <w:div w:id="86201630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05218741">
      <w:bodyDiv w:val="1"/>
      <w:marLeft w:val="0"/>
      <w:marRight w:val="0"/>
      <w:marTop w:val="0"/>
      <w:marBottom w:val="0"/>
      <w:divBdr>
        <w:top w:val="none" w:sz="0" w:space="0" w:color="auto"/>
        <w:left w:val="none" w:sz="0" w:space="0" w:color="auto"/>
        <w:bottom w:val="none" w:sz="0" w:space="0" w:color="auto"/>
        <w:right w:val="none" w:sz="0" w:space="0" w:color="auto"/>
      </w:divBdr>
    </w:div>
    <w:div w:id="1233197361">
      <w:bodyDiv w:val="1"/>
      <w:marLeft w:val="0"/>
      <w:marRight w:val="0"/>
      <w:marTop w:val="0"/>
      <w:marBottom w:val="0"/>
      <w:divBdr>
        <w:top w:val="none" w:sz="0" w:space="0" w:color="auto"/>
        <w:left w:val="none" w:sz="0" w:space="0" w:color="auto"/>
        <w:bottom w:val="none" w:sz="0" w:space="0" w:color="auto"/>
        <w:right w:val="none" w:sz="0" w:space="0" w:color="auto"/>
      </w:divBdr>
    </w:div>
    <w:div w:id="1275943944">
      <w:bodyDiv w:val="1"/>
      <w:marLeft w:val="0"/>
      <w:marRight w:val="0"/>
      <w:marTop w:val="0"/>
      <w:marBottom w:val="0"/>
      <w:divBdr>
        <w:top w:val="none" w:sz="0" w:space="0" w:color="auto"/>
        <w:left w:val="none" w:sz="0" w:space="0" w:color="auto"/>
        <w:bottom w:val="none" w:sz="0" w:space="0" w:color="auto"/>
        <w:right w:val="none" w:sz="0" w:space="0" w:color="auto"/>
      </w:divBdr>
    </w:div>
    <w:div w:id="1346784457">
      <w:bodyDiv w:val="1"/>
      <w:marLeft w:val="0"/>
      <w:marRight w:val="0"/>
      <w:marTop w:val="0"/>
      <w:marBottom w:val="0"/>
      <w:divBdr>
        <w:top w:val="none" w:sz="0" w:space="0" w:color="auto"/>
        <w:left w:val="none" w:sz="0" w:space="0" w:color="auto"/>
        <w:bottom w:val="none" w:sz="0" w:space="0" w:color="auto"/>
        <w:right w:val="none" w:sz="0" w:space="0" w:color="auto"/>
      </w:divBdr>
    </w:div>
    <w:div w:id="1347052342">
      <w:bodyDiv w:val="1"/>
      <w:marLeft w:val="0"/>
      <w:marRight w:val="0"/>
      <w:marTop w:val="0"/>
      <w:marBottom w:val="0"/>
      <w:divBdr>
        <w:top w:val="none" w:sz="0" w:space="0" w:color="auto"/>
        <w:left w:val="none" w:sz="0" w:space="0" w:color="auto"/>
        <w:bottom w:val="none" w:sz="0" w:space="0" w:color="auto"/>
        <w:right w:val="none" w:sz="0" w:space="0" w:color="auto"/>
      </w:divBdr>
    </w:div>
    <w:div w:id="1366826963">
      <w:bodyDiv w:val="1"/>
      <w:marLeft w:val="0"/>
      <w:marRight w:val="0"/>
      <w:marTop w:val="0"/>
      <w:marBottom w:val="0"/>
      <w:divBdr>
        <w:top w:val="none" w:sz="0" w:space="0" w:color="auto"/>
        <w:left w:val="none" w:sz="0" w:space="0" w:color="auto"/>
        <w:bottom w:val="none" w:sz="0" w:space="0" w:color="auto"/>
        <w:right w:val="none" w:sz="0" w:space="0" w:color="auto"/>
      </w:divBdr>
    </w:div>
    <w:div w:id="1367752393">
      <w:bodyDiv w:val="1"/>
      <w:marLeft w:val="0"/>
      <w:marRight w:val="0"/>
      <w:marTop w:val="0"/>
      <w:marBottom w:val="0"/>
      <w:divBdr>
        <w:top w:val="none" w:sz="0" w:space="0" w:color="auto"/>
        <w:left w:val="none" w:sz="0" w:space="0" w:color="auto"/>
        <w:bottom w:val="none" w:sz="0" w:space="0" w:color="auto"/>
        <w:right w:val="none" w:sz="0" w:space="0" w:color="auto"/>
      </w:divBdr>
    </w:div>
    <w:div w:id="1401366485">
      <w:bodyDiv w:val="1"/>
      <w:marLeft w:val="0"/>
      <w:marRight w:val="0"/>
      <w:marTop w:val="0"/>
      <w:marBottom w:val="0"/>
      <w:divBdr>
        <w:top w:val="none" w:sz="0" w:space="0" w:color="auto"/>
        <w:left w:val="none" w:sz="0" w:space="0" w:color="auto"/>
        <w:bottom w:val="none" w:sz="0" w:space="0" w:color="auto"/>
        <w:right w:val="none" w:sz="0" w:space="0" w:color="auto"/>
      </w:divBdr>
    </w:div>
    <w:div w:id="1451976112">
      <w:bodyDiv w:val="1"/>
      <w:marLeft w:val="0"/>
      <w:marRight w:val="0"/>
      <w:marTop w:val="0"/>
      <w:marBottom w:val="0"/>
      <w:divBdr>
        <w:top w:val="none" w:sz="0" w:space="0" w:color="auto"/>
        <w:left w:val="none" w:sz="0" w:space="0" w:color="auto"/>
        <w:bottom w:val="none" w:sz="0" w:space="0" w:color="auto"/>
        <w:right w:val="none" w:sz="0" w:space="0" w:color="auto"/>
      </w:divBdr>
    </w:div>
    <w:div w:id="148492650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48390622">
      <w:bodyDiv w:val="1"/>
      <w:marLeft w:val="0"/>
      <w:marRight w:val="0"/>
      <w:marTop w:val="0"/>
      <w:marBottom w:val="0"/>
      <w:divBdr>
        <w:top w:val="none" w:sz="0" w:space="0" w:color="auto"/>
        <w:left w:val="none" w:sz="0" w:space="0" w:color="auto"/>
        <w:bottom w:val="none" w:sz="0" w:space="0" w:color="auto"/>
        <w:right w:val="none" w:sz="0" w:space="0" w:color="auto"/>
      </w:divBdr>
    </w:div>
    <w:div w:id="1648975587">
      <w:bodyDiv w:val="1"/>
      <w:marLeft w:val="0"/>
      <w:marRight w:val="0"/>
      <w:marTop w:val="0"/>
      <w:marBottom w:val="0"/>
      <w:divBdr>
        <w:top w:val="none" w:sz="0" w:space="0" w:color="auto"/>
        <w:left w:val="none" w:sz="0" w:space="0" w:color="auto"/>
        <w:bottom w:val="none" w:sz="0" w:space="0" w:color="auto"/>
        <w:right w:val="none" w:sz="0" w:space="0" w:color="auto"/>
      </w:divBdr>
    </w:div>
    <w:div w:id="1708600370">
      <w:bodyDiv w:val="1"/>
      <w:marLeft w:val="0"/>
      <w:marRight w:val="0"/>
      <w:marTop w:val="0"/>
      <w:marBottom w:val="0"/>
      <w:divBdr>
        <w:top w:val="none" w:sz="0" w:space="0" w:color="auto"/>
        <w:left w:val="none" w:sz="0" w:space="0" w:color="auto"/>
        <w:bottom w:val="none" w:sz="0" w:space="0" w:color="auto"/>
        <w:right w:val="none" w:sz="0" w:space="0" w:color="auto"/>
      </w:divBdr>
    </w:div>
    <w:div w:id="1711414591">
      <w:bodyDiv w:val="1"/>
      <w:marLeft w:val="0"/>
      <w:marRight w:val="0"/>
      <w:marTop w:val="0"/>
      <w:marBottom w:val="0"/>
      <w:divBdr>
        <w:top w:val="none" w:sz="0" w:space="0" w:color="auto"/>
        <w:left w:val="none" w:sz="0" w:space="0" w:color="auto"/>
        <w:bottom w:val="none" w:sz="0" w:space="0" w:color="auto"/>
        <w:right w:val="none" w:sz="0" w:space="0" w:color="auto"/>
      </w:divBdr>
    </w:div>
    <w:div w:id="1717503126">
      <w:bodyDiv w:val="1"/>
      <w:marLeft w:val="0"/>
      <w:marRight w:val="0"/>
      <w:marTop w:val="0"/>
      <w:marBottom w:val="0"/>
      <w:divBdr>
        <w:top w:val="none" w:sz="0" w:space="0" w:color="auto"/>
        <w:left w:val="none" w:sz="0" w:space="0" w:color="auto"/>
        <w:bottom w:val="none" w:sz="0" w:space="0" w:color="auto"/>
        <w:right w:val="none" w:sz="0" w:space="0" w:color="auto"/>
      </w:divBdr>
    </w:div>
    <w:div w:id="1717587238">
      <w:bodyDiv w:val="1"/>
      <w:marLeft w:val="0"/>
      <w:marRight w:val="0"/>
      <w:marTop w:val="0"/>
      <w:marBottom w:val="0"/>
      <w:divBdr>
        <w:top w:val="none" w:sz="0" w:space="0" w:color="auto"/>
        <w:left w:val="none" w:sz="0" w:space="0" w:color="auto"/>
        <w:bottom w:val="none" w:sz="0" w:space="0" w:color="auto"/>
        <w:right w:val="none" w:sz="0" w:space="0" w:color="auto"/>
      </w:divBdr>
    </w:div>
    <w:div w:id="1723405137">
      <w:bodyDiv w:val="1"/>
      <w:marLeft w:val="0"/>
      <w:marRight w:val="0"/>
      <w:marTop w:val="0"/>
      <w:marBottom w:val="0"/>
      <w:divBdr>
        <w:top w:val="none" w:sz="0" w:space="0" w:color="auto"/>
        <w:left w:val="none" w:sz="0" w:space="0" w:color="auto"/>
        <w:bottom w:val="none" w:sz="0" w:space="0" w:color="auto"/>
        <w:right w:val="none" w:sz="0" w:space="0" w:color="auto"/>
      </w:divBdr>
    </w:div>
    <w:div w:id="1753500567">
      <w:bodyDiv w:val="1"/>
      <w:marLeft w:val="0"/>
      <w:marRight w:val="0"/>
      <w:marTop w:val="0"/>
      <w:marBottom w:val="0"/>
      <w:divBdr>
        <w:top w:val="none" w:sz="0" w:space="0" w:color="auto"/>
        <w:left w:val="none" w:sz="0" w:space="0" w:color="auto"/>
        <w:bottom w:val="none" w:sz="0" w:space="0" w:color="auto"/>
        <w:right w:val="none" w:sz="0" w:space="0" w:color="auto"/>
      </w:divBdr>
    </w:div>
    <w:div w:id="1771194356">
      <w:bodyDiv w:val="1"/>
      <w:marLeft w:val="0"/>
      <w:marRight w:val="0"/>
      <w:marTop w:val="0"/>
      <w:marBottom w:val="0"/>
      <w:divBdr>
        <w:top w:val="none" w:sz="0" w:space="0" w:color="auto"/>
        <w:left w:val="none" w:sz="0" w:space="0" w:color="auto"/>
        <w:bottom w:val="none" w:sz="0" w:space="0" w:color="auto"/>
        <w:right w:val="none" w:sz="0" w:space="0" w:color="auto"/>
      </w:divBdr>
    </w:div>
    <w:div w:id="1809664473">
      <w:bodyDiv w:val="1"/>
      <w:marLeft w:val="0"/>
      <w:marRight w:val="0"/>
      <w:marTop w:val="0"/>
      <w:marBottom w:val="0"/>
      <w:divBdr>
        <w:top w:val="none" w:sz="0" w:space="0" w:color="auto"/>
        <w:left w:val="none" w:sz="0" w:space="0" w:color="auto"/>
        <w:bottom w:val="none" w:sz="0" w:space="0" w:color="auto"/>
        <w:right w:val="none" w:sz="0" w:space="0" w:color="auto"/>
      </w:divBdr>
      <w:divsChild>
        <w:div w:id="1986157931">
          <w:marLeft w:val="0"/>
          <w:marRight w:val="0"/>
          <w:marTop w:val="0"/>
          <w:marBottom w:val="0"/>
          <w:divBdr>
            <w:top w:val="none" w:sz="0" w:space="0" w:color="auto"/>
            <w:left w:val="none" w:sz="0" w:space="0" w:color="auto"/>
            <w:bottom w:val="none" w:sz="0" w:space="0" w:color="auto"/>
            <w:right w:val="none" w:sz="0" w:space="0" w:color="auto"/>
          </w:divBdr>
          <w:divsChild>
            <w:div w:id="17092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771">
      <w:bodyDiv w:val="1"/>
      <w:marLeft w:val="0"/>
      <w:marRight w:val="0"/>
      <w:marTop w:val="0"/>
      <w:marBottom w:val="0"/>
      <w:divBdr>
        <w:top w:val="none" w:sz="0" w:space="0" w:color="auto"/>
        <w:left w:val="none" w:sz="0" w:space="0" w:color="auto"/>
        <w:bottom w:val="none" w:sz="0" w:space="0" w:color="auto"/>
        <w:right w:val="none" w:sz="0" w:space="0" w:color="auto"/>
      </w:divBdr>
    </w:div>
    <w:div w:id="1841694191">
      <w:bodyDiv w:val="1"/>
      <w:marLeft w:val="0"/>
      <w:marRight w:val="0"/>
      <w:marTop w:val="0"/>
      <w:marBottom w:val="0"/>
      <w:divBdr>
        <w:top w:val="none" w:sz="0" w:space="0" w:color="auto"/>
        <w:left w:val="none" w:sz="0" w:space="0" w:color="auto"/>
        <w:bottom w:val="none" w:sz="0" w:space="0" w:color="auto"/>
        <w:right w:val="none" w:sz="0" w:space="0" w:color="auto"/>
      </w:divBdr>
    </w:div>
    <w:div w:id="1847793176">
      <w:bodyDiv w:val="1"/>
      <w:marLeft w:val="0"/>
      <w:marRight w:val="0"/>
      <w:marTop w:val="0"/>
      <w:marBottom w:val="0"/>
      <w:divBdr>
        <w:top w:val="none" w:sz="0" w:space="0" w:color="auto"/>
        <w:left w:val="none" w:sz="0" w:space="0" w:color="auto"/>
        <w:bottom w:val="none" w:sz="0" w:space="0" w:color="auto"/>
        <w:right w:val="none" w:sz="0" w:space="0" w:color="auto"/>
      </w:divBdr>
    </w:div>
    <w:div w:id="1848016031">
      <w:bodyDiv w:val="1"/>
      <w:marLeft w:val="0"/>
      <w:marRight w:val="0"/>
      <w:marTop w:val="0"/>
      <w:marBottom w:val="0"/>
      <w:divBdr>
        <w:top w:val="none" w:sz="0" w:space="0" w:color="auto"/>
        <w:left w:val="none" w:sz="0" w:space="0" w:color="auto"/>
        <w:bottom w:val="none" w:sz="0" w:space="0" w:color="auto"/>
        <w:right w:val="none" w:sz="0" w:space="0" w:color="auto"/>
      </w:divBdr>
    </w:div>
    <w:div w:id="1899125032">
      <w:bodyDiv w:val="1"/>
      <w:marLeft w:val="0"/>
      <w:marRight w:val="0"/>
      <w:marTop w:val="0"/>
      <w:marBottom w:val="0"/>
      <w:divBdr>
        <w:top w:val="none" w:sz="0" w:space="0" w:color="auto"/>
        <w:left w:val="none" w:sz="0" w:space="0" w:color="auto"/>
        <w:bottom w:val="none" w:sz="0" w:space="0" w:color="auto"/>
        <w:right w:val="none" w:sz="0" w:space="0" w:color="auto"/>
      </w:divBdr>
    </w:div>
    <w:div w:id="1973633702">
      <w:bodyDiv w:val="1"/>
      <w:marLeft w:val="0"/>
      <w:marRight w:val="0"/>
      <w:marTop w:val="0"/>
      <w:marBottom w:val="0"/>
      <w:divBdr>
        <w:top w:val="none" w:sz="0" w:space="0" w:color="auto"/>
        <w:left w:val="none" w:sz="0" w:space="0" w:color="auto"/>
        <w:bottom w:val="none" w:sz="0" w:space="0" w:color="auto"/>
        <w:right w:val="none" w:sz="0" w:space="0" w:color="auto"/>
      </w:divBdr>
      <w:divsChild>
        <w:div w:id="1275668546">
          <w:marLeft w:val="0"/>
          <w:marRight w:val="0"/>
          <w:marTop w:val="0"/>
          <w:marBottom w:val="0"/>
          <w:divBdr>
            <w:top w:val="none" w:sz="0" w:space="0" w:color="auto"/>
            <w:left w:val="none" w:sz="0" w:space="0" w:color="auto"/>
            <w:bottom w:val="none" w:sz="0" w:space="0" w:color="auto"/>
            <w:right w:val="none" w:sz="0" w:space="0" w:color="auto"/>
          </w:divBdr>
          <w:divsChild>
            <w:div w:id="39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600">
      <w:bodyDiv w:val="1"/>
      <w:marLeft w:val="0"/>
      <w:marRight w:val="0"/>
      <w:marTop w:val="0"/>
      <w:marBottom w:val="0"/>
      <w:divBdr>
        <w:top w:val="none" w:sz="0" w:space="0" w:color="auto"/>
        <w:left w:val="none" w:sz="0" w:space="0" w:color="auto"/>
        <w:bottom w:val="none" w:sz="0" w:space="0" w:color="auto"/>
        <w:right w:val="none" w:sz="0" w:space="0" w:color="auto"/>
      </w:divBdr>
    </w:div>
    <w:div w:id="208413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github.com/googlecreativelab/quickdraw-datase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youtube.com/@ntqhuy2k2" TargetMode="External"/><Relationship Id="rId20" Type="http://schemas.openxmlformats.org/officeDocument/2006/relationships/hyperlink" Target="https://developers.google.com/mediapi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nguyenhuy158/CustomAnimatio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uyenhuy158/SQL-Tuning"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HK4%20-%202021%20-%202022\HK4%20-%20XAC%20SUAT%20THONG%20KE%20-%20STATISTICAL%20PROBABILITIES\final%20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7B4E3F0B891645BBECD6281405BF1D" ma:contentTypeVersion="11" ma:contentTypeDescription="Create a new document." ma:contentTypeScope="" ma:versionID="a597f18524ae59ee7a7320e5c8255297">
  <xsd:schema xmlns:xsd="http://www.w3.org/2001/XMLSchema" xmlns:xs="http://www.w3.org/2001/XMLSchema" xmlns:p="http://schemas.microsoft.com/office/2006/metadata/properties" xmlns:ns3="0c444a09-d3c5-41f0-bbb8-71f6b5acb096" targetNamespace="http://schemas.microsoft.com/office/2006/metadata/properties" ma:root="true" ma:fieldsID="1b60247d07bad0553d027f6c8687268c" ns3:_="">
    <xsd:import namespace="0c444a09-d3c5-41f0-bbb8-71f6b5acb0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4a09-d3c5-41f0-bbb8-71f6b5acb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b:Tag>Ngu22</b:Tag>
    <b:SourceType>InternetSite</b:SourceType>
    <b:Guid>{965B0CA3-B14A-4055-87F5-386071881F09}</b:Guid>
    <b:Title>Video báo cáo</b:Title>
    <b:Year>2022</b:Year>
    <b:Author>
      <b:Author>
        <b:NameList>
          <b:Person>
            <b:Last>Huy</b:Last>
            <b:First>Nguyen</b:First>
            <b:Middle>Tran Quang</b:Middle>
          </b:Person>
        </b:NameList>
      </b:Author>
    </b:Author>
    <b:InternetSiteTitle>Youtube</b:InternetSiteTitle>
    <b:Month>12</b:Month>
    <b:Day>12</b:Day>
    <b:URL>https://www.youtube.com/@ntqhuy2k2</b:URL>
    <b:RefOrder>2</b:RefOrder>
  </b:Source>
  <b:Source>
    <b:Tag>Ngu1</b:Tag>
    <b:SourceType>InternetSite</b:SourceType>
    <b:Guid>{BA2CF73F-9266-40FB-B89E-576E3B647F00}</b:Guid>
    <b:Author>
      <b:Author>
        <b:NameList>
          <b:Person>
            <b:Last>Huy</b:Last>
            <b:First>Nguyen</b:First>
            <b:Middle>Tran Quang</b:Middle>
          </b:Person>
          <b:Person>
            <b:Last>Duc</b:Last>
            <b:First>Vo</b:First>
            <b:Middle>Hoang</b:Middle>
          </b:Person>
        </b:NameList>
      </b:Author>
    </b:Author>
    <b:Title>Custom Animation</b:Title>
    <b:InternetSiteTitle>Github</b:InternetSiteTitle>
    <b:URL>https://github.com/nguyenhuy158/CustomAnimation</b:URL>
    <b:RefOrder>3</b:RefOrder>
  </b:Source>
  <b:Source>
    <b:Tag>Ani</b:Tag>
    <b:SourceType>InternetSite</b:SourceType>
    <b:Guid>{2668ECA3-B83E-4939-A96A-A7FD3DB2091A}</b:Guid>
    <b:Title>Aniamtions</b:Title>
    <b:InternetSiteTitle>Android Developer</b:InternetSiteTitle>
    <b:URL>https://developer.android.com/develop/ui/views/animations</b:URL>
    <b:RefOrder>4</b:RefOrder>
  </b:Source>
  <b:Source>
    <b:Tag>Lot</b:Tag>
    <b:SourceType>InternetSite</b:SourceType>
    <b:Guid>{36DDA4CA-E227-4C95-91CA-A556CDB4B056}</b:Guid>
    <b:Title>Lottie Android</b:Title>
    <b:InternetSiteTitle>Github</b:InternetSiteTitle>
    <b:URL>https://github.com/airbnb/lottie-android</b:URL>
    <b:RefOrder>5</b:RefOrder>
  </b:Source>
  <b:Source>
    <b:Tag>h6a</b:Tag>
    <b:SourceType>InternetSite</b:SourceType>
    <b:Guid>{2267A36D-D953-4FC8-B06F-174797A03A78}</b:Guid>
    <b:Author>
      <b:Author>
        <b:NameList>
          <b:Person>
            <b:Last>h6ah4i</b:Last>
          </b:Person>
        </b:NameList>
      </b:Author>
    </b:Author>
    <b:Title>Android Advanced Recyclerview</b:Title>
    <b:InternetSiteTitle>Github</b:InternetSiteTitle>
    <b:URL>https://github.com/h6ah4i/android-advancedrecyclerview</b:URL>
    <b:RefOrder>6</b:RefOrder>
  </b:Source>
  <b:Source>
    <b:Tag>Roo</b:Tag>
    <b:SourceType>InternetSite</b:SourceType>
    <b:Guid>{D9D413B9-C6E4-48E5-9031-20BD6E1B07B4}</b:Guid>
    <b:Title>Room</b:Title>
    <b:InternetSiteTitle>Android Developer</b:InternetSiteTitle>
    <b:URL>https://developer.android.com/training/data-storage/room</b:URL>
    <b:RefOrder>7</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A67E9-7348-4A39-A64A-42AF687E57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252A89-F83B-4A0D-99AD-C7AF89ACA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4a09-d3c5-41f0-bbb8-71f6b5acb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5BF57-12EB-4F97-A0C0-AE5D9D9AF27E}">
  <ds:schemaRefs>
    <ds:schemaRef ds:uri="http://schemas.openxmlformats.org/officeDocument/2006/bibliography"/>
  </ds:schemaRefs>
</ds:datastoreItem>
</file>

<file path=customXml/itemProps4.xml><?xml version="1.0" encoding="utf-8"?>
<ds:datastoreItem xmlns:ds="http://schemas.openxmlformats.org/officeDocument/2006/customXml" ds:itemID="{8129612B-AA7C-4250-9FE3-B3B790F94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1501</TotalTime>
  <Pages>13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Huy Nguyen</cp:lastModifiedBy>
  <cp:revision>1328</cp:revision>
  <cp:lastPrinted>2022-06-24T14:44:00Z</cp:lastPrinted>
  <dcterms:created xsi:type="dcterms:W3CDTF">2022-11-29T03:04:00Z</dcterms:created>
  <dcterms:modified xsi:type="dcterms:W3CDTF">2023-08-08T15:16:00Z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0x010100797B4E3F0B891645BBECD6281405BF1D</vt:lpwstr>
  </property>
</Properties>
</file>