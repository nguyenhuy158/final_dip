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4B5BFD28" w:rsidR="003218FF" w:rsidRPr="003E2DBD" w:rsidRDefault="00D746A0" w:rsidP="00416F49">
      <w:pPr>
        <w:tabs>
          <w:tab w:val="center" w:pos="4920"/>
          <w:tab w:val="right" w:pos="9121"/>
        </w:tabs>
        <w:suppressAutoHyphens/>
        <w:autoSpaceDE w:val="0"/>
        <w:autoSpaceDN w:val="0"/>
        <w:adjustRightInd w:val="0"/>
        <w:spacing w:line="360" w:lineRule="auto"/>
        <w:ind w:firstLine="720"/>
        <w:jc w:val="center"/>
        <w:rPr>
          <w:b/>
          <w:bCs/>
          <w:sz w:val="36"/>
          <w:szCs w:val="32"/>
          <w:lang w:val="en"/>
        </w:rPr>
      </w:pPr>
      <w:bookmarkStart w:id="1" w:name="_Hlk120608806"/>
      <w:r>
        <w:rPr>
          <w:b/>
          <w:bCs/>
          <w:sz w:val="32"/>
          <w:szCs w:val="32"/>
          <w:lang w:val="en"/>
        </w:rPr>
        <w:t xml:space="preserve">BÁO CÁO MÔN </w:t>
      </w:r>
      <w:bookmarkEnd w:id="1"/>
      <w:r w:rsidRPr="00D746A0">
        <w:rPr>
          <w:b/>
          <w:bCs/>
          <w:sz w:val="32"/>
          <w:szCs w:val="32"/>
          <w:lang w:val="en"/>
        </w:rPr>
        <w:t>NHẬP MÔN XỬ LÝ ẢNH SỐ</w:t>
      </w:r>
    </w:p>
    <w:p w14:paraId="1F887F22" w14:textId="772EABB7" w:rsidR="003218FF" w:rsidRDefault="003218FF" w:rsidP="00262E31">
      <w:pPr>
        <w:suppressAutoHyphens/>
        <w:autoSpaceDE w:val="0"/>
        <w:autoSpaceDN w:val="0"/>
        <w:adjustRightInd w:val="0"/>
        <w:spacing w:line="360" w:lineRule="auto"/>
        <w:rPr>
          <w:b/>
          <w:bCs/>
          <w:sz w:val="32"/>
          <w:szCs w:val="32"/>
          <w:lang w:val="en"/>
        </w:rPr>
      </w:pPr>
    </w:p>
    <w:p w14:paraId="245CB174" w14:textId="77777777" w:rsidR="001E7037" w:rsidRDefault="001E7037" w:rsidP="00262E31">
      <w:pPr>
        <w:suppressAutoHyphens/>
        <w:autoSpaceDE w:val="0"/>
        <w:autoSpaceDN w:val="0"/>
        <w:adjustRightInd w:val="0"/>
        <w:spacing w:line="360" w:lineRule="auto"/>
        <w:rPr>
          <w:b/>
          <w:bCs/>
          <w:sz w:val="32"/>
          <w:szCs w:val="32"/>
          <w:lang w:val="en"/>
        </w:rPr>
      </w:pPr>
    </w:p>
    <w:p w14:paraId="6406ECCD" w14:textId="06A6DBF0" w:rsidR="00E44A48" w:rsidRDefault="00E44A48" w:rsidP="00720D4E">
      <w:pPr>
        <w:suppressAutoHyphens/>
        <w:autoSpaceDE w:val="0"/>
        <w:autoSpaceDN w:val="0"/>
        <w:adjustRightInd w:val="0"/>
        <w:spacing w:line="360" w:lineRule="auto"/>
        <w:jc w:val="center"/>
        <w:rPr>
          <w:b/>
          <w:bCs/>
          <w:sz w:val="48"/>
          <w:szCs w:val="48"/>
        </w:rPr>
      </w:pPr>
      <w:r w:rsidRPr="00E44A48">
        <w:rPr>
          <w:b/>
          <w:bCs/>
          <w:sz w:val="48"/>
          <w:szCs w:val="48"/>
        </w:rPr>
        <w:t>Bài toán</w:t>
      </w:r>
      <w:r w:rsidR="00720D4E">
        <w:rPr>
          <w:b/>
          <w:bCs/>
          <w:sz w:val="48"/>
          <w:szCs w:val="48"/>
        </w:rPr>
        <w:t>: N</w:t>
      </w:r>
      <w:r w:rsidRPr="00E44A48">
        <w:rPr>
          <w:b/>
          <w:bCs/>
          <w:sz w:val="48"/>
          <w:szCs w:val="48"/>
        </w:rPr>
        <w:t>hận dạng bảng điểm</w:t>
      </w:r>
      <w:r w:rsidR="00720D4E">
        <w:rPr>
          <w:b/>
          <w:bCs/>
          <w:sz w:val="48"/>
          <w:szCs w:val="48"/>
        </w:rPr>
        <w:t>,</w:t>
      </w:r>
    </w:p>
    <w:p w14:paraId="7E8BDDE9" w14:textId="6BC79E0B" w:rsidR="0042522F" w:rsidRDefault="00E44A48" w:rsidP="0042522F">
      <w:pPr>
        <w:suppressAutoHyphens/>
        <w:autoSpaceDE w:val="0"/>
        <w:autoSpaceDN w:val="0"/>
        <w:adjustRightInd w:val="0"/>
        <w:spacing w:line="360" w:lineRule="auto"/>
        <w:jc w:val="center"/>
        <w:rPr>
          <w:b/>
          <w:bCs/>
          <w:lang w:val="en"/>
        </w:rPr>
      </w:pPr>
      <w:bookmarkStart w:id="2" w:name="_Hlk142420949"/>
      <w:r w:rsidRPr="00E44A48">
        <w:rPr>
          <w:b/>
          <w:bCs/>
          <w:sz w:val="48"/>
          <w:szCs w:val="48"/>
        </w:rPr>
        <w:t>Nhận biết cử chỉ bàn tay</w:t>
      </w:r>
    </w:p>
    <w:bookmarkEnd w:id="2"/>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621DB9DC" w14:textId="466686EE" w:rsidR="003218FF" w:rsidRPr="003218FF" w:rsidRDefault="003218FF" w:rsidP="003218FF">
      <w:pPr>
        <w:suppressAutoHyphens/>
        <w:autoSpaceDE w:val="0"/>
        <w:autoSpaceDN w:val="0"/>
        <w:adjustRightInd w:val="0"/>
        <w:spacing w:line="360" w:lineRule="auto"/>
        <w:jc w:val="both"/>
        <w:rPr>
          <w:b/>
          <w:bCs/>
          <w:color w:val="FF0000"/>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2C543A73"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4577D">
        <w:rPr>
          <w:b/>
          <w:sz w:val="28"/>
          <w:szCs w:val="28"/>
        </w:rPr>
        <w:t>TS</w:t>
      </w:r>
      <w:r w:rsidR="00C427D4">
        <w:rPr>
          <w:b/>
          <w:sz w:val="28"/>
          <w:szCs w:val="28"/>
        </w:rPr>
        <w:t xml:space="preserve">. </w:t>
      </w:r>
      <w:r w:rsidR="0034577D" w:rsidRPr="0034577D">
        <w:rPr>
          <w:b/>
          <w:sz w:val="28"/>
          <w:szCs w:val="28"/>
        </w:rPr>
        <w:t>PHẠM VĂN HUY</w:t>
      </w:r>
    </w:p>
    <w:p w14:paraId="438E97A7" w14:textId="6CD420ED" w:rsidR="003218FF"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2100056F" w14:textId="3D7EBD03" w:rsidR="00607A7D" w:rsidRPr="00DD74FD" w:rsidRDefault="0034577D" w:rsidP="003218FF">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sidR="00607A7D">
        <w:rPr>
          <w:b/>
          <w:bCs/>
          <w:sz w:val="28"/>
          <w:szCs w:val="28"/>
        </w:rPr>
        <w:t xml:space="preserve"> 520006</w:t>
      </w:r>
      <w:r>
        <w:rPr>
          <w:b/>
          <w:bCs/>
          <w:sz w:val="28"/>
          <w:szCs w:val="28"/>
        </w:rPr>
        <w:t>30</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15F7A053"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Pr="009B4976">
        <w:rPr>
          <w:b/>
          <w:bCs/>
          <w:iCs/>
          <w:sz w:val="28"/>
          <w:szCs w:val="28"/>
          <w:lang w:val="vi-VN"/>
        </w:rPr>
        <w:br w:type="page"/>
      </w:r>
    </w:p>
    <w:p w14:paraId="5093F610" w14:textId="77777777" w:rsidR="003F38FB" w:rsidRPr="00B10E7E" w:rsidRDefault="003F38FB" w:rsidP="003F38FB">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5753945C" w14:textId="77777777" w:rsidR="003F38FB" w:rsidRPr="007E7FF7" w:rsidRDefault="003F38FB" w:rsidP="003F38F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C6F7160" w14:textId="77777777" w:rsidR="003F38FB" w:rsidRPr="00B10E7E" w:rsidRDefault="003F38FB" w:rsidP="003F38F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A5D558E" w14:textId="77777777" w:rsidR="003F38FB" w:rsidRPr="00B10E7E" w:rsidRDefault="003F38FB" w:rsidP="003F38FB">
      <w:pPr>
        <w:suppressAutoHyphens/>
        <w:autoSpaceDE w:val="0"/>
        <w:autoSpaceDN w:val="0"/>
        <w:adjustRightInd w:val="0"/>
        <w:ind w:firstLine="720"/>
        <w:jc w:val="center"/>
        <w:rPr>
          <w:lang w:val="en"/>
        </w:rPr>
      </w:pPr>
    </w:p>
    <w:p w14:paraId="09A7EEB9" w14:textId="77777777" w:rsidR="003F38FB" w:rsidRPr="00B10E7E" w:rsidRDefault="003F38FB" w:rsidP="003F38FB">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0A180532" wp14:editId="568C11ED">
            <wp:extent cx="1800000" cy="1800000"/>
            <wp:effectExtent l="0" t="0" r="0" b="0"/>
            <wp:docPr id="869230448" name="Picture 869230448" descr="A blue and red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30448" name="Picture 869230448" descr="A blue and red logo&#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0A7DE349" w14:textId="77777777" w:rsidR="003F38FB" w:rsidRPr="00B10E7E" w:rsidRDefault="003F38FB" w:rsidP="003F38FB">
      <w:pPr>
        <w:suppressAutoHyphens/>
        <w:autoSpaceDE w:val="0"/>
        <w:autoSpaceDN w:val="0"/>
        <w:adjustRightInd w:val="0"/>
        <w:ind w:firstLine="720"/>
        <w:rPr>
          <w:b/>
          <w:bCs/>
          <w:sz w:val="28"/>
          <w:szCs w:val="28"/>
          <w:lang w:val="en"/>
        </w:rPr>
      </w:pPr>
    </w:p>
    <w:p w14:paraId="1A852437" w14:textId="77777777" w:rsidR="003F38FB" w:rsidRPr="003E2DBD" w:rsidRDefault="003F38FB" w:rsidP="003F38FB">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t xml:space="preserve">BÁO CÁO MÔN </w:t>
      </w:r>
      <w:r w:rsidRPr="00D746A0">
        <w:rPr>
          <w:b/>
          <w:bCs/>
          <w:sz w:val="32"/>
          <w:szCs w:val="32"/>
          <w:lang w:val="en"/>
        </w:rPr>
        <w:t>NHẬP MÔN XỬ LÝ ẢNH SỐ</w:t>
      </w:r>
    </w:p>
    <w:p w14:paraId="00CB0A68" w14:textId="77777777" w:rsidR="003F38FB" w:rsidRDefault="003F38FB" w:rsidP="003F38FB">
      <w:pPr>
        <w:suppressAutoHyphens/>
        <w:autoSpaceDE w:val="0"/>
        <w:autoSpaceDN w:val="0"/>
        <w:adjustRightInd w:val="0"/>
        <w:spacing w:line="360" w:lineRule="auto"/>
        <w:rPr>
          <w:b/>
          <w:bCs/>
          <w:sz w:val="32"/>
          <w:szCs w:val="32"/>
          <w:lang w:val="en"/>
        </w:rPr>
      </w:pPr>
    </w:p>
    <w:p w14:paraId="44873019" w14:textId="77777777" w:rsidR="00C57D4E" w:rsidRDefault="00C57D4E" w:rsidP="003F38FB">
      <w:pPr>
        <w:suppressAutoHyphens/>
        <w:autoSpaceDE w:val="0"/>
        <w:autoSpaceDN w:val="0"/>
        <w:adjustRightInd w:val="0"/>
        <w:spacing w:line="360" w:lineRule="auto"/>
        <w:rPr>
          <w:b/>
          <w:bCs/>
          <w:sz w:val="32"/>
          <w:szCs w:val="32"/>
          <w:lang w:val="en"/>
        </w:rPr>
      </w:pPr>
    </w:p>
    <w:p w14:paraId="753B1AA2" w14:textId="77777777" w:rsidR="00C57D4E" w:rsidRDefault="00C57D4E" w:rsidP="00C57D4E">
      <w:pPr>
        <w:suppressAutoHyphens/>
        <w:autoSpaceDE w:val="0"/>
        <w:autoSpaceDN w:val="0"/>
        <w:adjustRightInd w:val="0"/>
        <w:spacing w:line="360" w:lineRule="auto"/>
        <w:jc w:val="center"/>
        <w:rPr>
          <w:b/>
          <w:bCs/>
          <w:sz w:val="48"/>
          <w:szCs w:val="48"/>
        </w:rPr>
      </w:pPr>
      <w:r w:rsidRPr="00E44A48">
        <w:rPr>
          <w:b/>
          <w:bCs/>
          <w:sz w:val="48"/>
          <w:szCs w:val="48"/>
        </w:rPr>
        <w:t>Bài toán</w:t>
      </w:r>
      <w:r>
        <w:rPr>
          <w:b/>
          <w:bCs/>
          <w:sz w:val="48"/>
          <w:szCs w:val="48"/>
        </w:rPr>
        <w:t>: N</w:t>
      </w:r>
      <w:r w:rsidRPr="00E44A48">
        <w:rPr>
          <w:b/>
          <w:bCs/>
          <w:sz w:val="48"/>
          <w:szCs w:val="48"/>
        </w:rPr>
        <w:t>hận dạng bảng điểm</w:t>
      </w:r>
      <w:r>
        <w:rPr>
          <w:b/>
          <w:bCs/>
          <w:sz w:val="48"/>
          <w:szCs w:val="48"/>
        </w:rPr>
        <w:t>,</w:t>
      </w:r>
    </w:p>
    <w:p w14:paraId="7779A44C" w14:textId="77777777" w:rsidR="00C57D4E" w:rsidRDefault="00C57D4E" w:rsidP="00C57D4E">
      <w:pPr>
        <w:suppressAutoHyphens/>
        <w:autoSpaceDE w:val="0"/>
        <w:autoSpaceDN w:val="0"/>
        <w:adjustRightInd w:val="0"/>
        <w:spacing w:line="360" w:lineRule="auto"/>
        <w:jc w:val="center"/>
        <w:rPr>
          <w:b/>
          <w:bCs/>
          <w:lang w:val="en"/>
        </w:rPr>
      </w:pPr>
      <w:r w:rsidRPr="00E44A48">
        <w:rPr>
          <w:b/>
          <w:bCs/>
          <w:sz w:val="48"/>
          <w:szCs w:val="48"/>
        </w:rPr>
        <w:t>Nhận biết cử chỉ bàn tay</w:t>
      </w:r>
    </w:p>
    <w:p w14:paraId="0D9698B9" w14:textId="77777777" w:rsidR="003F38FB" w:rsidRDefault="003F38FB" w:rsidP="003F38FB">
      <w:pPr>
        <w:suppressAutoHyphens/>
        <w:autoSpaceDE w:val="0"/>
        <w:autoSpaceDN w:val="0"/>
        <w:adjustRightInd w:val="0"/>
        <w:spacing w:line="360" w:lineRule="auto"/>
        <w:rPr>
          <w:b/>
          <w:bCs/>
          <w:sz w:val="32"/>
          <w:szCs w:val="32"/>
          <w:lang w:val="en"/>
        </w:rPr>
      </w:pPr>
    </w:p>
    <w:p w14:paraId="656DAC66" w14:textId="77777777" w:rsidR="003F38FB" w:rsidRPr="003218FF" w:rsidRDefault="003F38FB" w:rsidP="003F38FB">
      <w:pPr>
        <w:suppressAutoHyphens/>
        <w:autoSpaceDE w:val="0"/>
        <w:autoSpaceDN w:val="0"/>
        <w:adjustRightInd w:val="0"/>
        <w:spacing w:line="360" w:lineRule="auto"/>
        <w:jc w:val="both"/>
        <w:rPr>
          <w:b/>
          <w:bCs/>
          <w:color w:val="FF0000"/>
          <w:lang w:val="en"/>
        </w:rPr>
      </w:pPr>
    </w:p>
    <w:p w14:paraId="3B7BB1ED" w14:textId="77777777" w:rsidR="003F38FB" w:rsidRPr="00B10E7E" w:rsidRDefault="003F38FB" w:rsidP="003F38FB">
      <w:pPr>
        <w:suppressAutoHyphens/>
        <w:autoSpaceDE w:val="0"/>
        <w:autoSpaceDN w:val="0"/>
        <w:adjustRightInd w:val="0"/>
        <w:spacing w:line="360" w:lineRule="auto"/>
        <w:jc w:val="both"/>
        <w:rPr>
          <w:b/>
          <w:bCs/>
          <w:lang w:val="en"/>
        </w:rPr>
      </w:pPr>
    </w:p>
    <w:p w14:paraId="1365A804" w14:textId="77777777" w:rsidR="003F38FB" w:rsidRPr="00B10E7E" w:rsidRDefault="003F38FB" w:rsidP="003F38FB">
      <w:pPr>
        <w:suppressAutoHyphens/>
        <w:autoSpaceDE w:val="0"/>
        <w:autoSpaceDN w:val="0"/>
        <w:adjustRightInd w:val="0"/>
        <w:spacing w:line="360" w:lineRule="auto"/>
        <w:jc w:val="both"/>
        <w:rPr>
          <w:b/>
          <w:bCs/>
          <w:lang w:val="en"/>
        </w:rPr>
      </w:pPr>
    </w:p>
    <w:p w14:paraId="3DEB6FE7" w14:textId="77777777" w:rsidR="003F38FB" w:rsidRPr="00AC48F0" w:rsidRDefault="003F38FB" w:rsidP="003F38FB">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 xml:space="preserve">TS. </w:t>
      </w:r>
      <w:r w:rsidRPr="0034577D">
        <w:rPr>
          <w:b/>
          <w:sz w:val="28"/>
          <w:szCs w:val="28"/>
        </w:rPr>
        <w:t>PHẠM VĂN HUY</w:t>
      </w:r>
    </w:p>
    <w:p w14:paraId="0C30D194" w14:textId="77777777" w:rsidR="003F38FB" w:rsidRDefault="003F38FB" w:rsidP="003F38F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7E4DA61" w14:textId="31B4434F" w:rsidR="003F38FB" w:rsidRPr="00DD74FD" w:rsidRDefault="003F38FB" w:rsidP="003F38FB">
      <w:pPr>
        <w:suppressAutoHyphens/>
        <w:autoSpaceDE w:val="0"/>
        <w:autoSpaceDN w:val="0"/>
        <w:adjustRightInd w:val="0"/>
        <w:spacing w:line="360" w:lineRule="auto"/>
        <w:jc w:val="right"/>
        <w:rPr>
          <w:b/>
          <w:bCs/>
          <w:sz w:val="28"/>
          <w:szCs w:val="28"/>
        </w:rPr>
      </w:pPr>
      <w:r>
        <w:rPr>
          <w:b/>
          <w:bCs/>
          <w:sz w:val="28"/>
          <w:szCs w:val="28"/>
        </w:rPr>
        <w:t xml:space="preserve">LƯƠNG GIA </w:t>
      </w:r>
      <w:r w:rsidR="00D91248">
        <w:rPr>
          <w:b/>
          <w:bCs/>
          <w:sz w:val="28"/>
          <w:szCs w:val="28"/>
        </w:rPr>
        <w:t>BẢO –</w:t>
      </w:r>
      <w:r>
        <w:rPr>
          <w:b/>
          <w:bCs/>
          <w:sz w:val="28"/>
          <w:szCs w:val="28"/>
        </w:rPr>
        <w:t xml:space="preserve"> 52000630</w:t>
      </w:r>
    </w:p>
    <w:p w14:paraId="319A9D3F"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138F43D8" w14:textId="77777777" w:rsidR="003F38FB" w:rsidRPr="008A2590" w:rsidRDefault="003F38FB" w:rsidP="003F38F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7A2A73A8" w14:textId="77777777" w:rsidR="003F38FB" w:rsidRDefault="003F38FB" w:rsidP="003F38FB">
      <w:pPr>
        <w:suppressAutoHyphens/>
        <w:autoSpaceDE w:val="0"/>
        <w:autoSpaceDN w:val="0"/>
        <w:adjustRightInd w:val="0"/>
        <w:jc w:val="center"/>
        <w:rPr>
          <w:b/>
          <w:bCs/>
          <w:lang w:val="vi-VN"/>
        </w:rPr>
      </w:pPr>
    </w:p>
    <w:p w14:paraId="49A3EB18" w14:textId="77777777" w:rsidR="003F38FB" w:rsidRDefault="003F38FB" w:rsidP="003F38FB">
      <w:pPr>
        <w:suppressAutoHyphens/>
        <w:autoSpaceDE w:val="0"/>
        <w:autoSpaceDN w:val="0"/>
        <w:adjustRightInd w:val="0"/>
        <w:jc w:val="center"/>
        <w:rPr>
          <w:b/>
          <w:bCs/>
          <w:lang w:val="vi-VN"/>
        </w:rPr>
      </w:pPr>
    </w:p>
    <w:p w14:paraId="54E94809" w14:textId="1ED18B7E" w:rsidR="00262E31" w:rsidRDefault="003F38FB" w:rsidP="003F38FB">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w:t>
      </w:r>
      <w:r w:rsidR="00416F49">
        <w:rPr>
          <w:b/>
          <w:bCs/>
          <w:iCs/>
          <w:sz w:val="28"/>
          <w:szCs w:val="28"/>
        </w:rPr>
        <w:t>3</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3" w:name="_Toc387692905"/>
    </w:p>
    <w:p w14:paraId="272B9DB5" w14:textId="77777777" w:rsidR="00BB2B2A" w:rsidRDefault="00BB2B2A" w:rsidP="0062596C">
      <w:pPr>
        <w:pStyle w:val="Tiucctrangmu"/>
        <w:outlineLvl w:val="0"/>
      </w:pPr>
      <w:bookmarkStart w:id="4" w:name="_Toc142688277"/>
      <w:r w:rsidRPr="00DB7595">
        <w:t>LỜI CẢM ƠN</w:t>
      </w:r>
      <w:bookmarkEnd w:id="3"/>
      <w:bookmarkEnd w:id="4"/>
    </w:p>
    <w:p w14:paraId="4F4E030B" w14:textId="77777777" w:rsidR="00B27676" w:rsidRPr="00DB7595" w:rsidRDefault="00B27676" w:rsidP="00B27676">
      <w:pPr>
        <w:pStyle w:val="Tiucctrangmu"/>
      </w:pPr>
    </w:p>
    <w:p w14:paraId="5195DB0B" w14:textId="22A1946A" w:rsidR="00113891" w:rsidRDefault="00113891" w:rsidP="00113891">
      <w:pPr>
        <w:pStyle w:val="Nidungvnbn"/>
      </w:pPr>
      <w:r>
        <w:t xml:space="preserve">Để hoàn thành được báo cáo này, </w:t>
      </w:r>
      <w:r w:rsidR="00D06FEC">
        <w:t xml:space="preserve">chúng </w:t>
      </w:r>
      <w:r>
        <w:t xml:space="preserve">em xin gửi lời cảm ơn chân thành đến thầy </w:t>
      </w:r>
      <w:r w:rsidR="0042096F" w:rsidRPr="00251C2A">
        <w:rPr>
          <w:b/>
          <w:bCs/>
        </w:rPr>
        <w:t>Phạm Văn Huy</w:t>
      </w:r>
      <w:r w:rsidR="0042096F" w:rsidRPr="0042096F">
        <w:t xml:space="preserve"> </w:t>
      </w:r>
      <w:r>
        <w:t xml:space="preserve">đã từng bước giảng dạy, hỗ trợ và bồi đắp kiến thức cho </w:t>
      </w:r>
      <w:r w:rsidR="00D06FEC">
        <w:t xml:space="preserve">chúng </w:t>
      </w:r>
      <w:r>
        <w:t>em và các bạn sinh viên khác.</w:t>
      </w:r>
    </w:p>
    <w:p w14:paraId="7D01284F" w14:textId="56CCE471" w:rsidR="00113891" w:rsidRDefault="00113891" w:rsidP="00113891">
      <w:pPr>
        <w:pStyle w:val="Nidungvnbn"/>
      </w:pPr>
      <w:r>
        <w:t>Đồng thời</w:t>
      </w:r>
      <w:r w:rsidR="00D06FEC">
        <w:t xml:space="preserve"> chúng</w:t>
      </w:r>
      <w:r>
        <w:t xml:space="preserve"> em xin gửi lời cảm ơn đến khoa </w:t>
      </w:r>
      <w:r w:rsidRPr="002B0F18">
        <w:rPr>
          <w:b/>
          <w:bCs/>
        </w:rPr>
        <w:t>Công Nghệ Thông Tin</w:t>
      </w:r>
      <w:r>
        <w:t xml:space="preserve"> của trường </w:t>
      </w:r>
      <w:r w:rsidRPr="00741288">
        <w:rPr>
          <w:b/>
          <w:bCs/>
        </w:rPr>
        <w:t>Đại Học Tôn Đức Thắng</w:t>
      </w:r>
      <w:r>
        <w:t xml:space="preserve"> đã có những giáo trình chất lượng, tài liệu giảng dạy phục vụ cho sinh viên và giảng viên. Trường đã tạo những điều kiện tốt để quá trình học của sinh viên luôn được diễn ra suôn sẻ, hỗ trợ sinh viên được tiếp cận với nhiều giảng viên ở đa dạng bộ môn khác nhau và giúp cho quá trình học của sinh viên trở nên dễ dàng và thuận lợi hơn.</w:t>
      </w:r>
    </w:p>
    <w:p w14:paraId="30744D72" w14:textId="6B74F5A6" w:rsidR="00113891" w:rsidRDefault="00113891" w:rsidP="00113891">
      <w:pPr>
        <w:pStyle w:val="Nidungvnbn"/>
      </w:pPr>
      <w:r>
        <w:t xml:space="preserve">Trong quá trình làm và hoàn thiện báo cáo chắc chắn không thể tránh được những sai sót nên mong thầy nhận xét và đóng góp để </w:t>
      </w:r>
      <w:r w:rsidR="00CC5969">
        <w:t xml:space="preserve">chúng </w:t>
      </w:r>
      <w:r>
        <w:t>em có thể chỉnh sửa cũng như là cơ hội để</w:t>
      </w:r>
      <w:r w:rsidR="00CC5969">
        <w:t xml:space="preserve"> chúng</w:t>
      </w:r>
      <w:r>
        <w:t xml:space="preserve"> em có thể trau dồi lại những kiến thức bị hỏng, mất gốc. </w:t>
      </w:r>
      <w:r w:rsidR="00CC5969">
        <w:t>Chúng e</w:t>
      </w:r>
      <w:r>
        <w:t xml:space="preserve">m mong nhận được sự góp ý tận tình của thầy để </w:t>
      </w:r>
      <w:r w:rsidR="00EC1139">
        <w:t xml:space="preserve">chúng </w:t>
      </w:r>
      <w:r>
        <w:t xml:space="preserve">em cải thiện tốt hơn và nâng cao </w:t>
      </w:r>
      <w:r w:rsidR="00C33426">
        <w:t>kiến</w:t>
      </w:r>
      <w:r>
        <w:t xml:space="preserve"> thức của mình hơn.</w:t>
      </w:r>
    </w:p>
    <w:p w14:paraId="24F5F002" w14:textId="762F71C4" w:rsidR="00C427D4" w:rsidRPr="00C427D4" w:rsidRDefault="00C33426" w:rsidP="00113891">
      <w:pPr>
        <w:pStyle w:val="Nidungvnbn"/>
        <w:rPr>
          <w:rStyle w:val="NidungvnbnChar"/>
        </w:rPr>
      </w:pPr>
      <w:r>
        <w:t>Chúng e</w:t>
      </w:r>
      <w:r w:rsidR="00113891">
        <w:t>m xin chân thành cảm ơn.</w:t>
      </w:r>
      <w:r w:rsidR="00C427D4">
        <w:rPr>
          <w:rStyle w:val="NidungvnbnChar"/>
        </w:rPr>
        <w:t>.</w:t>
      </w:r>
    </w:p>
    <w:p w14:paraId="2BCBE9DD" w14:textId="77777777" w:rsidR="006945F6" w:rsidRPr="00761B6F" w:rsidRDefault="006945F6" w:rsidP="006945F6">
      <w:pPr>
        <w:ind w:left="3600"/>
        <w:jc w:val="center"/>
        <w:rPr>
          <w:i/>
          <w:sz w:val="26"/>
          <w:szCs w:val="26"/>
          <w:lang w:val="vi-VN"/>
        </w:rPr>
      </w:pPr>
    </w:p>
    <w:p w14:paraId="718363E6" w14:textId="64CF9193" w:rsidR="00BB2B2A" w:rsidRPr="00FE2B86" w:rsidRDefault="00BB2B2A" w:rsidP="00FE2B86">
      <w:pPr>
        <w:pStyle w:val="Nidungvnbn"/>
        <w:rPr>
          <w:b/>
          <w:bCs/>
          <w:sz w:val="32"/>
          <w:szCs w:val="32"/>
          <w:lang w:val="vi-VN"/>
        </w:rPr>
      </w:pPr>
      <w:r w:rsidRPr="00DB7595">
        <w:rPr>
          <w:b/>
          <w:bCs/>
          <w:sz w:val="32"/>
          <w:szCs w:val="32"/>
          <w:lang w:val="vi-VN"/>
        </w:rPr>
        <w:br w:type="page"/>
      </w:r>
    </w:p>
    <w:p w14:paraId="589C6624" w14:textId="77777777" w:rsidR="00BB2B2A" w:rsidRPr="006945F6" w:rsidRDefault="00BB2B2A" w:rsidP="00416F49">
      <w:pPr>
        <w:pStyle w:val="Tiucctrangmu"/>
        <w:spacing w:line="360" w:lineRule="auto"/>
        <w:outlineLvl w:val="0"/>
      </w:pPr>
      <w:bookmarkStart w:id="5" w:name="_Toc387692907"/>
      <w:bookmarkStart w:id="6" w:name="tomTat"/>
      <w:bookmarkStart w:id="7" w:name="_Toc142688278"/>
      <w:r w:rsidRPr="006945F6">
        <w:lastRenderedPageBreak/>
        <w:t>TÓM TẮT</w:t>
      </w:r>
      <w:bookmarkEnd w:id="5"/>
      <w:bookmarkEnd w:id="7"/>
    </w:p>
    <w:bookmarkEnd w:id="6"/>
    <w:p w14:paraId="13BEC1F5" w14:textId="77777777" w:rsidR="003A523B" w:rsidRDefault="003A523B" w:rsidP="003A523B">
      <w:pPr>
        <w:spacing w:line="360" w:lineRule="auto"/>
        <w:ind w:firstLine="720"/>
        <w:jc w:val="both"/>
        <w:rPr>
          <w:color w:val="000000" w:themeColor="text1"/>
          <w:sz w:val="26"/>
          <w:szCs w:val="26"/>
          <w:lang w:val="vi-VN"/>
        </w:rPr>
      </w:pPr>
      <w:r>
        <w:rPr>
          <w:color w:val="000000" w:themeColor="text1"/>
          <w:sz w:val="26"/>
          <w:szCs w:val="26"/>
          <w:lang w:val="vi-VN"/>
        </w:rPr>
        <w:t xml:space="preserve">Sau một khoảng thời gian tìm hiều, học hỏi và tiếp cận với các khái niệm </w:t>
      </w:r>
      <w:r>
        <w:rPr>
          <w:color w:val="000000" w:themeColor="text1"/>
          <w:sz w:val="26"/>
          <w:szCs w:val="26"/>
        </w:rPr>
        <w:t>chuyên ngành</w:t>
      </w:r>
      <w:r>
        <w:rPr>
          <w:color w:val="000000" w:themeColor="text1"/>
          <w:sz w:val="26"/>
          <w:szCs w:val="26"/>
          <w:lang w:val="vi-VN"/>
        </w:rPr>
        <w:t xml:space="preserve"> mới mẻ cùng với đó là quá trình học tập liên tục đòi hỏi ở sự khai thác, sáng tạo của con người, đặc biệt là thế hệ trẻ trong xã hội. </w:t>
      </w:r>
    </w:p>
    <w:p w14:paraId="283E9A9B" w14:textId="77777777" w:rsidR="00D9352A" w:rsidRDefault="00D9352A" w:rsidP="003A523B">
      <w:pPr>
        <w:pStyle w:val="Nidungvnbn"/>
        <w:rPr>
          <w:color w:val="000000" w:themeColor="text1"/>
          <w:lang w:val="vi-VN"/>
        </w:rPr>
      </w:pPr>
    </w:p>
    <w:p w14:paraId="519EBABF" w14:textId="09C1C24B" w:rsidR="003A523B" w:rsidRPr="00E0503A" w:rsidRDefault="003A523B" w:rsidP="003A523B">
      <w:pPr>
        <w:pStyle w:val="Nidungvnbn"/>
      </w:pPr>
      <w:r>
        <w:rPr>
          <w:color w:val="000000" w:themeColor="text1"/>
          <w:lang w:val="vi-VN"/>
        </w:rPr>
        <w:t xml:space="preserve">Bản thân em một lần nữa xin gửi lời cảm ơn chân thành đến </w:t>
      </w:r>
      <w:r>
        <w:rPr>
          <w:color w:val="000000" w:themeColor="text1"/>
        </w:rPr>
        <w:t>thầy</w:t>
      </w:r>
      <w:r>
        <w:rPr>
          <w:color w:val="000000" w:themeColor="text1"/>
          <w:lang w:val="vi-VN"/>
        </w:rPr>
        <w:t xml:space="preserve"> </w:t>
      </w:r>
      <w:r w:rsidR="00185330" w:rsidRPr="00991F33">
        <w:rPr>
          <w:b/>
          <w:bCs/>
          <w:color w:val="000000" w:themeColor="text1"/>
        </w:rPr>
        <w:t xml:space="preserve">Phạm Văn Huy </w:t>
      </w:r>
      <w:r>
        <w:rPr>
          <w:color w:val="000000" w:themeColor="text1"/>
          <w:lang w:val="vi-VN"/>
        </w:rPr>
        <w:t>và Thầy, Cô trong khoa đã hướng dẫn, giúp đỡ và tạo điều kiện thuận lợi để em hoàn thành tốt báo cáo này</w:t>
      </w:r>
      <w:r w:rsidR="00E0503A">
        <w:rPr>
          <w:color w:val="000000" w:themeColor="text1"/>
        </w:rPr>
        <w:t>.</w:t>
      </w:r>
    </w:p>
    <w:p w14:paraId="2F7E1A2B" w14:textId="77777777" w:rsidR="003A523B" w:rsidRDefault="003A523B" w:rsidP="00291721">
      <w:pPr>
        <w:pStyle w:val="Nidungvnbn"/>
      </w:pPr>
    </w:p>
    <w:p w14:paraId="2D07F63E" w14:textId="57F3D301"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hoặc truy cập trực tiếp vào đường dẫn sau</w:t>
      </w:r>
      <w:r w:rsidR="00757739">
        <w:t xml:space="preserve"> </w:t>
      </w:r>
      <w:hyperlink r:id="rId15" w:history="1">
        <w:r w:rsidR="00757739" w:rsidRPr="00B159B2">
          <w:rPr>
            <w:rStyle w:val="Hyperlink"/>
          </w:rPr>
          <w:t>https://github.com/nguyenhuy158/final_dip</w:t>
        </w:r>
      </w:hyperlink>
      <w:r w:rsidR="00757739">
        <w:t>.</w:t>
      </w:r>
      <w:r w:rsidR="00035C81">
        <w:t xml:space="preserve"> Và </w:t>
      </w:r>
      <w:r w:rsidR="00260929">
        <w:t xml:space="preserve">đường dẫn demo ở kênh youtube </w:t>
      </w:r>
      <w:hyperlink r:id="rId16" w:history="1">
        <w:r w:rsidR="00260929">
          <w:rPr>
            <w:rStyle w:val="Hyperlink"/>
          </w:rPr>
          <w:t>https://www.youtube.com/@ntqhuy2k2</w:t>
        </w:r>
      </w:hyperlink>
      <w:r w:rsidR="00035C81">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8" w:name="_Toc387692908"/>
      <w:r>
        <w:br w:type="page"/>
      </w:r>
    </w:p>
    <w:p w14:paraId="579A20A6" w14:textId="77777777" w:rsidR="007E6AB9" w:rsidRPr="007E6AB9" w:rsidRDefault="007E6AB9" w:rsidP="005A7D2D">
      <w:pPr>
        <w:pStyle w:val="Tiucctrangmu"/>
        <w:outlineLvl w:val="0"/>
      </w:pPr>
      <w:bookmarkStart w:id="9" w:name="_Toc142688279"/>
      <w:r>
        <w:lastRenderedPageBreak/>
        <w:t>MỤC LỤC</w:t>
      </w:r>
      <w:bookmarkEnd w:id="8"/>
      <w:bookmarkEnd w:id="9"/>
    </w:p>
    <w:p w14:paraId="7FF739F9" w14:textId="03EA45AD" w:rsidR="0012759A" w:rsidRDefault="0062596C">
      <w:pPr>
        <w:pStyle w:val="TOC1"/>
        <w:rPr>
          <w:rFonts w:asciiTheme="minorHAnsi" w:eastAsiaTheme="minorEastAsia" w:hAnsiTheme="minorHAnsi" w:cstheme="minorBidi"/>
          <w:b w:val="0"/>
          <w:noProof/>
          <w:kern w:val="2"/>
          <w:sz w:val="22"/>
          <w:szCs w:val="22"/>
          <w14:ligatures w14:val="standardContextual"/>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42688277" w:history="1">
        <w:r w:rsidR="0012759A" w:rsidRPr="00AC2D79">
          <w:rPr>
            <w:rStyle w:val="Hyperlink"/>
            <w:noProof/>
          </w:rPr>
          <w:t>LỜI CẢM ƠN</w:t>
        </w:r>
        <w:r w:rsidR="0012759A">
          <w:rPr>
            <w:noProof/>
            <w:webHidden/>
          </w:rPr>
          <w:tab/>
        </w:r>
        <w:r w:rsidR="0012759A">
          <w:rPr>
            <w:noProof/>
            <w:webHidden/>
          </w:rPr>
          <w:fldChar w:fldCharType="begin"/>
        </w:r>
        <w:r w:rsidR="0012759A">
          <w:rPr>
            <w:noProof/>
            <w:webHidden/>
          </w:rPr>
          <w:instrText xml:space="preserve"> PAGEREF _Toc142688277 \h </w:instrText>
        </w:r>
        <w:r w:rsidR="0012759A">
          <w:rPr>
            <w:noProof/>
            <w:webHidden/>
          </w:rPr>
        </w:r>
        <w:r w:rsidR="0012759A">
          <w:rPr>
            <w:noProof/>
            <w:webHidden/>
          </w:rPr>
          <w:fldChar w:fldCharType="separate"/>
        </w:r>
        <w:r w:rsidR="0012759A">
          <w:rPr>
            <w:noProof/>
            <w:webHidden/>
          </w:rPr>
          <w:t>i</w:t>
        </w:r>
        <w:r w:rsidR="0012759A">
          <w:rPr>
            <w:noProof/>
            <w:webHidden/>
          </w:rPr>
          <w:fldChar w:fldCharType="end"/>
        </w:r>
      </w:hyperlink>
    </w:p>
    <w:p w14:paraId="4A77F27A" w14:textId="2FCD4E0E"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78" w:history="1">
        <w:r w:rsidRPr="00AC2D79">
          <w:rPr>
            <w:rStyle w:val="Hyperlink"/>
            <w:noProof/>
          </w:rPr>
          <w:t>TÓM TẮT</w:t>
        </w:r>
        <w:r>
          <w:rPr>
            <w:noProof/>
            <w:webHidden/>
          </w:rPr>
          <w:tab/>
        </w:r>
        <w:r>
          <w:rPr>
            <w:noProof/>
            <w:webHidden/>
          </w:rPr>
          <w:fldChar w:fldCharType="begin"/>
        </w:r>
        <w:r>
          <w:rPr>
            <w:noProof/>
            <w:webHidden/>
          </w:rPr>
          <w:instrText xml:space="preserve"> PAGEREF _Toc142688278 \h </w:instrText>
        </w:r>
        <w:r>
          <w:rPr>
            <w:noProof/>
            <w:webHidden/>
          </w:rPr>
        </w:r>
        <w:r>
          <w:rPr>
            <w:noProof/>
            <w:webHidden/>
          </w:rPr>
          <w:fldChar w:fldCharType="separate"/>
        </w:r>
        <w:r>
          <w:rPr>
            <w:noProof/>
            <w:webHidden/>
          </w:rPr>
          <w:t>ii</w:t>
        </w:r>
        <w:r>
          <w:rPr>
            <w:noProof/>
            <w:webHidden/>
          </w:rPr>
          <w:fldChar w:fldCharType="end"/>
        </w:r>
      </w:hyperlink>
    </w:p>
    <w:p w14:paraId="769E173F" w14:textId="6E3DB2FD"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79" w:history="1">
        <w:r w:rsidRPr="00AC2D79">
          <w:rPr>
            <w:rStyle w:val="Hyperlink"/>
            <w:noProof/>
          </w:rPr>
          <w:t>MỤC LỤC</w:t>
        </w:r>
        <w:r>
          <w:rPr>
            <w:noProof/>
            <w:webHidden/>
          </w:rPr>
          <w:tab/>
        </w:r>
        <w:r>
          <w:rPr>
            <w:noProof/>
            <w:webHidden/>
          </w:rPr>
          <w:fldChar w:fldCharType="begin"/>
        </w:r>
        <w:r>
          <w:rPr>
            <w:noProof/>
            <w:webHidden/>
          </w:rPr>
          <w:instrText xml:space="preserve"> PAGEREF _Toc142688279 \h </w:instrText>
        </w:r>
        <w:r>
          <w:rPr>
            <w:noProof/>
            <w:webHidden/>
          </w:rPr>
        </w:r>
        <w:r>
          <w:rPr>
            <w:noProof/>
            <w:webHidden/>
          </w:rPr>
          <w:fldChar w:fldCharType="separate"/>
        </w:r>
        <w:r>
          <w:rPr>
            <w:noProof/>
            <w:webHidden/>
          </w:rPr>
          <w:t>iii</w:t>
        </w:r>
        <w:r>
          <w:rPr>
            <w:noProof/>
            <w:webHidden/>
          </w:rPr>
          <w:fldChar w:fldCharType="end"/>
        </w:r>
      </w:hyperlink>
    </w:p>
    <w:p w14:paraId="29EEBF6E" w14:textId="4E263C81"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80" w:history="1">
        <w:r w:rsidRPr="00AC2D79">
          <w:rPr>
            <w:rStyle w:val="Hyperlink"/>
            <w:noProof/>
          </w:rPr>
          <w:t>DANH MỤC HÌNH VẼ</w:t>
        </w:r>
        <w:r>
          <w:rPr>
            <w:noProof/>
            <w:webHidden/>
          </w:rPr>
          <w:tab/>
        </w:r>
        <w:r>
          <w:rPr>
            <w:noProof/>
            <w:webHidden/>
          </w:rPr>
          <w:fldChar w:fldCharType="begin"/>
        </w:r>
        <w:r>
          <w:rPr>
            <w:noProof/>
            <w:webHidden/>
          </w:rPr>
          <w:instrText xml:space="preserve"> PAGEREF _Toc142688280 \h </w:instrText>
        </w:r>
        <w:r>
          <w:rPr>
            <w:noProof/>
            <w:webHidden/>
          </w:rPr>
        </w:r>
        <w:r>
          <w:rPr>
            <w:noProof/>
            <w:webHidden/>
          </w:rPr>
          <w:fldChar w:fldCharType="separate"/>
        </w:r>
        <w:r>
          <w:rPr>
            <w:noProof/>
            <w:webHidden/>
          </w:rPr>
          <w:t>v</w:t>
        </w:r>
        <w:r>
          <w:rPr>
            <w:noProof/>
            <w:webHidden/>
          </w:rPr>
          <w:fldChar w:fldCharType="end"/>
        </w:r>
      </w:hyperlink>
    </w:p>
    <w:p w14:paraId="47329608" w14:textId="47B322F4"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81" w:history="1">
        <w:r w:rsidRPr="00AC2D79">
          <w:rPr>
            <w:rStyle w:val="Hyperlink"/>
            <w:noProof/>
          </w:rPr>
          <w:t>PHẦN 1: Lý thuyết và hiện thực phần chung: Nhận dạng bảng điểm</w:t>
        </w:r>
        <w:r>
          <w:rPr>
            <w:noProof/>
            <w:webHidden/>
          </w:rPr>
          <w:tab/>
        </w:r>
        <w:r>
          <w:rPr>
            <w:noProof/>
            <w:webHidden/>
          </w:rPr>
          <w:fldChar w:fldCharType="begin"/>
        </w:r>
        <w:r>
          <w:rPr>
            <w:noProof/>
            <w:webHidden/>
          </w:rPr>
          <w:instrText xml:space="preserve"> PAGEREF _Toc142688281 \h </w:instrText>
        </w:r>
        <w:r>
          <w:rPr>
            <w:noProof/>
            <w:webHidden/>
          </w:rPr>
        </w:r>
        <w:r>
          <w:rPr>
            <w:noProof/>
            <w:webHidden/>
          </w:rPr>
          <w:fldChar w:fldCharType="separate"/>
        </w:r>
        <w:r>
          <w:rPr>
            <w:noProof/>
            <w:webHidden/>
          </w:rPr>
          <w:t>1</w:t>
        </w:r>
        <w:r>
          <w:rPr>
            <w:noProof/>
            <w:webHidden/>
          </w:rPr>
          <w:fldChar w:fldCharType="end"/>
        </w:r>
      </w:hyperlink>
    </w:p>
    <w:p w14:paraId="7AB29E26" w14:textId="0073C929"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2" w:history="1">
        <w:r w:rsidRPr="00AC2D79">
          <w:rPr>
            <w:rStyle w:val="Hyperlink"/>
            <w:noProof/>
          </w:rPr>
          <w:t>1.1 Giới thiệu về bài toán</w:t>
        </w:r>
        <w:r>
          <w:rPr>
            <w:noProof/>
            <w:webHidden/>
          </w:rPr>
          <w:tab/>
        </w:r>
        <w:r>
          <w:rPr>
            <w:noProof/>
            <w:webHidden/>
          </w:rPr>
          <w:fldChar w:fldCharType="begin"/>
        </w:r>
        <w:r>
          <w:rPr>
            <w:noProof/>
            <w:webHidden/>
          </w:rPr>
          <w:instrText xml:space="preserve"> PAGEREF _Toc142688282 \h </w:instrText>
        </w:r>
        <w:r>
          <w:rPr>
            <w:noProof/>
            <w:webHidden/>
          </w:rPr>
        </w:r>
        <w:r>
          <w:rPr>
            <w:noProof/>
            <w:webHidden/>
          </w:rPr>
          <w:fldChar w:fldCharType="separate"/>
        </w:r>
        <w:r>
          <w:rPr>
            <w:noProof/>
            <w:webHidden/>
          </w:rPr>
          <w:t>1</w:t>
        </w:r>
        <w:r>
          <w:rPr>
            <w:noProof/>
            <w:webHidden/>
          </w:rPr>
          <w:fldChar w:fldCharType="end"/>
        </w:r>
      </w:hyperlink>
    </w:p>
    <w:p w14:paraId="316A1190" w14:textId="2EFA7177"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3" w:history="1">
        <w:r w:rsidRPr="00AC2D79">
          <w:rPr>
            <w:rStyle w:val="Hyperlink"/>
            <w:noProof/>
          </w:rPr>
          <w:t>1.2 Các thư viện được sử dụng</w:t>
        </w:r>
        <w:r>
          <w:rPr>
            <w:noProof/>
            <w:webHidden/>
          </w:rPr>
          <w:tab/>
        </w:r>
        <w:r>
          <w:rPr>
            <w:noProof/>
            <w:webHidden/>
          </w:rPr>
          <w:fldChar w:fldCharType="begin"/>
        </w:r>
        <w:r>
          <w:rPr>
            <w:noProof/>
            <w:webHidden/>
          </w:rPr>
          <w:instrText xml:space="preserve"> PAGEREF _Toc142688283 \h </w:instrText>
        </w:r>
        <w:r>
          <w:rPr>
            <w:noProof/>
            <w:webHidden/>
          </w:rPr>
        </w:r>
        <w:r>
          <w:rPr>
            <w:noProof/>
            <w:webHidden/>
          </w:rPr>
          <w:fldChar w:fldCharType="separate"/>
        </w:r>
        <w:r>
          <w:rPr>
            <w:noProof/>
            <w:webHidden/>
          </w:rPr>
          <w:t>1</w:t>
        </w:r>
        <w:r>
          <w:rPr>
            <w:noProof/>
            <w:webHidden/>
          </w:rPr>
          <w:fldChar w:fldCharType="end"/>
        </w:r>
      </w:hyperlink>
    </w:p>
    <w:p w14:paraId="4D30A198" w14:textId="0B21A9D3"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4" w:history="1">
        <w:r w:rsidRPr="00AC2D79">
          <w:rPr>
            <w:rStyle w:val="Hyperlink"/>
            <w:noProof/>
          </w:rPr>
          <w:t>1.2.a Thư viện img2table</w:t>
        </w:r>
        <w:r>
          <w:rPr>
            <w:noProof/>
            <w:webHidden/>
          </w:rPr>
          <w:tab/>
        </w:r>
        <w:r>
          <w:rPr>
            <w:noProof/>
            <w:webHidden/>
          </w:rPr>
          <w:fldChar w:fldCharType="begin"/>
        </w:r>
        <w:r>
          <w:rPr>
            <w:noProof/>
            <w:webHidden/>
          </w:rPr>
          <w:instrText xml:space="preserve"> PAGEREF _Toc142688284 \h </w:instrText>
        </w:r>
        <w:r>
          <w:rPr>
            <w:noProof/>
            <w:webHidden/>
          </w:rPr>
        </w:r>
        <w:r>
          <w:rPr>
            <w:noProof/>
            <w:webHidden/>
          </w:rPr>
          <w:fldChar w:fldCharType="separate"/>
        </w:r>
        <w:r>
          <w:rPr>
            <w:noProof/>
            <w:webHidden/>
          </w:rPr>
          <w:t>1</w:t>
        </w:r>
        <w:r>
          <w:rPr>
            <w:noProof/>
            <w:webHidden/>
          </w:rPr>
          <w:fldChar w:fldCharType="end"/>
        </w:r>
      </w:hyperlink>
    </w:p>
    <w:p w14:paraId="5DB42DB7" w14:textId="730781E1"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5" w:history="1">
        <w:r w:rsidRPr="00AC2D79">
          <w:rPr>
            <w:rStyle w:val="Hyperlink"/>
            <w:noProof/>
          </w:rPr>
          <w:t>1.2.b Thư viện Canny</w:t>
        </w:r>
        <w:r>
          <w:rPr>
            <w:noProof/>
            <w:webHidden/>
          </w:rPr>
          <w:tab/>
        </w:r>
        <w:r>
          <w:rPr>
            <w:noProof/>
            <w:webHidden/>
          </w:rPr>
          <w:fldChar w:fldCharType="begin"/>
        </w:r>
        <w:r>
          <w:rPr>
            <w:noProof/>
            <w:webHidden/>
          </w:rPr>
          <w:instrText xml:space="preserve"> PAGEREF _Toc142688285 \h </w:instrText>
        </w:r>
        <w:r>
          <w:rPr>
            <w:noProof/>
            <w:webHidden/>
          </w:rPr>
        </w:r>
        <w:r>
          <w:rPr>
            <w:noProof/>
            <w:webHidden/>
          </w:rPr>
          <w:fldChar w:fldCharType="separate"/>
        </w:r>
        <w:r>
          <w:rPr>
            <w:noProof/>
            <w:webHidden/>
          </w:rPr>
          <w:t>2</w:t>
        </w:r>
        <w:r>
          <w:rPr>
            <w:noProof/>
            <w:webHidden/>
          </w:rPr>
          <w:fldChar w:fldCharType="end"/>
        </w:r>
      </w:hyperlink>
    </w:p>
    <w:p w14:paraId="644ABC17" w14:textId="60E45142"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6" w:history="1">
        <w:r w:rsidRPr="00AC2D79">
          <w:rPr>
            <w:rStyle w:val="Hyperlink"/>
            <w:noProof/>
          </w:rPr>
          <w:t>1.2.c Thư viện HoughLinesP</w:t>
        </w:r>
        <w:r>
          <w:rPr>
            <w:noProof/>
            <w:webHidden/>
          </w:rPr>
          <w:tab/>
        </w:r>
        <w:r>
          <w:rPr>
            <w:noProof/>
            <w:webHidden/>
          </w:rPr>
          <w:fldChar w:fldCharType="begin"/>
        </w:r>
        <w:r>
          <w:rPr>
            <w:noProof/>
            <w:webHidden/>
          </w:rPr>
          <w:instrText xml:space="preserve"> PAGEREF _Toc142688286 \h </w:instrText>
        </w:r>
        <w:r>
          <w:rPr>
            <w:noProof/>
            <w:webHidden/>
          </w:rPr>
        </w:r>
        <w:r>
          <w:rPr>
            <w:noProof/>
            <w:webHidden/>
          </w:rPr>
          <w:fldChar w:fldCharType="separate"/>
        </w:r>
        <w:r>
          <w:rPr>
            <w:noProof/>
            <w:webHidden/>
          </w:rPr>
          <w:t>2</w:t>
        </w:r>
        <w:r>
          <w:rPr>
            <w:noProof/>
            <w:webHidden/>
          </w:rPr>
          <w:fldChar w:fldCharType="end"/>
        </w:r>
      </w:hyperlink>
    </w:p>
    <w:p w14:paraId="221EACCD" w14:textId="5E317E4E"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87" w:history="1">
        <w:r w:rsidRPr="00AC2D79">
          <w:rPr>
            <w:rStyle w:val="Hyperlink"/>
            <w:noProof/>
          </w:rPr>
          <w:t>1.2.d Thư viện pytesseract</w:t>
        </w:r>
        <w:r>
          <w:rPr>
            <w:noProof/>
            <w:webHidden/>
          </w:rPr>
          <w:tab/>
        </w:r>
        <w:r>
          <w:rPr>
            <w:noProof/>
            <w:webHidden/>
          </w:rPr>
          <w:fldChar w:fldCharType="begin"/>
        </w:r>
        <w:r>
          <w:rPr>
            <w:noProof/>
            <w:webHidden/>
          </w:rPr>
          <w:instrText xml:space="preserve"> PAGEREF _Toc142688287 \h </w:instrText>
        </w:r>
        <w:r>
          <w:rPr>
            <w:noProof/>
            <w:webHidden/>
          </w:rPr>
        </w:r>
        <w:r>
          <w:rPr>
            <w:noProof/>
            <w:webHidden/>
          </w:rPr>
          <w:fldChar w:fldCharType="separate"/>
        </w:r>
        <w:r>
          <w:rPr>
            <w:noProof/>
            <w:webHidden/>
          </w:rPr>
          <w:t>2</w:t>
        </w:r>
        <w:r>
          <w:rPr>
            <w:noProof/>
            <w:webHidden/>
          </w:rPr>
          <w:fldChar w:fldCharType="end"/>
        </w:r>
      </w:hyperlink>
    </w:p>
    <w:p w14:paraId="0DD80446" w14:textId="46F2268E"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88" w:history="1">
        <w:r w:rsidRPr="00AC2D79">
          <w:rPr>
            <w:rStyle w:val="Hyperlink"/>
            <w:noProof/>
          </w:rPr>
          <w:t>1.3 Hiện thực hóa và kết quả</w:t>
        </w:r>
        <w:r>
          <w:rPr>
            <w:noProof/>
            <w:webHidden/>
          </w:rPr>
          <w:tab/>
        </w:r>
        <w:r>
          <w:rPr>
            <w:noProof/>
            <w:webHidden/>
          </w:rPr>
          <w:fldChar w:fldCharType="begin"/>
        </w:r>
        <w:r>
          <w:rPr>
            <w:noProof/>
            <w:webHidden/>
          </w:rPr>
          <w:instrText xml:space="preserve"> PAGEREF _Toc142688288 \h </w:instrText>
        </w:r>
        <w:r>
          <w:rPr>
            <w:noProof/>
            <w:webHidden/>
          </w:rPr>
        </w:r>
        <w:r>
          <w:rPr>
            <w:noProof/>
            <w:webHidden/>
          </w:rPr>
          <w:fldChar w:fldCharType="separate"/>
        </w:r>
        <w:r>
          <w:rPr>
            <w:noProof/>
            <w:webHidden/>
          </w:rPr>
          <w:t>3</w:t>
        </w:r>
        <w:r>
          <w:rPr>
            <w:noProof/>
            <w:webHidden/>
          </w:rPr>
          <w:fldChar w:fldCharType="end"/>
        </w:r>
      </w:hyperlink>
    </w:p>
    <w:p w14:paraId="3328B611" w14:textId="14DF4021"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289" w:history="1">
        <w:r w:rsidRPr="00AC2D79">
          <w:rPr>
            <w:rStyle w:val="Hyperlink"/>
            <w:noProof/>
          </w:rPr>
          <w:t>PHẦN 2: Lý thuyết và hiện thực phần riêng: Nhận biết cử chỉ bàn tay</w:t>
        </w:r>
        <w:r>
          <w:rPr>
            <w:noProof/>
            <w:webHidden/>
          </w:rPr>
          <w:tab/>
        </w:r>
        <w:r>
          <w:rPr>
            <w:noProof/>
            <w:webHidden/>
          </w:rPr>
          <w:fldChar w:fldCharType="begin"/>
        </w:r>
        <w:r>
          <w:rPr>
            <w:noProof/>
            <w:webHidden/>
          </w:rPr>
          <w:instrText xml:space="preserve"> PAGEREF _Toc142688289 \h </w:instrText>
        </w:r>
        <w:r>
          <w:rPr>
            <w:noProof/>
            <w:webHidden/>
          </w:rPr>
        </w:r>
        <w:r>
          <w:rPr>
            <w:noProof/>
            <w:webHidden/>
          </w:rPr>
          <w:fldChar w:fldCharType="separate"/>
        </w:r>
        <w:r>
          <w:rPr>
            <w:noProof/>
            <w:webHidden/>
          </w:rPr>
          <w:t>4</w:t>
        </w:r>
        <w:r>
          <w:rPr>
            <w:noProof/>
            <w:webHidden/>
          </w:rPr>
          <w:fldChar w:fldCharType="end"/>
        </w:r>
      </w:hyperlink>
    </w:p>
    <w:p w14:paraId="3BDD6C57" w14:textId="354F71A3"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0" w:history="1">
        <w:r w:rsidRPr="00AC2D79">
          <w:rPr>
            <w:rStyle w:val="Hyperlink"/>
            <w:noProof/>
          </w:rPr>
          <w:t>2.1 Các ứng dụng được thực hiện</w:t>
        </w:r>
        <w:r>
          <w:rPr>
            <w:noProof/>
            <w:webHidden/>
          </w:rPr>
          <w:tab/>
        </w:r>
        <w:r>
          <w:rPr>
            <w:noProof/>
            <w:webHidden/>
          </w:rPr>
          <w:fldChar w:fldCharType="begin"/>
        </w:r>
        <w:r>
          <w:rPr>
            <w:noProof/>
            <w:webHidden/>
          </w:rPr>
          <w:instrText xml:space="preserve"> PAGEREF _Toc142688290 \h </w:instrText>
        </w:r>
        <w:r>
          <w:rPr>
            <w:noProof/>
            <w:webHidden/>
          </w:rPr>
        </w:r>
        <w:r>
          <w:rPr>
            <w:noProof/>
            <w:webHidden/>
          </w:rPr>
          <w:fldChar w:fldCharType="separate"/>
        </w:r>
        <w:r>
          <w:rPr>
            <w:noProof/>
            <w:webHidden/>
          </w:rPr>
          <w:t>4</w:t>
        </w:r>
        <w:r>
          <w:rPr>
            <w:noProof/>
            <w:webHidden/>
          </w:rPr>
          <w:fldChar w:fldCharType="end"/>
        </w:r>
      </w:hyperlink>
    </w:p>
    <w:p w14:paraId="389207FE" w14:textId="727E015E"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1" w:history="1">
        <w:r w:rsidRPr="00AC2D79">
          <w:rPr>
            <w:rStyle w:val="Hyperlink"/>
            <w:noProof/>
          </w:rPr>
          <w:t>2.1.a Trò chơi kéo - búa - bao</w:t>
        </w:r>
        <w:r>
          <w:rPr>
            <w:noProof/>
            <w:webHidden/>
          </w:rPr>
          <w:tab/>
        </w:r>
        <w:r>
          <w:rPr>
            <w:noProof/>
            <w:webHidden/>
          </w:rPr>
          <w:fldChar w:fldCharType="begin"/>
        </w:r>
        <w:r>
          <w:rPr>
            <w:noProof/>
            <w:webHidden/>
          </w:rPr>
          <w:instrText xml:space="preserve"> PAGEREF _Toc142688291 \h </w:instrText>
        </w:r>
        <w:r>
          <w:rPr>
            <w:noProof/>
            <w:webHidden/>
          </w:rPr>
        </w:r>
        <w:r>
          <w:rPr>
            <w:noProof/>
            <w:webHidden/>
          </w:rPr>
          <w:fldChar w:fldCharType="separate"/>
        </w:r>
        <w:r>
          <w:rPr>
            <w:noProof/>
            <w:webHidden/>
          </w:rPr>
          <w:t>4</w:t>
        </w:r>
        <w:r>
          <w:rPr>
            <w:noProof/>
            <w:webHidden/>
          </w:rPr>
          <w:fldChar w:fldCharType="end"/>
        </w:r>
      </w:hyperlink>
    </w:p>
    <w:p w14:paraId="55497290" w14:textId="2D2248EE"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2" w:history="1">
        <w:r w:rsidRPr="00AC2D79">
          <w:rPr>
            <w:rStyle w:val="Hyperlink"/>
            <w:noProof/>
          </w:rPr>
          <w:t>2.1.b Trò chơi khủng long</w:t>
        </w:r>
        <w:r>
          <w:rPr>
            <w:noProof/>
            <w:webHidden/>
          </w:rPr>
          <w:tab/>
        </w:r>
        <w:r>
          <w:rPr>
            <w:noProof/>
            <w:webHidden/>
          </w:rPr>
          <w:fldChar w:fldCharType="begin"/>
        </w:r>
        <w:r>
          <w:rPr>
            <w:noProof/>
            <w:webHidden/>
          </w:rPr>
          <w:instrText xml:space="preserve"> PAGEREF _Toc142688292 \h </w:instrText>
        </w:r>
        <w:r>
          <w:rPr>
            <w:noProof/>
            <w:webHidden/>
          </w:rPr>
        </w:r>
        <w:r>
          <w:rPr>
            <w:noProof/>
            <w:webHidden/>
          </w:rPr>
          <w:fldChar w:fldCharType="separate"/>
        </w:r>
        <w:r>
          <w:rPr>
            <w:noProof/>
            <w:webHidden/>
          </w:rPr>
          <w:t>4</w:t>
        </w:r>
        <w:r>
          <w:rPr>
            <w:noProof/>
            <w:webHidden/>
          </w:rPr>
          <w:fldChar w:fldCharType="end"/>
        </w:r>
      </w:hyperlink>
    </w:p>
    <w:p w14:paraId="7DBCEF9A" w14:textId="0A5963F2"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3" w:history="1">
        <w:r w:rsidRPr="00AC2D79">
          <w:rPr>
            <w:rStyle w:val="Hyperlink"/>
            <w:noProof/>
          </w:rPr>
          <w:t>2.1.c AirGesture – nhận diện hình vẽ</w:t>
        </w:r>
        <w:r>
          <w:rPr>
            <w:noProof/>
            <w:webHidden/>
          </w:rPr>
          <w:tab/>
        </w:r>
        <w:r>
          <w:rPr>
            <w:noProof/>
            <w:webHidden/>
          </w:rPr>
          <w:fldChar w:fldCharType="begin"/>
        </w:r>
        <w:r>
          <w:rPr>
            <w:noProof/>
            <w:webHidden/>
          </w:rPr>
          <w:instrText xml:space="preserve"> PAGEREF _Toc142688293 \h </w:instrText>
        </w:r>
        <w:r>
          <w:rPr>
            <w:noProof/>
            <w:webHidden/>
          </w:rPr>
        </w:r>
        <w:r>
          <w:rPr>
            <w:noProof/>
            <w:webHidden/>
          </w:rPr>
          <w:fldChar w:fldCharType="separate"/>
        </w:r>
        <w:r>
          <w:rPr>
            <w:noProof/>
            <w:webHidden/>
          </w:rPr>
          <w:t>5</w:t>
        </w:r>
        <w:r>
          <w:rPr>
            <w:noProof/>
            <w:webHidden/>
          </w:rPr>
          <w:fldChar w:fldCharType="end"/>
        </w:r>
      </w:hyperlink>
    </w:p>
    <w:p w14:paraId="5440D95C" w14:textId="05341C7A"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4" w:history="1">
        <w:r w:rsidRPr="00AC2D79">
          <w:rPr>
            <w:rStyle w:val="Hyperlink"/>
            <w:noProof/>
          </w:rPr>
          <w:t>2.1.d Thoát trò chơi, quay trở lại menu</w:t>
        </w:r>
        <w:r>
          <w:rPr>
            <w:noProof/>
            <w:webHidden/>
          </w:rPr>
          <w:tab/>
        </w:r>
        <w:r>
          <w:rPr>
            <w:noProof/>
            <w:webHidden/>
          </w:rPr>
          <w:fldChar w:fldCharType="begin"/>
        </w:r>
        <w:r>
          <w:rPr>
            <w:noProof/>
            <w:webHidden/>
          </w:rPr>
          <w:instrText xml:space="preserve"> PAGEREF _Toc142688294 \h </w:instrText>
        </w:r>
        <w:r>
          <w:rPr>
            <w:noProof/>
            <w:webHidden/>
          </w:rPr>
        </w:r>
        <w:r>
          <w:rPr>
            <w:noProof/>
            <w:webHidden/>
          </w:rPr>
          <w:fldChar w:fldCharType="separate"/>
        </w:r>
        <w:r>
          <w:rPr>
            <w:noProof/>
            <w:webHidden/>
          </w:rPr>
          <w:t>6</w:t>
        </w:r>
        <w:r>
          <w:rPr>
            <w:noProof/>
            <w:webHidden/>
          </w:rPr>
          <w:fldChar w:fldCharType="end"/>
        </w:r>
      </w:hyperlink>
    </w:p>
    <w:p w14:paraId="56DF8659" w14:textId="089C4E67"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5" w:history="1">
        <w:r w:rsidRPr="00AC2D79">
          <w:rPr>
            <w:rStyle w:val="Hyperlink"/>
            <w:noProof/>
          </w:rPr>
          <w:t>2.2 Thư viện (framework) được sử dụng</w:t>
        </w:r>
        <w:r>
          <w:rPr>
            <w:noProof/>
            <w:webHidden/>
          </w:rPr>
          <w:tab/>
        </w:r>
        <w:r>
          <w:rPr>
            <w:noProof/>
            <w:webHidden/>
          </w:rPr>
          <w:fldChar w:fldCharType="begin"/>
        </w:r>
        <w:r>
          <w:rPr>
            <w:noProof/>
            <w:webHidden/>
          </w:rPr>
          <w:instrText xml:space="preserve"> PAGEREF _Toc142688295 \h </w:instrText>
        </w:r>
        <w:r>
          <w:rPr>
            <w:noProof/>
            <w:webHidden/>
          </w:rPr>
        </w:r>
        <w:r>
          <w:rPr>
            <w:noProof/>
            <w:webHidden/>
          </w:rPr>
          <w:fldChar w:fldCharType="separate"/>
        </w:r>
        <w:r>
          <w:rPr>
            <w:noProof/>
            <w:webHidden/>
          </w:rPr>
          <w:t>7</w:t>
        </w:r>
        <w:r>
          <w:rPr>
            <w:noProof/>
            <w:webHidden/>
          </w:rPr>
          <w:fldChar w:fldCharType="end"/>
        </w:r>
      </w:hyperlink>
    </w:p>
    <w:p w14:paraId="5831DBB3" w14:textId="0E8B5C6B"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6" w:history="1">
        <w:r w:rsidRPr="00AC2D79">
          <w:rPr>
            <w:rStyle w:val="Hyperlink"/>
            <w:noProof/>
          </w:rPr>
          <w:t>2.2.a MediaPipe: Google's open-source framework</w:t>
        </w:r>
        <w:r>
          <w:rPr>
            <w:noProof/>
            <w:webHidden/>
          </w:rPr>
          <w:tab/>
        </w:r>
        <w:r>
          <w:rPr>
            <w:noProof/>
            <w:webHidden/>
          </w:rPr>
          <w:fldChar w:fldCharType="begin"/>
        </w:r>
        <w:r>
          <w:rPr>
            <w:noProof/>
            <w:webHidden/>
          </w:rPr>
          <w:instrText xml:space="preserve"> PAGEREF _Toc142688296 \h </w:instrText>
        </w:r>
        <w:r>
          <w:rPr>
            <w:noProof/>
            <w:webHidden/>
          </w:rPr>
        </w:r>
        <w:r>
          <w:rPr>
            <w:noProof/>
            <w:webHidden/>
          </w:rPr>
          <w:fldChar w:fldCharType="separate"/>
        </w:r>
        <w:r>
          <w:rPr>
            <w:noProof/>
            <w:webHidden/>
          </w:rPr>
          <w:t>7</w:t>
        </w:r>
        <w:r>
          <w:rPr>
            <w:noProof/>
            <w:webHidden/>
          </w:rPr>
          <w:fldChar w:fldCharType="end"/>
        </w:r>
      </w:hyperlink>
    </w:p>
    <w:p w14:paraId="0BC633ED" w14:textId="576561C9"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7" w:history="1">
        <w:r w:rsidRPr="00AC2D79">
          <w:rPr>
            <w:rStyle w:val="Hyperlink"/>
            <w:noProof/>
          </w:rPr>
          <w:t>2.2.b Quickdraw-dataset</w:t>
        </w:r>
        <w:r>
          <w:rPr>
            <w:noProof/>
            <w:webHidden/>
          </w:rPr>
          <w:tab/>
        </w:r>
        <w:r>
          <w:rPr>
            <w:noProof/>
            <w:webHidden/>
          </w:rPr>
          <w:fldChar w:fldCharType="begin"/>
        </w:r>
        <w:r>
          <w:rPr>
            <w:noProof/>
            <w:webHidden/>
          </w:rPr>
          <w:instrText xml:space="preserve"> PAGEREF _Toc142688297 \h </w:instrText>
        </w:r>
        <w:r>
          <w:rPr>
            <w:noProof/>
            <w:webHidden/>
          </w:rPr>
        </w:r>
        <w:r>
          <w:rPr>
            <w:noProof/>
            <w:webHidden/>
          </w:rPr>
          <w:fldChar w:fldCharType="separate"/>
        </w:r>
        <w:r>
          <w:rPr>
            <w:noProof/>
            <w:webHidden/>
          </w:rPr>
          <w:t>7</w:t>
        </w:r>
        <w:r>
          <w:rPr>
            <w:noProof/>
            <w:webHidden/>
          </w:rPr>
          <w:fldChar w:fldCharType="end"/>
        </w:r>
      </w:hyperlink>
    </w:p>
    <w:p w14:paraId="4DC2D307" w14:textId="38525FB7" w:rsidR="0012759A" w:rsidRDefault="0012759A">
      <w:pPr>
        <w:pStyle w:val="TOC3"/>
        <w:tabs>
          <w:tab w:val="right" w:leader="dot" w:pos="8777"/>
        </w:tabs>
        <w:rPr>
          <w:rFonts w:asciiTheme="minorHAnsi" w:eastAsiaTheme="minorEastAsia" w:hAnsiTheme="minorHAnsi" w:cstheme="minorBidi"/>
          <w:noProof/>
          <w:kern w:val="2"/>
          <w:sz w:val="22"/>
          <w:szCs w:val="22"/>
          <w14:ligatures w14:val="standardContextual"/>
        </w:rPr>
      </w:pPr>
      <w:hyperlink w:anchor="_Toc142688298" w:history="1">
        <w:r w:rsidRPr="00AC2D79">
          <w:rPr>
            <w:rStyle w:val="Hyperlink"/>
            <w:noProof/>
          </w:rPr>
          <w:t>2.2.c pynput</w:t>
        </w:r>
        <w:r>
          <w:rPr>
            <w:noProof/>
            <w:webHidden/>
          </w:rPr>
          <w:tab/>
        </w:r>
        <w:r>
          <w:rPr>
            <w:noProof/>
            <w:webHidden/>
          </w:rPr>
          <w:fldChar w:fldCharType="begin"/>
        </w:r>
        <w:r>
          <w:rPr>
            <w:noProof/>
            <w:webHidden/>
          </w:rPr>
          <w:instrText xml:space="preserve"> PAGEREF _Toc142688298 \h </w:instrText>
        </w:r>
        <w:r>
          <w:rPr>
            <w:noProof/>
            <w:webHidden/>
          </w:rPr>
        </w:r>
        <w:r>
          <w:rPr>
            <w:noProof/>
            <w:webHidden/>
          </w:rPr>
          <w:fldChar w:fldCharType="separate"/>
        </w:r>
        <w:r>
          <w:rPr>
            <w:noProof/>
            <w:webHidden/>
          </w:rPr>
          <w:t>8</w:t>
        </w:r>
        <w:r>
          <w:rPr>
            <w:noProof/>
            <w:webHidden/>
          </w:rPr>
          <w:fldChar w:fldCharType="end"/>
        </w:r>
      </w:hyperlink>
    </w:p>
    <w:p w14:paraId="46269BC5" w14:textId="7F2D64C1" w:rsidR="0012759A" w:rsidRDefault="0012759A">
      <w:pPr>
        <w:pStyle w:val="TOC2"/>
        <w:tabs>
          <w:tab w:val="right" w:leader="dot" w:pos="8777"/>
        </w:tabs>
        <w:rPr>
          <w:rFonts w:asciiTheme="minorHAnsi" w:eastAsiaTheme="minorEastAsia" w:hAnsiTheme="minorHAnsi" w:cstheme="minorBidi"/>
          <w:noProof/>
          <w:kern w:val="2"/>
          <w:sz w:val="22"/>
          <w:szCs w:val="22"/>
          <w14:ligatures w14:val="standardContextual"/>
        </w:rPr>
      </w:pPr>
      <w:hyperlink w:anchor="_Toc142688299" w:history="1">
        <w:r w:rsidRPr="00AC2D79">
          <w:rPr>
            <w:rStyle w:val="Hyperlink"/>
            <w:noProof/>
          </w:rPr>
          <w:t>2.3 Hiện thực và kết quả</w:t>
        </w:r>
        <w:r>
          <w:rPr>
            <w:noProof/>
            <w:webHidden/>
          </w:rPr>
          <w:tab/>
        </w:r>
        <w:r>
          <w:rPr>
            <w:noProof/>
            <w:webHidden/>
          </w:rPr>
          <w:fldChar w:fldCharType="begin"/>
        </w:r>
        <w:r>
          <w:rPr>
            <w:noProof/>
            <w:webHidden/>
          </w:rPr>
          <w:instrText xml:space="preserve"> PAGEREF _Toc142688299 \h </w:instrText>
        </w:r>
        <w:r>
          <w:rPr>
            <w:noProof/>
            <w:webHidden/>
          </w:rPr>
        </w:r>
        <w:r>
          <w:rPr>
            <w:noProof/>
            <w:webHidden/>
          </w:rPr>
          <w:fldChar w:fldCharType="separate"/>
        </w:r>
        <w:r>
          <w:rPr>
            <w:noProof/>
            <w:webHidden/>
          </w:rPr>
          <w:t>8</w:t>
        </w:r>
        <w:r>
          <w:rPr>
            <w:noProof/>
            <w:webHidden/>
          </w:rPr>
          <w:fldChar w:fldCharType="end"/>
        </w:r>
      </w:hyperlink>
    </w:p>
    <w:p w14:paraId="5232A171" w14:textId="0808EAEE" w:rsidR="0012759A" w:rsidRDefault="0012759A">
      <w:pPr>
        <w:pStyle w:val="TOC1"/>
        <w:rPr>
          <w:rFonts w:asciiTheme="minorHAnsi" w:eastAsiaTheme="minorEastAsia" w:hAnsiTheme="minorHAnsi" w:cstheme="minorBidi"/>
          <w:b w:val="0"/>
          <w:noProof/>
          <w:kern w:val="2"/>
          <w:sz w:val="22"/>
          <w:szCs w:val="22"/>
          <w14:ligatures w14:val="standardContextual"/>
        </w:rPr>
      </w:pPr>
      <w:hyperlink w:anchor="_Toc142688300" w:history="1">
        <w:r w:rsidRPr="00AC2D79">
          <w:rPr>
            <w:rStyle w:val="Hyperlink"/>
            <w:noProof/>
          </w:rPr>
          <w:t>TÀI LIỆU THAM KHẢO</w:t>
        </w:r>
        <w:r>
          <w:rPr>
            <w:noProof/>
            <w:webHidden/>
          </w:rPr>
          <w:tab/>
        </w:r>
        <w:r>
          <w:rPr>
            <w:noProof/>
            <w:webHidden/>
          </w:rPr>
          <w:fldChar w:fldCharType="begin"/>
        </w:r>
        <w:r>
          <w:rPr>
            <w:noProof/>
            <w:webHidden/>
          </w:rPr>
          <w:instrText xml:space="preserve"> PAGEREF _Toc142688300 \h </w:instrText>
        </w:r>
        <w:r>
          <w:rPr>
            <w:noProof/>
            <w:webHidden/>
          </w:rPr>
        </w:r>
        <w:r>
          <w:rPr>
            <w:noProof/>
            <w:webHidden/>
          </w:rPr>
          <w:fldChar w:fldCharType="separate"/>
        </w:r>
        <w:r>
          <w:rPr>
            <w:noProof/>
            <w:webHidden/>
          </w:rPr>
          <w:t>13</w:t>
        </w:r>
        <w:r>
          <w:rPr>
            <w:noProof/>
            <w:webHidden/>
          </w:rPr>
          <w:fldChar w:fldCharType="end"/>
        </w:r>
      </w:hyperlink>
    </w:p>
    <w:p w14:paraId="5268CB08" w14:textId="7B6853D3"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20DD064C" w14:textId="77777777" w:rsidR="0047658C" w:rsidRDefault="0047658C" w:rsidP="0047658C">
      <w:pPr>
        <w:jc w:val="center"/>
        <w:rPr>
          <w:b/>
          <w:sz w:val="32"/>
          <w:szCs w:val="32"/>
          <w:lang w:val="vi-VN"/>
        </w:rPr>
      </w:pPr>
      <w:bookmarkStart w:id="10" w:name="_Toc387692909"/>
      <w:bookmarkStart w:id="11" w:name="_Toc76147059"/>
      <w:r>
        <w:rPr>
          <w:b/>
          <w:sz w:val="32"/>
          <w:szCs w:val="32"/>
          <w:lang w:val="vi-VN"/>
        </w:rPr>
        <w:lastRenderedPageBreak/>
        <w:t>ĐỒ ÁN ĐƯỢC HOÀN THÀNH</w:t>
      </w:r>
    </w:p>
    <w:p w14:paraId="5A475F15" w14:textId="77777777" w:rsidR="0047658C" w:rsidRDefault="0047658C" w:rsidP="0047658C">
      <w:pPr>
        <w:jc w:val="center"/>
        <w:rPr>
          <w:b/>
          <w:sz w:val="32"/>
          <w:szCs w:val="32"/>
          <w:lang w:val="vi-VN"/>
        </w:rPr>
      </w:pPr>
      <w:r>
        <w:rPr>
          <w:b/>
          <w:sz w:val="32"/>
          <w:szCs w:val="32"/>
          <w:lang w:val="vi-VN"/>
        </w:rPr>
        <w:t>TẠI TRƯỜNG ĐẠI HỌC TÔN ĐỨC THẮNG</w:t>
      </w:r>
    </w:p>
    <w:p w14:paraId="7F17A1C9" w14:textId="77777777" w:rsidR="0047658C" w:rsidRDefault="0047658C" w:rsidP="0047658C">
      <w:pPr>
        <w:autoSpaceDE w:val="0"/>
        <w:autoSpaceDN w:val="0"/>
        <w:adjustRightInd w:val="0"/>
        <w:spacing w:line="360" w:lineRule="auto"/>
        <w:ind w:firstLine="720"/>
        <w:jc w:val="both"/>
        <w:rPr>
          <w:sz w:val="26"/>
          <w:szCs w:val="26"/>
          <w:lang w:val="vi-VN"/>
        </w:rPr>
      </w:pPr>
    </w:p>
    <w:p w14:paraId="48A69135" w14:textId="36DEC24B" w:rsidR="0047658C" w:rsidRDefault="0047658C" w:rsidP="0047658C">
      <w:pPr>
        <w:spacing w:line="360" w:lineRule="auto"/>
        <w:ind w:firstLine="720"/>
        <w:jc w:val="both"/>
        <w:rPr>
          <w:sz w:val="26"/>
          <w:szCs w:val="26"/>
          <w:lang w:val="vi-VN"/>
        </w:rPr>
      </w:pPr>
      <w:r>
        <w:rPr>
          <w:sz w:val="26"/>
          <w:szCs w:val="26"/>
          <w:lang w:val="vi-VN"/>
        </w:rPr>
        <w:t xml:space="preserve">Tôi xin cam đoan đây là sản phẩm đồ án của riêng tôi và được sự hướng dẫn của </w:t>
      </w:r>
      <w:r w:rsidR="001E605C">
        <w:rPr>
          <w:sz w:val="26"/>
          <w:szCs w:val="26"/>
        </w:rPr>
        <w:t>TS</w:t>
      </w:r>
      <w:r>
        <w:rPr>
          <w:sz w:val="26"/>
          <w:szCs w:val="26"/>
          <w:lang w:val="vi-VN"/>
        </w:rPr>
        <w:t>.</w:t>
      </w:r>
      <w:r w:rsidR="001E605C">
        <w:rPr>
          <w:sz w:val="26"/>
          <w:szCs w:val="26"/>
        </w:rPr>
        <w:t xml:space="preserve"> Phạm Văn Huy</w:t>
      </w:r>
      <w:r>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91D7B64" w14:textId="77777777" w:rsidR="0047658C" w:rsidRDefault="0047658C" w:rsidP="0047658C">
      <w:pPr>
        <w:spacing w:line="360" w:lineRule="auto"/>
        <w:ind w:firstLine="720"/>
        <w:jc w:val="both"/>
        <w:rPr>
          <w:sz w:val="26"/>
          <w:szCs w:val="26"/>
          <w:lang w:val="vi-VN"/>
        </w:rPr>
      </w:pPr>
      <w:r>
        <w:rPr>
          <w:sz w:val="26"/>
          <w:szCs w:val="26"/>
          <w:lang w:val="vi-VN"/>
        </w:rPr>
        <w:t>Ngoài ra, trong đồ án còn sử dụng một số nhận xét, đánh giá cũng như số liệu của các tác giả khác, cơ quan tổ chức khác đều có trích dẫn và chú thích nguồn gốc.</w:t>
      </w:r>
    </w:p>
    <w:p w14:paraId="3B137CB3" w14:textId="77777777" w:rsidR="0047658C" w:rsidRDefault="0047658C" w:rsidP="0047658C">
      <w:pPr>
        <w:spacing w:line="360" w:lineRule="auto"/>
        <w:ind w:firstLine="720"/>
        <w:jc w:val="both"/>
        <w:rPr>
          <w:b/>
          <w:sz w:val="26"/>
          <w:szCs w:val="26"/>
          <w:lang w:val="vi-VN"/>
        </w:rPr>
      </w:pPr>
      <w:r>
        <w:rPr>
          <w:b/>
          <w:sz w:val="26"/>
          <w:szCs w:val="26"/>
          <w:lang w:val="vi-VN"/>
        </w:rPr>
        <w:t xml:space="preserve">Nếu phát hiện có bất kỳ sự gian lận nào tôi xin hoàn toàn chịu trách nhiệm về nội dung đồ án của mình. </w:t>
      </w:r>
      <w:r>
        <w:rPr>
          <w:sz w:val="26"/>
          <w:szCs w:val="26"/>
          <w:lang w:val="vi-VN"/>
        </w:rPr>
        <w:t>Trường đại học Tôn Đức Thắng không liên quan đến những vi phạm tác quyền, bản quyền do tôi gây ra trong quá trình thực hiện (nếu có).</w:t>
      </w:r>
    </w:p>
    <w:p w14:paraId="75A3C2E7" w14:textId="5550D70C" w:rsidR="0047658C" w:rsidRDefault="0047658C" w:rsidP="0047658C">
      <w:pPr>
        <w:spacing w:line="360" w:lineRule="auto"/>
        <w:ind w:left="3600"/>
        <w:jc w:val="center"/>
        <w:rPr>
          <w:i/>
          <w:sz w:val="26"/>
          <w:szCs w:val="26"/>
          <w:lang w:val="vi-VN"/>
        </w:rPr>
      </w:pPr>
      <w:r>
        <w:rPr>
          <w:i/>
          <w:sz w:val="26"/>
          <w:szCs w:val="26"/>
          <w:lang w:val="vi-VN"/>
        </w:rPr>
        <w:t xml:space="preserve">TP. Hồ Chí Minh, ngày </w:t>
      </w:r>
      <w:r w:rsidR="00D927EC">
        <w:rPr>
          <w:i/>
          <w:sz w:val="26"/>
          <w:szCs w:val="26"/>
        </w:rPr>
        <w:t>11</w:t>
      </w:r>
      <w:r>
        <w:rPr>
          <w:i/>
          <w:sz w:val="26"/>
          <w:szCs w:val="26"/>
          <w:lang w:val="vi-VN"/>
        </w:rPr>
        <w:t xml:space="preserve"> tháng </w:t>
      </w:r>
      <w:r w:rsidR="00D927EC">
        <w:rPr>
          <w:i/>
          <w:sz w:val="26"/>
          <w:szCs w:val="26"/>
        </w:rPr>
        <w:t>08</w:t>
      </w:r>
      <w:r>
        <w:rPr>
          <w:i/>
          <w:sz w:val="26"/>
          <w:szCs w:val="26"/>
          <w:lang w:val="vi-VN"/>
        </w:rPr>
        <w:t xml:space="preserve"> năm 202</w:t>
      </w:r>
      <w:r w:rsidR="00D927EC">
        <w:rPr>
          <w:i/>
          <w:sz w:val="26"/>
          <w:szCs w:val="26"/>
        </w:rPr>
        <w:t>3</w:t>
      </w:r>
      <w:r>
        <w:rPr>
          <w:i/>
          <w:sz w:val="26"/>
          <w:szCs w:val="26"/>
          <w:lang w:val="vi-VN"/>
        </w:rPr>
        <w:t xml:space="preserve">      </w:t>
      </w:r>
    </w:p>
    <w:p w14:paraId="26791CFE" w14:textId="77777777" w:rsidR="0047658C" w:rsidRDefault="0047658C" w:rsidP="0047658C">
      <w:pPr>
        <w:tabs>
          <w:tab w:val="center" w:pos="6521"/>
        </w:tabs>
        <w:spacing w:line="360" w:lineRule="auto"/>
        <w:ind w:left="3600"/>
        <w:jc w:val="center"/>
        <w:rPr>
          <w:i/>
          <w:sz w:val="26"/>
          <w:szCs w:val="26"/>
          <w:lang w:val="vi-VN"/>
        </w:rPr>
      </w:pPr>
      <w:r>
        <w:rPr>
          <w:i/>
          <w:sz w:val="26"/>
          <w:szCs w:val="26"/>
        </w:rPr>
        <w:t>Đại diện nhóm</w:t>
      </w:r>
    </w:p>
    <w:p w14:paraId="0F5A0688" w14:textId="77777777" w:rsidR="0047658C" w:rsidRDefault="0047658C" w:rsidP="0047658C">
      <w:pPr>
        <w:tabs>
          <w:tab w:val="center" w:pos="6379"/>
        </w:tabs>
        <w:spacing w:after="200" w:line="276" w:lineRule="auto"/>
        <w:rPr>
          <w:i/>
          <w:sz w:val="26"/>
          <w:szCs w:val="26"/>
          <w:lang w:val="vi-VN"/>
        </w:rPr>
      </w:pPr>
      <w:r>
        <w:rPr>
          <w:i/>
          <w:sz w:val="26"/>
          <w:szCs w:val="26"/>
          <w:lang w:val="vi-VN"/>
        </w:rPr>
        <w:tab/>
        <w:t>(ký tên và ghi rõ họ tên)</w:t>
      </w:r>
    </w:p>
    <w:p w14:paraId="0BB9431C" w14:textId="77777777" w:rsidR="0047658C" w:rsidRDefault="0047658C" w:rsidP="0047658C">
      <w:pPr>
        <w:tabs>
          <w:tab w:val="center" w:pos="6379"/>
        </w:tabs>
        <w:spacing w:after="200" w:line="276" w:lineRule="auto"/>
        <w:rPr>
          <w:i/>
          <w:sz w:val="26"/>
          <w:szCs w:val="26"/>
          <w:lang w:val="vi-VN"/>
        </w:rPr>
      </w:pPr>
    </w:p>
    <w:p w14:paraId="5D504962" w14:textId="77777777" w:rsidR="0047658C" w:rsidRDefault="0047658C" w:rsidP="0047658C">
      <w:pPr>
        <w:tabs>
          <w:tab w:val="center" w:pos="6379"/>
        </w:tabs>
        <w:spacing w:after="200" w:line="276" w:lineRule="auto"/>
        <w:jc w:val="center"/>
        <w:rPr>
          <w:i/>
          <w:sz w:val="26"/>
          <w:szCs w:val="26"/>
          <w:lang w:val="vi-VN"/>
        </w:rPr>
      </w:pPr>
      <w:r>
        <w:rPr>
          <w:i/>
          <w:sz w:val="26"/>
          <w:szCs w:val="26"/>
        </w:rPr>
        <w:t xml:space="preserve">                                                      Nguyễn Trần Quang Huy</w:t>
      </w:r>
    </w:p>
    <w:p w14:paraId="4D9F5D63" w14:textId="77777777" w:rsidR="0047658C" w:rsidRDefault="0047658C" w:rsidP="0047658C">
      <w:pPr>
        <w:tabs>
          <w:tab w:val="center" w:pos="6379"/>
        </w:tabs>
        <w:spacing w:after="200" w:line="276" w:lineRule="auto"/>
        <w:rPr>
          <w:i/>
          <w:sz w:val="26"/>
          <w:szCs w:val="26"/>
          <w:lang w:val="vi-VN"/>
        </w:rPr>
      </w:pPr>
    </w:p>
    <w:p w14:paraId="75CE80D1" w14:textId="77777777" w:rsidR="0047658C" w:rsidRDefault="0047658C" w:rsidP="0047658C">
      <w:pPr>
        <w:tabs>
          <w:tab w:val="center" w:pos="6379"/>
        </w:tabs>
        <w:spacing w:after="200" w:line="276" w:lineRule="auto"/>
        <w:rPr>
          <w:i/>
          <w:sz w:val="26"/>
          <w:szCs w:val="26"/>
          <w:lang w:val="vi-VN"/>
        </w:rPr>
      </w:pPr>
    </w:p>
    <w:p w14:paraId="1743D8B3" w14:textId="77777777" w:rsidR="0047658C" w:rsidRDefault="0047658C">
      <w:pPr>
        <w:spacing w:after="200" w:line="276" w:lineRule="auto"/>
        <w:rPr>
          <w:b/>
          <w:sz w:val="32"/>
          <w:szCs w:val="32"/>
          <w:lang w:val="vi-VN"/>
        </w:rPr>
      </w:pPr>
      <w:r>
        <w:br w:type="page"/>
      </w:r>
    </w:p>
    <w:p w14:paraId="3BB55105" w14:textId="78DB7C7E" w:rsidR="007E6AB9" w:rsidRPr="006945F6" w:rsidRDefault="007B1A23" w:rsidP="009F1F82">
      <w:pPr>
        <w:pStyle w:val="Tiucctrangmu"/>
        <w:outlineLvl w:val="0"/>
      </w:pPr>
      <w:bookmarkStart w:id="12" w:name="_Toc142688280"/>
      <w:r w:rsidRPr="006945F6">
        <w:lastRenderedPageBreak/>
        <w:t>DANH MỤC HÌNH VẼ</w:t>
      </w:r>
      <w:bookmarkEnd w:id="10"/>
      <w:bookmarkEnd w:id="11"/>
      <w:bookmarkEnd w:id="12"/>
    </w:p>
    <w:p w14:paraId="5A9A19A8" w14:textId="09741AAC" w:rsidR="006945F6" w:rsidRDefault="00D729B1">
      <w:pPr>
        <w:spacing w:after="200" w:line="276" w:lineRule="auto"/>
        <w:rPr>
          <w:sz w:val="26"/>
          <w:szCs w:val="26"/>
        </w:rPr>
      </w:pPr>
      <w:r>
        <w:rPr>
          <w:sz w:val="26"/>
          <w:szCs w:val="26"/>
        </w:rPr>
        <w:fldChar w:fldCharType="begin"/>
      </w:r>
      <w:r>
        <w:rPr>
          <w:sz w:val="26"/>
          <w:szCs w:val="26"/>
        </w:rPr>
        <w:instrText xml:space="preserve"> TOC \h \z \c "Hình" </w:instrText>
      </w:r>
      <w:r>
        <w:rPr>
          <w:sz w:val="26"/>
          <w:szCs w:val="26"/>
        </w:rPr>
        <w:fldChar w:fldCharType="separate"/>
      </w:r>
      <w:r>
        <w:rPr>
          <w:b/>
          <w:bCs/>
          <w:noProof/>
          <w:sz w:val="26"/>
          <w:szCs w:val="26"/>
        </w:rPr>
        <w:t>No table of figures entries found.</w:t>
      </w:r>
      <w:r>
        <w:rPr>
          <w:sz w:val="26"/>
          <w:szCs w:val="26"/>
        </w:rPr>
        <w:fldChar w:fldCharType="end"/>
      </w:r>
      <w:r w:rsidR="006945F6">
        <w:rPr>
          <w:sz w:val="26"/>
          <w:szCs w:val="26"/>
        </w:rPr>
        <w:br w:type="page"/>
      </w:r>
    </w:p>
    <w:p w14:paraId="7A476336" w14:textId="77777777" w:rsidR="006945F6" w:rsidRDefault="006945F6" w:rsidP="006945F6">
      <w:pPr>
        <w:spacing w:after="200" w:line="276" w:lineRule="auto"/>
        <w:rPr>
          <w:sz w:val="26"/>
          <w:szCs w:val="26"/>
        </w:rPr>
        <w:sectPr w:rsidR="006945F6" w:rsidSect="00AF39EA">
          <w:headerReference w:type="default" r:id="rId17"/>
          <w:type w:val="continuous"/>
          <w:pgSz w:w="11906" w:h="16838" w:code="9"/>
          <w:pgMar w:top="1985" w:right="1134" w:bottom="1701" w:left="1985" w:header="720" w:footer="720" w:gutter="0"/>
          <w:pgNumType w:fmt="lowerRoman" w:start="1"/>
          <w:cols w:space="720"/>
          <w:docGrid w:linePitch="360"/>
        </w:sectPr>
      </w:pPr>
      <w:bookmarkStart w:id="13" w:name="_Toc387692910"/>
    </w:p>
    <w:p w14:paraId="29E977B1" w14:textId="6BCC263C" w:rsidR="00F25450" w:rsidRDefault="0006593B" w:rsidP="00A952A8">
      <w:pPr>
        <w:pStyle w:val="Chng"/>
        <w:outlineLvl w:val="0"/>
      </w:pPr>
      <w:bookmarkStart w:id="14" w:name="_Toc142688281"/>
      <w:bookmarkEnd w:id="13"/>
      <w:r>
        <w:lastRenderedPageBreak/>
        <w:t>Lý thuyết và hiện thực phần chung</w:t>
      </w:r>
      <w:r w:rsidR="00105731">
        <w:t xml:space="preserve">: </w:t>
      </w:r>
      <w:r w:rsidR="00105731" w:rsidRPr="00105731">
        <w:t>Nhận dạng bảng điểm</w:t>
      </w:r>
      <w:bookmarkEnd w:id="14"/>
    </w:p>
    <w:p w14:paraId="06F54D1E" w14:textId="3F58EF7D" w:rsidR="00CF74BD" w:rsidRDefault="00CF74BD" w:rsidP="00CF74BD">
      <w:pPr>
        <w:pStyle w:val="Tiumccp1"/>
      </w:pPr>
      <w:bookmarkStart w:id="15" w:name="_Toc142688282"/>
      <w:r>
        <w:t>Giới thiệu về bài toán</w:t>
      </w:r>
      <w:bookmarkEnd w:id="15"/>
    </w:p>
    <w:p w14:paraId="78D83900" w14:textId="136C85CF" w:rsidR="00CF4963" w:rsidRDefault="00EC3D0B" w:rsidP="00EC3D0B">
      <w:pPr>
        <w:pStyle w:val="Nidungvnbn"/>
        <w:numPr>
          <w:ilvl w:val="0"/>
          <w:numId w:val="16"/>
        </w:numPr>
      </w:pPr>
      <w:r>
        <w:t xml:space="preserve">Bài toán nhận dạng bảng điểm này là một trong những dạng bài </w:t>
      </w:r>
      <w:r w:rsidRPr="00EC3D0B">
        <w:t>xử lý hình ảnh máy tính</w:t>
      </w:r>
      <w:r>
        <w:t xml:space="preserve">. </w:t>
      </w:r>
      <w:r w:rsidRPr="00EC3D0B">
        <w:t>Bài toán nhận dạng bảng điểm có thể được sử dụng trong nhiều ứng dụng khác nhau, chẳng hạn như phân tích dữ liệu thể thao, phát sóng trực tiếp và tự động hóa.</w:t>
      </w:r>
    </w:p>
    <w:p w14:paraId="11E78623" w14:textId="4E4890D3" w:rsidR="00EC3D0B" w:rsidRDefault="00EC3D0B" w:rsidP="00EC3D0B">
      <w:pPr>
        <w:pStyle w:val="Nidungvnbn"/>
        <w:numPr>
          <w:ilvl w:val="0"/>
          <w:numId w:val="16"/>
        </w:numPr>
      </w:pPr>
      <w:r>
        <w:t>Ở đây chúng em sẽ ứng dụng để nhận dạng và trích xuất thông tin từ bảng điểm đã được các thầy cô cung cấp trong phạm vi trường.</w:t>
      </w:r>
    </w:p>
    <w:p w14:paraId="06B50C2B" w14:textId="043E19C9" w:rsidR="002A2102" w:rsidRDefault="002A2102" w:rsidP="002A2102">
      <w:pPr>
        <w:pStyle w:val="Nidungvnbn"/>
        <w:numPr>
          <w:ilvl w:val="0"/>
          <w:numId w:val="16"/>
        </w:numPr>
      </w:pPr>
      <w:r>
        <w:t xml:space="preserve">Đầu tiên, chúng ta sẽ </w:t>
      </w:r>
      <w:r w:rsidR="00E106B8">
        <w:t>phát hiện bảng có kích thước lớn nhất trong dữ liệu là file ảnh đã cho. Sau đó chúng ta sẽ kiểm tra xem có bao nhiêu hàng, cột và bao nhiêu ô ở trong bảng đó.</w:t>
      </w:r>
    </w:p>
    <w:p w14:paraId="2BC86583" w14:textId="5138A482" w:rsidR="00E106B8" w:rsidRDefault="00E106B8" w:rsidP="002A2102">
      <w:pPr>
        <w:pStyle w:val="Nidungvnbn"/>
        <w:numPr>
          <w:ilvl w:val="0"/>
          <w:numId w:val="16"/>
        </w:numPr>
      </w:pPr>
      <w:r>
        <w:t>Tiếp theo chúng ta sẽ xem xét từng ô. Bằng cách cắt ô đó ra và dùng thuật toán từ thư viện py</w:t>
      </w:r>
      <w:r>
        <w:t>tesseract</w:t>
      </w:r>
      <w:r>
        <w:t xml:space="preserve">, ta sẽ lưu những ký tự đó trong 1 mảng 2 chiều và từ mảng 2 chiều ta sẽ </w:t>
      </w:r>
      <w:r w:rsidR="00304332">
        <w:t>lưu</w:t>
      </w:r>
      <w:r>
        <w:t xml:space="preserve"> sang file excel</w:t>
      </w:r>
      <w:r w:rsidR="00304332">
        <w:t xml:space="preserve"> để</w:t>
      </w:r>
      <w:r>
        <w:t xml:space="preserve"> kiểm tra tính chính xác của </w:t>
      </w:r>
      <w:r w:rsidR="00304332">
        <w:t>kết quả</w:t>
      </w:r>
      <w:r>
        <w:t>.</w:t>
      </w:r>
    </w:p>
    <w:p w14:paraId="240BD12B" w14:textId="52C4D1BE" w:rsidR="00E106B8" w:rsidRDefault="00E106B8" w:rsidP="002A2102">
      <w:pPr>
        <w:pStyle w:val="Nidungvnbn"/>
        <w:numPr>
          <w:ilvl w:val="0"/>
          <w:numId w:val="16"/>
        </w:numPr>
      </w:pPr>
      <w:r>
        <w:t xml:space="preserve">Cuối cùng ở phần điểm số, </w:t>
      </w:r>
      <w:r w:rsidR="00304332">
        <w:t>chúng em sẽ xem xét 2 cột điểm nguyên và điểm thập phân. Biết rằng mỗi ô tròn sẽ có một tọa độ nhất định, ta sẽ dựa vào đó để xác định điểm của từng cột, hàng rồi lưu sang file excel bên trên.</w:t>
      </w:r>
    </w:p>
    <w:p w14:paraId="2BDE5E3C" w14:textId="77777777" w:rsidR="002A2102" w:rsidRDefault="002A2102" w:rsidP="002A2102">
      <w:pPr>
        <w:pStyle w:val="Nidungvnbn"/>
      </w:pPr>
    </w:p>
    <w:p w14:paraId="542C3EBA" w14:textId="77777777" w:rsidR="00304332" w:rsidRDefault="00304332" w:rsidP="002A2102">
      <w:pPr>
        <w:pStyle w:val="Nidungvnbn"/>
      </w:pPr>
    </w:p>
    <w:p w14:paraId="5A986092" w14:textId="18AA940D" w:rsidR="00CF74BD" w:rsidRDefault="00CF74BD" w:rsidP="00CF74BD">
      <w:pPr>
        <w:pStyle w:val="Tiumccp1"/>
      </w:pPr>
      <w:bookmarkStart w:id="16" w:name="_Toc142688283"/>
      <w:r>
        <w:t>Các thư viện được sử dụng</w:t>
      </w:r>
      <w:bookmarkEnd w:id="16"/>
    </w:p>
    <w:p w14:paraId="3BF91A47" w14:textId="337ECA39" w:rsidR="00803C46" w:rsidRDefault="00803C46" w:rsidP="00803C46">
      <w:pPr>
        <w:pStyle w:val="Tiumccp2"/>
      </w:pPr>
      <w:bookmarkStart w:id="17" w:name="_Toc142688284"/>
      <w:r>
        <w:t>Thư viện img2table</w:t>
      </w:r>
      <w:bookmarkEnd w:id="17"/>
    </w:p>
    <w:p w14:paraId="6BE93489" w14:textId="7B63EC67" w:rsidR="008D7CCE" w:rsidRDefault="0024226F" w:rsidP="008D7CCE">
      <w:pPr>
        <w:pStyle w:val="Nidungvnbn"/>
        <w:numPr>
          <w:ilvl w:val="0"/>
          <w:numId w:val="10"/>
        </w:numPr>
      </w:pPr>
      <w:r w:rsidRPr="0024226F">
        <w:t>img2table là một thư viện Python được sử dụng để xác định và trích xuất bảng từ hình ảnh và tệp PDF. Nó dựa trên OpenCV, một thư viện máy tính thị giác mã nguồn mở phổ biến.</w:t>
      </w:r>
    </w:p>
    <w:p w14:paraId="1449657F" w14:textId="0A0FBB1B" w:rsidR="00971C4B" w:rsidRDefault="00971C4B" w:rsidP="00971C4B">
      <w:pPr>
        <w:pStyle w:val="Nidungvnbn"/>
        <w:numPr>
          <w:ilvl w:val="0"/>
          <w:numId w:val="10"/>
        </w:numPr>
      </w:pPr>
      <w:r w:rsidRPr="00971C4B">
        <w:t>img2table hỗ trợ hầu hết các định dạng tệp hình ảnh phổ biến, cũng như tệp PDF.</w:t>
      </w:r>
    </w:p>
    <w:p w14:paraId="75F43F37" w14:textId="6413EBF4" w:rsidR="00803C46" w:rsidRDefault="00803C46" w:rsidP="00803C46">
      <w:pPr>
        <w:pStyle w:val="Tiumccp2"/>
      </w:pPr>
      <w:bookmarkStart w:id="18" w:name="_Toc142688285"/>
      <w:r>
        <w:lastRenderedPageBreak/>
        <w:t xml:space="preserve">Thư viện </w:t>
      </w:r>
      <w:r>
        <w:t>Canny</w:t>
      </w:r>
      <w:bookmarkEnd w:id="18"/>
    </w:p>
    <w:p w14:paraId="2758E9C6" w14:textId="78AA964C" w:rsidR="00971C4B" w:rsidRDefault="00971C4B" w:rsidP="00971C4B">
      <w:pPr>
        <w:pStyle w:val="Nidungvnbn"/>
        <w:numPr>
          <w:ilvl w:val="0"/>
          <w:numId w:val="12"/>
        </w:numPr>
      </w:pPr>
      <w:r>
        <w:t>Thư viện Canny trong Python là một thư viện mã nguồn mở được sử dụng để phát hiện các cạnh trong hình ảnh. Nó dựa trên thuật toán Canny Edge Detector, được phát triển vào năm 1986</w:t>
      </w:r>
      <w:r>
        <w:t>.</w:t>
      </w:r>
    </w:p>
    <w:p w14:paraId="58DED67E" w14:textId="2CAEE54F" w:rsidR="00CF4963" w:rsidRDefault="00CF4963" w:rsidP="00CF4963">
      <w:pPr>
        <w:pStyle w:val="Nidungvnbn"/>
        <w:numPr>
          <w:ilvl w:val="0"/>
          <w:numId w:val="12"/>
        </w:numPr>
      </w:pPr>
      <w:r>
        <w:t>B</w:t>
      </w:r>
      <w:r>
        <w:t>ạn có thể sử dụng nó để phát hiện các cạnh trong hình ảnh bằng cách sử dụng hàm cv2.Canny(). Hàm có ba tham số:</w:t>
      </w:r>
    </w:p>
    <w:p w14:paraId="77D78094" w14:textId="77777777" w:rsidR="00CF4963" w:rsidRDefault="00CF4963" w:rsidP="00CF4963">
      <w:pPr>
        <w:pStyle w:val="Nidungvnbn"/>
        <w:numPr>
          <w:ilvl w:val="1"/>
          <w:numId w:val="12"/>
        </w:numPr>
      </w:pPr>
      <w:r w:rsidRPr="00CF4963">
        <w:rPr>
          <w:i/>
          <w:iCs/>
        </w:rPr>
        <w:t>image:</w:t>
      </w:r>
      <w:r>
        <w:t xml:space="preserve"> Hình ảnh đầu vào.</w:t>
      </w:r>
    </w:p>
    <w:p w14:paraId="216CA1AF" w14:textId="77777777" w:rsidR="00CF4963" w:rsidRDefault="00CF4963" w:rsidP="00CF4963">
      <w:pPr>
        <w:pStyle w:val="Nidungvnbn"/>
        <w:numPr>
          <w:ilvl w:val="1"/>
          <w:numId w:val="12"/>
        </w:numPr>
      </w:pPr>
      <w:r w:rsidRPr="00CF4963">
        <w:rPr>
          <w:i/>
          <w:iCs/>
        </w:rPr>
        <w:t>threshold1:</w:t>
      </w:r>
      <w:r>
        <w:t xml:space="preserve"> Ngưỡng trên để phát hiện các cạnh.</w:t>
      </w:r>
    </w:p>
    <w:p w14:paraId="2679A793" w14:textId="545D9BEE" w:rsidR="00971C4B" w:rsidRDefault="00CF4963" w:rsidP="00CF4963">
      <w:pPr>
        <w:pStyle w:val="Nidungvnbn"/>
        <w:numPr>
          <w:ilvl w:val="1"/>
          <w:numId w:val="12"/>
        </w:numPr>
      </w:pPr>
      <w:r w:rsidRPr="00CF4963">
        <w:rPr>
          <w:i/>
          <w:iCs/>
        </w:rPr>
        <w:t>threshold2:</w:t>
      </w:r>
      <w:r>
        <w:t xml:space="preserve"> Ngưỡng dưới để phát hiện các cạnh.</w:t>
      </w:r>
    </w:p>
    <w:p w14:paraId="731BB55F" w14:textId="54C2DE9F" w:rsidR="00803C46" w:rsidRDefault="00803C46" w:rsidP="00803C46">
      <w:pPr>
        <w:pStyle w:val="Tiumccp2"/>
      </w:pPr>
      <w:bookmarkStart w:id="19" w:name="_Toc142688286"/>
      <w:r>
        <w:t xml:space="preserve">Thư viện </w:t>
      </w:r>
      <w:r>
        <w:t>HoughLinesP</w:t>
      </w:r>
      <w:bookmarkEnd w:id="19"/>
    </w:p>
    <w:p w14:paraId="2E1B58B0" w14:textId="474EE24D" w:rsidR="00CF4963" w:rsidRDefault="00CF4963" w:rsidP="00CF4963">
      <w:pPr>
        <w:pStyle w:val="Nidungvnbn"/>
        <w:numPr>
          <w:ilvl w:val="0"/>
          <w:numId w:val="13"/>
        </w:numPr>
      </w:pPr>
      <w:r w:rsidRPr="00CF4963">
        <w:t>Thư viện HoughLinesP trong Python là một thư viện mã nguồn mở được sử dụng để tìm đường thẳng trong hình ảnh.</w:t>
      </w:r>
    </w:p>
    <w:p w14:paraId="013BB22D" w14:textId="363E3BF7" w:rsidR="00CF4963" w:rsidRDefault="00CF4963" w:rsidP="00CF4963">
      <w:pPr>
        <w:pStyle w:val="Nidungvnbn"/>
        <w:numPr>
          <w:ilvl w:val="0"/>
          <w:numId w:val="13"/>
        </w:numPr>
      </w:pPr>
      <w:r>
        <w:t>B</w:t>
      </w:r>
      <w:r>
        <w:t xml:space="preserve">ạn có thể sử dụng nó để tìm đường thẳng trong hình ảnh bằng cách sử dụng hàm cv2.HoughLinesP(). Hàm có </w:t>
      </w:r>
      <w:r>
        <w:t>sáu</w:t>
      </w:r>
      <w:r>
        <w:t xml:space="preserve"> tham số:</w:t>
      </w:r>
    </w:p>
    <w:p w14:paraId="6A2F23EA" w14:textId="77777777" w:rsidR="00CF4963" w:rsidRDefault="00CF4963" w:rsidP="00CF4963">
      <w:pPr>
        <w:pStyle w:val="Nidungvnbn"/>
        <w:numPr>
          <w:ilvl w:val="1"/>
          <w:numId w:val="13"/>
        </w:numPr>
      </w:pPr>
      <w:r w:rsidRPr="00CF4963">
        <w:rPr>
          <w:i/>
          <w:iCs/>
        </w:rPr>
        <w:t>image</w:t>
      </w:r>
      <w:r>
        <w:t>: Hình ảnh đầu vào.</w:t>
      </w:r>
    </w:p>
    <w:p w14:paraId="2D81B15C" w14:textId="77777777" w:rsidR="00CF4963" w:rsidRDefault="00CF4963" w:rsidP="00CF4963">
      <w:pPr>
        <w:pStyle w:val="Nidungvnbn"/>
        <w:numPr>
          <w:ilvl w:val="1"/>
          <w:numId w:val="13"/>
        </w:numPr>
      </w:pPr>
      <w:r w:rsidRPr="00CF4963">
        <w:rPr>
          <w:i/>
          <w:iCs/>
        </w:rPr>
        <w:t>rho</w:t>
      </w:r>
      <w:r>
        <w:t>: Độ dài của một bước trong không gian phẳng.</w:t>
      </w:r>
    </w:p>
    <w:p w14:paraId="637DE432" w14:textId="77777777" w:rsidR="00CF4963" w:rsidRDefault="00CF4963" w:rsidP="00CF4963">
      <w:pPr>
        <w:pStyle w:val="Nidungvnbn"/>
        <w:numPr>
          <w:ilvl w:val="1"/>
          <w:numId w:val="13"/>
        </w:numPr>
      </w:pPr>
      <w:r w:rsidRPr="00CF4963">
        <w:rPr>
          <w:i/>
          <w:iCs/>
        </w:rPr>
        <w:t>theta</w:t>
      </w:r>
      <w:r>
        <w:t>: Độ rộng của một bước trong không gian góc.</w:t>
      </w:r>
    </w:p>
    <w:p w14:paraId="6FA840D5" w14:textId="77777777" w:rsidR="00CF4963" w:rsidRDefault="00CF4963" w:rsidP="00CF4963">
      <w:pPr>
        <w:pStyle w:val="Nidungvnbn"/>
        <w:numPr>
          <w:ilvl w:val="1"/>
          <w:numId w:val="13"/>
        </w:numPr>
      </w:pPr>
      <w:r w:rsidRPr="00CF4963">
        <w:rPr>
          <w:i/>
          <w:iCs/>
        </w:rPr>
        <w:t>threshold</w:t>
      </w:r>
      <w:r>
        <w:t>: Ngưỡng để xác định đường thẳng.</w:t>
      </w:r>
    </w:p>
    <w:p w14:paraId="24CC1016" w14:textId="77777777" w:rsidR="00CF4963" w:rsidRDefault="00CF4963" w:rsidP="00CF4963">
      <w:pPr>
        <w:pStyle w:val="Nidungvnbn"/>
        <w:numPr>
          <w:ilvl w:val="1"/>
          <w:numId w:val="13"/>
        </w:numPr>
      </w:pPr>
      <w:r w:rsidRPr="00CF4963">
        <w:rPr>
          <w:i/>
          <w:iCs/>
        </w:rPr>
        <w:t>minLineLength</w:t>
      </w:r>
      <w:r>
        <w:t>: Độ dài tối thiểu của một đường thẳng.</w:t>
      </w:r>
    </w:p>
    <w:p w14:paraId="671F21C7" w14:textId="2DD6A0D1" w:rsidR="00CF4963" w:rsidRDefault="00CF4963" w:rsidP="00CF4963">
      <w:pPr>
        <w:pStyle w:val="Nidungvnbn"/>
        <w:numPr>
          <w:ilvl w:val="1"/>
          <w:numId w:val="13"/>
        </w:numPr>
      </w:pPr>
      <w:r w:rsidRPr="00CF4963">
        <w:rPr>
          <w:i/>
          <w:iCs/>
        </w:rPr>
        <w:t>maxLineGap</w:t>
      </w:r>
      <w:r>
        <w:t>: Khoảng cách tối đa giữa hai điểm trên một đường thẳng.</w:t>
      </w:r>
    </w:p>
    <w:p w14:paraId="74B21C22" w14:textId="6F108959" w:rsidR="00803C46" w:rsidRDefault="00803C46" w:rsidP="00803C46">
      <w:pPr>
        <w:pStyle w:val="Tiumccp2"/>
      </w:pPr>
      <w:bookmarkStart w:id="20" w:name="_Toc142688287"/>
      <w:r>
        <w:t xml:space="preserve">Thư viện </w:t>
      </w:r>
      <w:r w:rsidRPr="00803C46">
        <w:t>pytesseract</w:t>
      </w:r>
      <w:bookmarkEnd w:id="20"/>
    </w:p>
    <w:p w14:paraId="70E57E4F" w14:textId="6D588474" w:rsidR="00CF4963" w:rsidRDefault="00CF4963" w:rsidP="00CF4963">
      <w:pPr>
        <w:pStyle w:val="Nidungvnbn"/>
        <w:numPr>
          <w:ilvl w:val="0"/>
          <w:numId w:val="14"/>
        </w:numPr>
      </w:pPr>
      <w:r w:rsidRPr="00CF4963">
        <w:t>Pytesseract rất dễ sử dụng và có thể được sử dụng để nhận dạng ký tự trong nhiều loại hình ảnh khác nhau, bao gồm hình ảnh văn bản, hình ảnh chụp văn bản và hình ảnh được quét.</w:t>
      </w:r>
    </w:p>
    <w:p w14:paraId="4F8E5D8A" w14:textId="318060C0" w:rsidR="00CF4963" w:rsidRDefault="00CF4963" w:rsidP="00CF4963">
      <w:pPr>
        <w:pStyle w:val="Nidungvnbn"/>
        <w:numPr>
          <w:ilvl w:val="0"/>
          <w:numId w:val="14"/>
        </w:numPr>
        <w:jc w:val="left"/>
      </w:pPr>
      <w:r>
        <w:t>B</w:t>
      </w:r>
      <w:r>
        <w:t>ạn có thể sử dụng để nhận dạng ký tự trong ảnh bằng cách sử dụng hàm pytesseract.image_to_string(). Hàm pytesseract.image_to_string() có một tham số:</w:t>
      </w:r>
    </w:p>
    <w:p w14:paraId="24DA5FCA" w14:textId="269D4442" w:rsidR="00CF4963" w:rsidRDefault="00CF4963" w:rsidP="00CF4963">
      <w:pPr>
        <w:pStyle w:val="Nidungvnbn"/>
        <w:numPr>
          <w:ilvl w:val="1"/>
          <w:numId w:val="14"/>
        </w:numPr>
      </w:pPr>
      <w:r w:rsidRPr="00CF4963">
        <w:rPr>
          <w:i/>
          <w:iCs/>
        </w:rPr>
        <w:t>image</w:t>
      </w:r>
      <w:r>
        <w:t>: Hình ảnh đầu vào.</w:t>
      </w:r>
    </w:p>
    <w:p w14:paraId="590B6C5B" w14:textId="1B62733A" w:rsidR="00CF74BD" w:rsidRDefault="00CF74BD" w:rsidP="00CF74BD">
      <w:pPr>
        <w:pStyle w:val="Tiumccp1"/>
      </w:pPr>
      <w:bookmarkStart w:id="21" w:name="_Toc142688288"/>
      <w:r>
        <w:lastRenderedPageBreak/>
        <w:t>Hiện thực hóa và kết quả</w:t>
      </w:r>
      <w:bookmarkEnd w:id="21"/>
    </w:p>
    <w:p w14:paraId="5AD60A36" w14:textId="7818AFE6" w:rsidR="00226074" w:rsidRDefault="00226074" w:rsidP="00CF74BD">
      <w:pPr>
        <w:pStyle w:val="Nidungvnbn"/>
        <w:ind w:firstLine="0"/>
      </w:pPr>
    </w:p>
    <w:p w14:paraId="1A03048B" w14:textId="77777777" w:rsidR="0018498A" w:rsidRDefault="0018498A" w:rsidP="00306C74">
      <w:pPr>
        <w:pStyle w:val="Nidungvnbn"/>
      </w:pPr>
    </w:p>
    <w:p w14:paraId="36268710" w14:textId="14510A16" w:rsidR="00F805B8" w:rsidRDefault="00F805B8">
      <w:pPr>
        <w:spacing w:after="200" w:line="276" w:lineRule="auto"/>
        <w:rPr>
          <w:sz w:val="26"/>
          <w:szCs w:val="26"/>
        </w:rPr>
      </w:pPr>
      <w:r>
        <w:br w:type="page"/>
      </w:r>
    </w:p>
    <w:p w14:paraId="03FCAE49" w14:textId="7E66A22B" w:rsidR="00F805B8" w:rsidRDefault="00ED6674" w:rsidP="00996774">
      <w:pPr>
        <w:pStyle w:val="Chng"/>
        <w:outlineLvl w:val="0"/>
      </w:pPr>
      <w:bookmarkStart w:id="22" w:name="_Toc142688289"/>
      <w:r>
        <w:lastRenderedPageBreak/>
        <w:t xml:space="preserve">Lý thuyết và hiện thực phần riêng: </w:t>
      </w:r>
      <w:r w:rsidR="00996774" w:rsidRPr="00996774">
        <w:t>Nhận biết cử chỉ bàn tay</w:t>
      </w:r>
      <w:bookmarkEnd w:id="22"/>
    </w:p>
    <w:p w14:paraId="24AB6BE2" w14:textId="1C86D1D3" w:rsidR="008C3183" w:rsidRDefault="00DE61C6" w:rsidP="00781DEB">
      <w:pPr>
        <w:pStyle w:val="Tiumccp1"/>
      </w:pPr>
      <w:bookmarkStart w:id="23" w:name="_Toc142688290"/>
      <w:r>
        <w:t>Các ứng dụng được thực hiện</w:t>
      </w:r>
      <w:bookmarkEnd w:id="23"/>
    </w:p>
    <w:p w14:paraId="7B13092B" w14:textId="7B1E36EA" w:rsidR="0067268F" w:rsidRDefault="0067268F" w:rsidP="0067268F">
      <w:pPr>
        <w:pStyle w:val="Tiumccp2"/>
      </w:pPr>
      <w:bookmarkStart w:id="24" w:name="_Toc142688291"/>
      <w:r>
        <w:t>Trò chơi kéo - búa - bao</w:t>
      </w:r>
      <w:bookmarkEnd w:id="24"/>
    </w:p>
    <w:p w14:paraId="6584D1E9" w14:textId="3D1CDB8A" w:rsidR="005F1A1B" w:rsidRDefault="001865C9" w:rsidP="000D3B4A">
      <w:pPr>
        <w:pStyle w:val="Nidungvnbn"/>
        <w:keepNext/>
        <w:jc w:val="center"/>
      </w:pPr>
      <w:r>
        <w:rPr>
          <w:noProof/>
        </w:rPr>
        <w:drawing>
          <wp:inline distT="0" distB="0" distL="0" distR="0" wp14:anchorId="171F0F2F" wp14:editId="5CF42A5F">
            <wp:extent cx="3828402" cy="2247900"/>
            <wp:effectExtent l="0" t="0" r="1270" b="0"/>
            <wp:docPr id="976977053" name="Picture 1" descr="A computer screen shot of a person touching their han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977053" name="Picture 1" descr="A computer screen shot of a person touching their hands&#10;&#10;Description automatically generated"/>
                    <pic:cNvPicPr/>
                  </pic:nvPicPr>
                  <pic:blipFill rotWithShape="1">
                    <a:blip r:embed="rId18"/>
                    <a:srcRect l="13678" t="6810" r="3312" b="6548"/>
                    <a:stretch/>
                  </pic:blipFill>
                  <pic:spPr bwMode="auto">
                    <a:xfrm>
                      <a:off x="0" y="0"/>
                      <a:ext cx="3839801" cy="2254593"/>
                    </a:xfrm>
                    <a:prstGeom prst="rect">
                      <a:avLst/>
                    </a:prstGeom>
                    <a:ln>
                      <a:noFill/>
                    </a:ln>
                    <a:extLst>
                      <a:ext uri="{53640926-AAD7-44D8-BBD7-CCE9431645EC}">
                        <a14:shadowObscured xmlns:a14="http://schemas.microsoft.com/office/drawing/2010/main"/>
                      </a:ext>
                    </a:extLst>
                  </pic:spPr>
                </pic:pic>
              </a:graphicData>
            </a:graphic>
          </wp:inline>
        </w:drawing>
      </w:r>
    </w:p>
    <w:p w14:paraId="28C2A89E" w14:textId="61C33A17" w:rsidR="00963232" w:rsidRPr="00D729B1" w:rsidRDefault="00963232" w:rsidP="00D729B1">
      <w:pPr>
        <w:pStyle w:val="Caption"/>
        <w:rPr>
          <w:i/>
          <w:iCs/>
          <w:sz w:val="24"/>
          <w:szCs w:val="24"/>
        </w:rPr>
      </w:pPr>
      <w:r w:rsidRPr="00D729B1">
        <w:rPr>
          <w:i/>
          <w:iCs/>
          <w:sz w:val="24"/>
          <w:szCs w:val="24"/>
        </w:rPr>
        <w:t>Hình</w:t>
      </w:r>
      <w:r w:rsidR="00DC000A" w:rsidRPr="00D729B1">
        <w:rPr>
          <w:i/>
          <w:iCs/>
          <w:sz w:val="24"/>
          <w:szCs w:val="24"/>
        </w:rPr>
        <w:t xml:space="preserve"> 2.1.1: Trò chơi kéo - búa - bao</w:t>
      </w:r>
    </w:p>
    <w:p w14:paraId="294E5017" w14:textId="7BE7A16E" w:rsidR="00963232" w:rsidRDefault="00963232">
      <w:pPr>
        <w:pStyle w:val="Nidungvnbn"/>
        <w:keepNext/>
        <w:numPr>
          <w:ilvl w:val="0"/>
          <w:numId w:val="6"/>
        </w:numPr>
        <w:jc w:val="left"/>
      </w:pPr>
      <w:r>
        <w:t>Ở ứng dụng đầu tiên này, chúng em sẽ hiện thực hóa trò chơi kéo búa bao bằng cách nhận diện bàn tay của 2 người chơi.</w:t>
      </w:r>
    </w:p>
    <w:p w14:paraId="3FD187A9" w14:textId="009972EC" w:rsidR="00963232" w:rsidRDefault="00963232">
      <w:pPr>
        <w:pStyle w:val="Nidungvnbn"/>
        <w:keepNext/>
        <w:numPr>
          <w:ilvl w:val="0"/>
          <w:numId w:val="6"/>
        </w:numPr>
        <w:jc w:val="left"/>
      </w:pPr>
      <w:r>
        <w:t xml:space="preserve">Với tạo hình từ bàn tay của người chơi, máy sẽ hiển thị người chơi đó </w:t>
      </w:r>
      <w:r w:rsidR="007C70D3">
        <w:t>ra hình gì và sẽ đưa ra kết quả người chơi nào thắng.</w:t>
      </w:r>
      <w:r>
        <w:t xml:space="preserve"> </w:t>
      </w:r>
    </w:p>
    <w:p w14:paraId="1BFD4A24" w14:textId="77777777" w:rsidR="000D3B4A" w:rsidRPr="00963232" w:rsidRDefault="000D3B4A" w:rsidP="000D3B4A">
      <w:pPr>
        <w:pStyle w:val="Nidungvnbn"/>
        <w:keepNext/>
        <w:ind w:left="1080" w:firstLine="0"/>
        <w:jc w:val="left"/>
      </w:pPr>
    </w:p>
    <w:p w14:paraId="6F8BB314" w14:textId="1168EF1E" w:rsidR="0067268F" w:rsidRDefault="0067268F" w:rsidP="0067268F">
      <w:pPr>
        <w:pStyle w:val="Tiumccp2"/>
      </w:pPr>
      <w:bookmarkStart w:id="25" w:name="_Toc142688292"/>
      <w:r>
        <w:t>Trò chơi khủng long</w:t>
      </w:r>
      <w:bookmarkEnd w:id="25"/>
    </w:p>
    <w:p w14:paraId="465246B4" w14:textId="77777777" w:rsidR="000D3B4A" w:rsidRDefault="000D3B4A" w:rsidP="000D3B4A">
      <w:pPr>
        <w:pStyle w:val="Nidungvnbn"/>
        <w:ind w:firstLine="0"/>
        <w:jc w:val="center"/>
      </w:pPr>
      <w:r>
        <w:rPr>
          <w:noProof/>
        </w:rPr>
        <w:drawing>
          <wp:inline distT="0" distB="0" distL="0" distR="0" wp14:anchorId="02F4B131" wp14:editId="544AEA30">
            <wp:extent cx="4158570" cy="2339340"/>
            <wp:effectExtent l="0" t="0" r="0" b="3810"/>
            <wp:docPr id="309839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39123" name="Picture 1" descr="A screenshot of a computer&#10;&#10;Description automatically generated"/>
                    <pic:cNvPicPr/>
                  </pic:nvPicPr>
                  <pic:blipFill>
                    <a:blip r:embed="rId19"/>
                    <a:stretch>
                      <a:fillRect/>
                    </a:stretch>
                  </pic:blipFill>
                  <pic:spPr>
                    <a:xfrm>
                      <a:off x="0" y="0"/>
                      <a:ext cx="4232114" cy="2380711"/>
                    </a:xfrm>
                    <a:prstGeom prst="rect">
                      <a:avLst/>
                    </a:prstGeom>
                  </pic:spPr>
                </pic:pic>
              </a:graphicData>
            </a:graphic>
          </wp:inline>
        </w:drawing>
      </w:r>
    </w:p>
    <w:p w14:paraId="7025222C" w14:textId="267EC75E" w:rsidR="000D3B4A" w:rsidRPr="00D729B1" w:rsidRDefault="000D3B4A" w:rsidP="00D729B1">
      <w:pPr>
        <w:pStyle w:val="Caption"/>
        <w:rPr>
          <w:i/>
          <w:iCs/>
        </w:rPr>
      </w:pPr>
      <w:r w:rsidRPr="00D729B1">
        <w:rPr>
          <w:i/>
          <w:iCs/>
        </w:rPr>
        <w:t>Hình</w:t>
      </w:r>
      <w:r w:rsidR="00DC000A" w:rsidRPr="00D729B1">
        <w:rPr>
          <w:i/>
          <w:iCs/>
        </w:rPr>
        <w:t xml:space="preserve"> 2.1.2: Trò chơi khủng long</w:t>
      </w:r>
    </w:p>
    <w:p w14:paraId="5B9CEA05" w14:textId="2203BFA7" w:rsidR="000D3B4A" w:rsidRDefault="000D3B4A">
      <w:pPr>
        <w:pStyle w:val="Nidungvnbn"/>
        <w:keepNext/>
        <w:numPr>
          <w:ilvl w:val="0"/>
          <w:numId w:val="6"/>
        </w:numPr>
        <w:jc w:val="left"/>
      </w:pPr>
      <w:r>
        <w:lastRenderedPageBreak/>
        <w:t>Trong trò chơi này, chúng em sẽ chơi trò khủng long (Project Bolan) của google bằng cách nắm bàn tay lại.</w:t>
      </w:r>
    </w:p>
    <w:p w14:paraId="2DCA9B5B" w14:textId="046B65A5" w:rsidR="000D3B4A" w:rsidRPr="00963232" w:rsidRDefault="000D3B4A">
      <w:pPr>
        <w:pStyle w:val="Nidungvnbn"/>
        <w:keepNext/>
        <w:numPr>
          <w:ilvl w:val="0"/>
          <w:numId w:val="6"/>
        </w:numPr>
        <w:jc w:val="left"/>
      </w:pPr>
      <w:r>
        <w:t>Xác định nút Space sẽ là nút dùng để điều khiển khủng long nhảy lên, chúng em sẽ gán hành động nắm bàn tay như là hành động nhấn nút Space, để từ đó</w:t>
      </w:r>
      <w:r w:rsidR="0099033C">
        <w:t xml:space="preserve"> có thể chơi trò chơi này mà không cần phải chạm vào bàn phím.</w:t>
      </w:r>
      <w:r>
        <w:t xml:space="preserve"> </w:t>
      </w:r>
    </w:p>
    <w:p w14:paraId="5C45784E" w14:textId="77777777" w:rsidR="000D3B4A" w:rsidRDefault="000D3B4A" w:rsidP="000D3B4A">
      <w:pPr>
        <w:pStyle w:val="Nidungvnbn"/>
        <w:ind w:firstLine="0"/>
        <w:jc w:val="center"/>
      </w:pPr>
    </w:p>
    <w:p w14:paraId="1FB3B9D7" w14:textId="08CB0501" w:rsidR="0067268F" w:rsidRDefault="0067268F" w:rsidP="0067268F">
      <w:pPr>
        <w:pStyle w:val="Tiumccp2"/>
      </w:pPr>
      <w:bookmarkStart w:id="26" w:name="_Toc142688293"/>
      <w:r>
        <w:t>AirGesture – nhận diện hình vẽ</w:t>
      </w:r>
      <w:bookmarkEnd w:id="26"/>
    </w:p>
    <w:p w14:paraId="03E9BB99" w14:textId="14397254" w:rsidR="004B200F" w:rsidRPr="004B200F" w:rsidRDefault="004B200F">
      <w:pPr>
        <w:pStyle w:val="ListParagraph"/>
        <w:numPr>
          <w:ilvl w:val="0"/>
          <w:numId w:val="7"/>
        </w:numPr>
        <w:spacing w:line="360" w:lineRule="auto"/>
        <w:rPr>
          <w:sz w:val="26"/>
          <w:szCs w:val="26"/>
        </w:rPr>
      </w:pPr>
      <w:r w:rsidRPr="004B200F">
        <w:rPr>
          <w:sz w:val="26"/>
          <w:szCs w:val="26"/>
        </w:rPr>
        <w:t xml:space="preserve">Trò chơi này sẽ được thực hiện bằng cách dùng ngón trỏ của chúng ta để vẽ lên trước camera. Sau khi vẽ ra được hình dạng mong muốn, chúng ta sẽ thả tay ra và mô hình học máy sẽ đưa ra kết quả dự đoán. Kết quả trả về sẽ là một hình ảnh gần giống nhất với hình vẽ </w:t>
      </w:r>
      <w:r>
        <w:rPr>
          <w:sz w:val="26"/>
          <w:szCs w:val="26"/>
        </w:rPr>
        <w:t>của mình.</w:t>
      </w:r>
    </w:p>
    <w:p w14:paraId="4CFD3A48" w14:textId="7A28C6BF" w:rsidR="0099033C" w:rsidRDefault="003D2634" w:rsidP="0099033C">
      <w:pPr>
        <w:pStyle w:val="ListParagraph"/>
        <w:spacing w:line="360" w:lineRule="auto"/>
        <w:jc w:val="center"/>
        <w:rPr>
          <w:sz w:val="26"/>
          <w:szCs w:val="26"/>
        </w:rPr>
      </w:pPr>
      <w:r>
        <w:rPr>
          <w:noProof/>
        </w:rPr>
        <w:drawing>
          <wp:inline distT="0" distB="0" distL="0" distR="0" wp14:anchorId="095D7EC2" wp14:editId="3AF36912">
            <wp:extent cx="4673204" cy="2857500"/>
            <wp:effectExtent l="0" t="0" r="0" b="0"/>
            <wp:docPr id="21439662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66294" name="Picture 1" descr="A screen shot of a computer&#10;&#10;Description automatically generated"/>
                    <pic:cNvPicPr/>
                  </pic:nvPicPr>
                  <pic:blipFill rotWithShape="1">
                    <a:blip r:embed="rId20"/>
                    <a:srcRect l="29908" t="24762" r="27210" b="28626"/>
                    <a:stretch/>
                  </pic:blipFill>
                  <pic:spPr bwMode="auto">
                    <a:xfrm>
                      <a:off x="0" y="0"/>
                      <a:ext cx="4696379" cy="2871671"/>
                    </a:xfrm>
                    <a:prstGeom prst="rect">
                      <a:avLst/>
                    </a:prstGeom>
                    <a:ln>
                      <a:noFill/>
                    </a:ln>
                    <a:extLst>
                      <a:ext uri="{53640926-AAD7-44D8-BBD7-CCE9431645EC}">
                        <a14:shadowObscured xmlns:a14="http://schemas.microsoft.com/office/drawing/2010/main"/>
                      </a:ext>
                    </a:extLst>
                  </pic:spPr>
                </pic:pic>
              </a:graphicData>
            </a:graphic>
          </wp:inline>
        </w:drawing>
      </w:r>
    </w:p>
    <w:p w14:paraId="552B3472" w14:textId="03A11370" w:rsidR="0099033C" w:rsidRPr="00D729B1" w:rsidRDefault="0099033C" w:rsidP="00D729B1">
      <w:pPr>
        <w:pStyle w:val="Caption"/>
        <w:rPr>
          <w:i/>
          <w:iCs/>
        </w:rPr>
      </w:pPr>
      <w:r w:rsidRPr="00D729B1">
        <w:rPr>
          <w:i/>
          <w:iCs/>
        </w:rPr>
        <w:t>Hình</w:t>
      </w:r>
      <w:r w:rsidR="00DC000A" w:rsidRPr="00D729B1">
        <w:rPr>
          <w:i/>
          <w:iCs/>
        </w:rPr>
        <w:t xml:space="preserve"> 2.1.3</w:t>
      </w:r>
      <w:r w:rsidRPr="00D729B1">
        <w:rPr>
          <w:i/>
          <w:iCs/>
        </w:rPr>
        <w:t xml:space="preserve">: </w:t>
      </w:r>
      <w:r w:rsidR="004B200F" w:rsidRPr="00D729B1">
        <w:rPr>
          <w:i/>
          <w:iCs/>
        </w:rPr>
        <w:t>Ví dụ vẽ hình trước camera</w:t>
      </w:r>
    </w:p>
    <w:p w14:paraId="216483BE" w14:textId="0990CD18" w:rsidR="004B200F" w:rsidRDefault="004B200F">
      <w:pPr>
        <w:pStyle w:val="Nidungvnbn"/>
        <w:numPr>
          <w:ilvl w:val="0"/>
          <w:numId w:val="7"/>
        </w:numPr>
        <w:jc w:val="left"/>
      </w:pPr>
      <w:r>
        <w:t>Khi vẽ chúng ta sẽ nắm tay lại và chỉ đưa ra ngón trỏ dùng để vẽ.</w:t>
      </w:r>
    </w:p>
    <w:p w14:paraId="420B16C6" w14:textId="77777777" w:rsidR="004B200F" w:rsidRDefault="004B200F">
      <w:pPr>
        <w:pStyle w:val="Nidungvnbn"/>
        <w:numPr>
          <w:ilvl w:val="0"/>
          <w:numId w:val="7"/>
        </w:numPr>
        <w:jc w:val="left"/>
      </w:pPr>
      <w:r>
        <w:t>Ở đây em sẽ vẽ ra một hình dạng như là một cuốn sách, sổ,…</w:t>
      </w:r>
    </w:p>
    <w:p w14:paraId="3826C2C7" w14:textId="40549EAC" w:rsidR="004B200F" w:rsidRPr="004B200F" w:rsidRDefault="004B200F">
      <w:pPr>
        <w:pStyle w:val="Nidungvnbn"/>
        <w:numPr>
          <w:ilvl w:val="0"/>
          <w:numId w:val="7"/>
        </w:numPr>
        <w:jc w:val="left"/>
      </w:pPr>
      <w:r>
        <w:t>Hình dạng được vẽ có màu xanh lục như hình ở bên trên.</w:t>
      </w:r>
    </w:p>
    <w:p w14:paraId="77F47002" w14:textId="380ACE05" w:rsidR="007C70D3" w:rsidRDefault="003D2634" w:rsidP="0099033C">
      <w:pPr>
        <w:pStyle w:val="ListParagraph"/>
        <w:spacing w:line="360" w:lineRule="auto"/>
        <w:jc w:val="center"/>
        <w:rPr>
          <w:sz w:val="26"/>
          <w:szCs w:val="26"/>
        </w:rPr>
      </w:pPr>
      <w:r>
        <w:rPr>
          <w:noProof/>
        </w:rPr>
        <w:lastRenderedPageBreak/>
        <w:drawing>
          <wp:inline distT="0" distB="0" distL="0" distR="0" wp14:anchorId="118E56DC" wp14:editId="2AD9ACC6">
            <wp:extent cx="4716780" cy="2635848"/>
            <wp:effectExtent l="0" t="0" r="7620" b="0"/>
            <wp:docPr id="1299923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923407" name="Picture 1" descr="A screenshot of a computer&#10;&#10;Description automatically generated"/>
                    <pic:cNvPicPr/>
                  </pic:nvPicPr>
                  <pic:blipFill rotWithShape="1">
                    <a:blip r:embed="rId21"/>
                    <a:srcRect l="30590" t="28889" r="27620" b="29597"/>
                    <a:stretch/>
                  </pic:blipFill>
                  <pic:spPr bwMode="auto">
                    <a:xfrm>
                      <a:off x="0" y="0"/>
                      <a:ext cx="4732119" cy="2644420"/>
                    </a:xfrm>
                    <a:prstGeom prst="rect">
                      <a:avLst/>
                    </a:prstGeom>
                    <a:ln>
                      <a:noFill/>
                    </a:ln>
                    <a:extLst>
                      <a:ext uri="{53640926-AAD7-44D8-BBD7-CCE9431645EC}">
                        <a14:shadowObscured xmlns:a14="http://schemas.microsoft.com/office/drawing/2010/main"/>
                      </a:ext>
                    </a:extLst>
                  </pic:spPr>
                </pic:pic>
              </a:graphicData>
            </a:graphic>
          </wp:inline>
        </w:drawing>
      </w:r>
    </w:p>
    <w:p w14:paraId="78E9CDF3" w14:textId="23D3B50F" w:rsidR="0099033C" w:rsidRPr="00D729B1" w:rsidRDefault="0099033C" w:rsidP="00D729B1">
      <w:pPr>
        <w:pStyle w:val="Caption"/>
        <w:rPr>
          <w:i/>
          <w:iCs/>
        </w:rPr>
      </w:pPr>
      <w:r w:rsidRPr="00D729B1">
        <w:rPr>
          <w:i/>
          <w:iCs/>
        </w:rPr>
        <w:t>Hình</w:t>
      </w:r>
      <w:r w:rsidR="00DC000A" w:rsidRPr="00D729B1">
        <w:rPr>
          <w:i/>
          <w:iCs/>
        </w:rPr>
        <w:t xml:space="preserve"> 2.1.4</w:t>
      </w:r>
      <w:r w:rsidRPr="00D729B1">
        <w:rPr>
          <w:i/>
          <w:iCs/>
        </w:rPr>
        <w:t xml:space="preserve">: </w:t>
      </w:r>
      <w:r w:rsidR="004B200F" w:rsidRPr="00D729B1">
        <w:rPr>
          <w:i/>
          <w:iCs/>
        </w:rPr>
        <w:t>Ví dụ kết quả trả về</w:t>
      </w:r>
    </w:p>
    <w:p w14:paraId="2F5A42F6" w14:textId="732DEE2D" w:rsidR="004B200F" w:rsidRDefault="004B200F">
      <w:pPr>
        <w:pStyle w:val="Nidungvnbn"/>
        <w:numPr>
          <w:ilvl w:val="0"/>
          <w:numId w:val="7"/>
        </w:numPr>
        <w:jc w:val="left"/>
      </w:pPr>
      <w:r>
        <w:t>Sau khi vẽ xong, chúng ta thả tay ra để mô hình lưu hình vẽ của mình.</w:t>
      </w:r>
    </w:p>
    <w:p w14:paraId="34C797BB" w14:textId="44173B12" w:rsidR="004B200F" w:rsidRDefault="004B200F">
      <w:pPr>
        <w:pStyle w:val="Nidungvnbn"/>
        <w:numPr>
          <w:ilvl w:val="0"/>
          <w:numId w:val="7"/>
        </w:numPr>
        <w:jc w:val="left"/>
      </w:pPr>
      <w:r>
        <w:t>Tiếp theo mô hình sẽ đưa ra kết quả dự đoán. Kết quả được hiển thị lên góc trên của camera.</w:t>
      </w:r>
    </w:p>
    <w:p w14:paraId="6814BBE5" w14:textId="42B8BFDB" w:rsidR="004B200F" w:rsidRPr="004B200F" w:rsidRDefault="004B200F">
      <w:pPr>
        <w:pStyle w:val="Nidungvnbn"/>
        <w:numPr>
          <w:ilvl w:val="0"/>
          <w:numId w:val="7"/>
        </w:numPr>
        <w:jc w:val="left"/>
      </w:pPr>
      <w:r>
        <w:t>Như ví dụ trong hình thì em đã vẽ ra hình dạng một cuốn sách và kết quả trả về là hình ảnh của cuốn sách.</w:t>
      </w:r>
    </w:p>
    <w:p w14:paraId="6E67D1C2" w14:textId="77777777" w:rsidR="0099033C" w:rsidRPr="007C70D3" w:rsidRDefault="0099033C" w:rsidP="004B200F">
      <w:pPr>
        <w:pStyle w:val="ListParagraph"/>
        <w:spacing w:line="360" w:lineRule="auto"/>
        <w:rPr>
          <w:sz w:val="26"/>
          <w:szCs w:val="26"/>
        </w:rPr>
      </w:pPr>
    </w:p>
    <w:p w14:paraId="567F97EE" w14:textId="4E2F5EA6" w:rsidR="007C70D3" w:rsidRDefault="007C70D3" w:rsidP="0067268F">
      <w:pPr>
        <w:pStyle w:val="Tiumccp2"/>
      </w:pPr>
      <w:bookmarkStart w:id="27" w:name="_Toc142688294"/>
      <w:r>
        <w:t>Thoát trò chơi, quay trở lại menu</w:t>
      </w:r>
      <w:bookmarkEnd w:id="27"/>
    </w:p>
    <w:p w14:paraId="29C5AE12" w14:textId="1CD5FE36" w:rsidR="0067268F" w:rsidRDefault="004B200F" w:rsidP="003D2634">
      <w:pPr>
        <w:pStyle w:val="Nidungvnbn"/>
        <w:keepNext/>
        <w:spacing w:line="240" w:lineRule="auto"/>
        <w:jc w:val="center"/>
      </w:pPr>
      <w:r w:rsidRPr="004B200F">
        <w:rPr>
          <w:noProof/>
        </w:rPr>
        <w:drawing>
          <wp:inline distT="0" distB="0" distL="0" distR="0" wp14:anchorId="58861849" wp14:editId="407B87AA">
            <wp:extent cx="3828200" cy="2392680"/>
            <wp:effectExtent l="0" t="0" r="1270" b="7620"/>
            <wp:docPr id="180369077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0771" name="Picture 1" descr="A screenshot of a video game&#10;&#10;Description automatically generated"/>
                    <pic:cNvPicPr/>
                  </pic:nvPicPr>
                  <pic:blipFill>
                    <a:blip r:embed="rId22"/>
                    <a:stretch>
                      <a:fillRect/>
                    </a:stretch>
                  </pic:blipFill>
                  <pic:spPr>
                    <a:xfrm>
                      <a:off x="0" y="0"/>
                      <a:ext cx="3840638" cy="2400454"/>
                    </a:xfrm>
                    <a:prstGeom prst="rect">
                      <a:avLst/>
                    </a:prstGeom>
                  </pic:spPr>
                </pic:pic>
              </a:graphicData>
            </a:graphic>
          </wp:inline>
        </w:drawing>
      </w:r>
    </w:p>
    <w:p w14:paraId="5B6EF6B1" w14:textId="3F941E84" w:rsidR="00DC000A" w:rsidRPr="00D729B1" w:rsidRDefault="004B200F" w:rsidP="00D729B1">
      <w:pPr>
        <w:pStyle w:val="Caption"/>
        <w:rPr>
          <w:i/>
          <w:iCs/>
        </w:rPr>
      </w:pPr>
      <w:r w:rsidRPr="00D729B1">
        <w:rPr>
          <w:i/>
          <w:iCs/>
        </w:rPr>
        <w:t xml:space="preserve">Hình </w:t>
      </w:r>
      <w:r w:rsidR="00DC000A" w:rsidRPr="00D729B1">
        <w:rPr>
          <w:i/>
          <w:iCs/>
        </w:rPr>
        <w:t>2.1.5</w:t>
      </w:r>
      <w:r w:rsidRPr="00D729B1">
        <w:rPr>
          <w:i/>
          <w:iCs/>
        </w:rPr>
        <w:t>:</w:t>
      </w:r>
      <w:r w:rsidR="00DC000A" w:rsidRPr="00D729B1">
        <w:rPr>
          <w:i/>
          <w:iCs/>
        </w:rPr>
        <w:t xml:space="preserve"> Thoát và quay về menu</w:t>
      </w:r>
    </w:p>
    <w:p w14:paraId="09C4A0A3" w14:textId="023E6687" w:rsidR="004B200F" w:rsidRDefault="00DC000A">
      <w:pPr>
        <w:pStyle w:val="Nidungvnbn"/>
        <w:numPr>
          <w:ilvl w:val="0"/>
          <w:numId w:val="7"/>
        </w:numPr>
        <w:jc w:val="left"/>
      </w:pPr>
      <w:r>
        <w:t>Để quay trở về menu lựa chọn trò chơi, chúng ta sẽ đưa tay nghiêng qua 90 độ và giữ yên trong khoảng thời gian ở góc dưới trái.</w:t>
      </w:r>
    </w:p>
    <w:p w14:paraId="0A5B92D9" w14:textId="3AFCE3C9" w:rsidR="0067268F" w:rsidRDefault="001C4A8F" w:rsidP="00187779">
      <w:pPr>
        <w:pStyle w:val="Tiumccp1"/>
      </w:pPr>
      <w:bookmarkStart w:id="28" w:name="_Toc142688295"/>
      <w:r>
        <w:lastRenderedPageBreak/>
        <w:t>Thư viện (framework) được sử dụng</w:t>
      </w:r>
      <w:bookmarkEnd w:id="28"/>
    </w:p>
    <w:p w14:paraId="4B665A28" w14:textId="77777777" w:rsidR="00686ED6" w:rsidRDefault="00686ED6" w:rsidP="00686ED6">
      <w:pPr>
        <w:pStyle w:val="Tiumccp2"/>
      </w:pPr>
      <w:bookmarkStart w:id="29" w:name="_Toc142688296"/>
      <w:r w:rsidRPr="009541A4">
        <w:t>MediaPipe: Google's open-source framework</w:t>
      </w:r>
      <w:bookmarkEnd w:id="29"/>
    </w:p>
    <w:p w14:paraId="41309DA0" w14:textId="2D81AF40" w:rsidR="00686ED6" w:rsidRDefault="00686ED6">
      <w:pPr>
        <w:pStyle w:val="Nidungvnbn"/>
        <w:numPr>
          <w:ilvl w:val="0"/>
          <w:numId w:val="3"/>
        </w:numPr>
      </w:pPr>
      <w:r>
        <w:t>MediaPipe là một thư viện lập trình mã nguồn mở miễn phí cho phép chúng ta nhanh chóng tích hợp các tính năng xử lý ảnh và video được tối ưu hóa cho thiết bị di động vào ứng dụng của mình. MediaPipe cung cấp một bộ tính năng rộng lớn, bao gồm:</w:t>
      </w:r>
    </w:p>
    <w:p w14:paraId="011BCF2E" w14:textId="77777777" w:rsidR="00686ED6" w:rsidRDefault="00686ED6">
      <w:pPr>
        <w:pStyle w:val="Nidungvnbn"/>
        <w:numPr>
          <w:ilvl w:val="1"/>
          <w:numId w:val="3"/>
        </w:numPr>
      </w:pPr>
      <w:r>
        <w:t>Theo dõi khuôn mặt</w:t>
      </w:r>
    </w:p>
    <w:p w14:paraId="22E7D933" w14:textId="77777777" w:rsidR="00686ED6" w:rsidRDefault="00686ED6">
      <w:pPr>
        <w:pStyle w:val="Nidungvnbn"/>
        <w:numPr>
          <w:ilvl w:val="1"/>
          <w:numId w:val="3"/>
        </w:numPr>
      </w:pPr>
      <w:r>
        <w:t>Theo dõi mắt</w:t>
      </w:r>
    </w:p>
    <w:p w14:paraId="5806A6A1" w14:textId="6902B192" w:rsidR="00686ED6" w:rsidRDefault="00686ED6">
      <w:pPr>
        <w:pStyle w:val="Nidungvnbn"/>
        <w:numPr>
          <w:ilvl w:val="1"/>
          <w:numId w:val="3"/>
        </w:numPr>
      </w:pPr>
      <w:r>
        <w:t>Theo dõi cử chỉ</w:t>
      </w:r>
      <w:r w:rsidR="00F551BA">
        <w:t xml:space="preserve"> ….</w:t>
      </w:r>
    </w:p>
    <w:p w14:paraId="29D48D87" w14:textId="40CA360A" w:rsidR="00686ED6" w:rsidRDefault="00686ED6">
      <w:pPr>
        <w:pStyle w:val="Nidungvnbn"/>
        <w:numPr>
          <w:ilvl w:val="0"/>
          <w:numId w:val="3"/>
        </w:numPr>
      </w:pPr>
      <w:r w:rsidRPr="00686ED6">
        <w:t xml:space="preserve">MediaPipe được xây dựng trên TensorFlow Lite và được tối ưu hóa cho các thiết bị di động như điện thoại thông minh và máy tính bảng. </w:t>
      </w:r>
      <w:r>
        <w:t>D</w:t>
      </w:r>
      <w:r w:rsidRPr="00686ED6">
        <w:t>ễ sử dụng và được tối ưu hóa cho các thiết bị di động khiến nó trở thành một lựa chọn tuyệt vời cho các ứng dụng AR và VR.</w:t>
      </w:r>
    </w:p>
    <w:p w14:paraId="0502398D" w14:textId="608C7C65" w:rsidR="00686ED6" w:rsidRDefault="00686ED6">
      <w:pPr>
        <w:pStyle w:val="Nidungvnbn"/>
        <w:numPr>
          <w:ilvl w:val="0"/>
          <w:numId w:val="3"/>
        </w:numPr>
      </w:pPr>
      <w:r>
        <w:t xml:space="preserve">Trong bài </w:t>
      </w:r>
      <w:r w:rsidR="00D937DA">
        <w:t xml:space="preserve">này, MediaPipe được dùng để phát hiện, theo dõi và phân loại cử chỉ bàn tay như là nhận biết hình dạng kéo búa bao, </w:t>
      </w:r>
      <w:r w:rsidR="00A600C7">
        <w:t>nắm tay lại có nghĩa là nhấn nút,…</w:t>
      </w:r>
    </w:p>
    <w:p w14:paraId="27088A02" w14:textId="77777777" w:rsidR="00A600C7" w:rsidRDefault="00A600C7" w:rsidP="00A600C7">
      <w:pPr>
        <w:pStyle w:val="Nidungvnbn"/>
        <w:ind w:left="1440" w:firstLine="0"/>
      </w:pPr>
    </w:p>
    <w:p w14:paraId="5A462F29" w14:textId="77777777" w:rsidR="00686ED6" w:rsidRDefault="00686ED6" w:rsidP="00686ED6">
      <w:pPr>
        <w:pStyle w:val="Tiumccp2"/>
      </w:pPr>
      <w:bookmarkStart w:id="30" w:name="_Toc142688297"/>
      <w:r>
        <w:t>Q</w:t>
      </w:r>
      <w:r w:rsidRPr="00C10CB7">
        <w:t>uickdraw-dataset</w:t>
      </w:r>
      <w:bookmarkEnd w:id="30"/>
    </w:p>
    <w:p w14:paraId="71547BB9" w14:textId="77777777" w:rsidR="00C8380B" w:rsidRDefault="00C8380B">
      <w:pPr>
        <w:pStyle w:val="Nidungvnbn"/>
        <w:numPr>
          <w:ilvl w:val="0"/>
          <w:numId w:val="4"/>
        </w:numPr>
        <w:jc w:val="left"/>
      </w:pPr>
      <w:r w:rsidRPr="00C8380B">
        <w:t>QuickDraw! Dataset là một tập dữ liệu bao gồm hơn 50 triệu bản vẽ từ trò chơi Quick, Draw!.</w:t>
      </w:r>
      <w:r>
        <w:t xml:space="preserve"> Q</w:t>
      </w:r>
      <w:r w:rsidRPr="00C8380B">
        <w:t>uick, Draw! là một trò chơi trực tuyến được tạo ra bởi Google AI, cho phép người dùng thử sức mình trong việc vẽ các đối tượng trong thời gian giới hạn. Các bản vẽ sau đó được gửi đến máy chủ và được xếp loại bởi các mô hình học máy.</w:t>
      </w:r>
    </w:p>
    <w:p w14:paraId="518C1DCC" w14:textId="5D1D3725" w:rsidR="00686ED6" w:rsidRDefault="00C8380B">
      <w:pPr>
        <w:pStyle w:val="Nidungvnbn"/>
        <w:numPr>
          <w:ilvl w:val="0"/>
          <w:numId w:val="4"/>
        </w:numPr>
        <w:jc w:val="left"/>
      </w:pPr>
      <w:r w:rsidRPr="00C8380B">
        <w:t>Tập dữ liệu được chia thành 345 lớp đối tượng, mỗi lớp bao gồm hàng triệu bản vẽ. Tập dữ liệu được sử dụng để đào tạo các mô hình học máy có thể phân biệt các đối tượng trong các bản vẽ</w:t>
      </w:r>
      <w:r>
        <w:t>.</w:t>
      </w:r>
    </w:p>
    <w:p w14:paraId="636C0F06" w14:textId="1879EA79" w:rsidR="00C8380B" w:rsidRDefault="00C8380B">
      <w:pPr>
        <w:pStyle w:val="Nidungvnbn"/>
        <w:numPr>
          <w:ilvl w:val="0"/>
          <w:numId w:val="4"/>
        </w:numPr>
        <w:jc w:val="left"/>
      </w:pPr>
      <w:r>
        <w:t>Tập dữ liệu này được sử dụng trong phần AirGesture để thực hiện việc nhận biết hình vẽ từ camera.</w:t>
      </w:r>
    </w:p>
    <w:p w14:paraId="075FF627" w14:textId="77777777" w:rsidR="00686ED6" w:rsidRDefault="00686ED6" w:rsidP="00686ED6">
      <w:pPr>
        <w:pStyle w:val="Nidungvnbn"/>
      </w:pPr>
    </w:p>
    <w:p w14:paraId="612A239F" w14:textId="69C32CB4" w:rsidR="00C8380B" w:rsidRDefault="00686ED6" w:rsidP="00C8380B">
      <w:pPr>
        <w:pStyle w:val="Tiumccp2"/>
      </w:pPr>
      <w:bookmarkStart w:id="31" w:name="_Toc142688298"/>
      <w:r>
        <w:lastRenderedPageBreak/>
        <w:t>pynput</w:t>
      </w:r>
      <w:bookmarkEnd w:id="31"/>
    </w:p>
    <w:p w14:paraId="7DD5EA98" w14:textId="28A56ECB" w:rsidR="00686ED6" w:rsidRDefault="00C8380B">
      <w:pPr>
        <w:pStyle w:val="Nidungvnbn"/>
        <w:numPr>
          <w:ilvl w:val="0"/>
          <w:numId w:val="5"/>
        </w:numPr>
      </w:pPr>
      <w:r>
        <w:t>Pynput là một thư viện Python cho phép bạn tương tác với các thiết bị đầu vào của người dùng, chẳng hạn như bàn phím, chuột và màn hình cảm ứng.</w:t>
      </w:r>
    </w:p>
    <w:p w14:paraId="624C6C0A" w14:textId="1CA90D60" w:rsidR="009531C2" w:rsidRDefault="009531C2">
      <w:pPr>
        <w:pStyle w:val="Nidungvnbn"/>
        <w:numPr>
          <w:ilvl w:val="0"/>
          <w:numId w:val="5"/>
        </w:numPr>
      </w:pPr>
      <w:r w:rsidRPr="009531C2">
        <w:t>Pynput dễ sử dụng và có thể được sử dụng để tạo một loạt các chương trình khác nhau, chẳng hạn như trò chơi, trình soạn thảo văn bản và trình mô phỏng.</w:t>
      </w:r>
    </w:p>
    <w:p w14:paraId="0DFEB986" w14:textId="6CC9EAD0" w:rsidR="00C06FB2" w:rsidRDefault="00C06FB2">
      <w:pPr>
        <w:pStyle w:val="Nidungvnbn"/>
        <w:numPr>
          <w:ilvl w:val="0"/>
          <w:numId w:val="5"/>
        </w:numPr>
      </w:pPr>
      <w:r>
        <w:t>Thư viện này được sử dụng trong phần trò chơi khủng long – mỗi khi nắm bàn tay lại thì ấn nút để khủng long nhảy lên.</w:t>
      </w:r>
    </w:p>
    <w:p w14:paraId="22B854C9" w14:textId="77777777" w:rsidR="00F551BA" w:rsidRDefault="00F551BA" w:rsidP="00F551BA">
      <w:pPr>
        <w:pStyle w:val="Nidungvnbn"/>
      </w:pPr>
    </w:p>
    <w:p w14:paraId="601E9807" w14:textId="77777777" w:rsidR="00F551BA" w:rsidRDefault="00F551BA" w:rsidP="00D729B1">
      <w:pPr>
        <w:pStyle w:val="Nidungvnbn"/>
        <w:ind w:firstLine="0"/>
      </w:pPr>
    </w:p>
    <w:p w14:paraId="6187BA64" w14:textId="5F08208D" w:rsidR="00187779" w:rsidRDefault="00187779" w:rsidP="00187779">
      <w:pPr>
        <w:pStyle w:val="Tiumccp1"/>
      </w:pPr>
      <w:bookmarkStart w:id="32" w:name="_Toc142688299"/>
      <w:r>
        <w:t>Hiện thực</w:t>
      </w:r>
      <w:r w:rsidR="00F551BA">
        <w:t xml:space="preserve"> và kết quả</w:t>
      </w:r>
      <w:bookmarkEnd w:id="32"/>
    </w:p>
    <w:p w14:paraId="020CF38E" w14:textId="7BE38EC6" w:rsidR="00786164" w:rsidRPr="00CB2F86" w:rsidRDefault="00CB2F86">
      <w:pPr>
        <w:pStyle w:val="Nidungvnbn"/>
        <w:numPr>
          <w:ilvl w:val="0"/>
          <w:numId w:val="8"/>
        </w:numPr>
        <w:jc w:val="left"/>
      </w:pPr>
      <w:r>
        <w:rPr>
          <w:b/>
          <w:bCs/>
          <w:i/>
          <w:iCs/>
        </w:rPr>
        <w:t>Kéo – búa – bao:</w:t>
      </w:r>
    </w:p>
    <w:p w14:paraId="21C72B69" w14:textId="3834147F" w:rsidR="00CB2F86" w:rsidRDefault="00CB2F86" w:rsidP="00CB2F86">
      <w:pPr>
        <w:pStyle w:val="Nidungvnbn"/>
        <w:ind w:firstLine="0"/>
        <w:jc w:val="center"/>
      </w:pPr>
      <w:r>
        <w:rPr>
          <w:noProof/>
        </w:rPr>
        <w:drawing>
          <wp:inline distT="0" distB="0" distL="0" distR="0" wp14:anchorId="41032D18" wp14:editId="2910D73F">
            <wp:extent cx="5105400" cy="3160486"/>
            <wp:effectExtent l="0" t="0" r="0" b="1905"/>
            <wp:docPr id="2129953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53875" name="Picture 1" descr="A screenshot of a computer&#10;&#10;Description automatically generated"/>
                    <pic:cNvPicPr/>
                  </pic:nvPicPr>
                  <pic:blipFill rotWithShape="1">
                    <a:blip r:embed="rId23"/>
                    <a:srcRect l="27859" t="22820" r="29122" b="29840"/>
                    <a:stretch/>
                  </pic:blipFill>
                  <pic:spPr bwMode="auto">
                    <a:xfrm>
                      <a:off x="0" y="0"/>
                      <a:ext cx="5133059" cy="3177608"/>
                    </a:xfrm>
                    <a:prstGeom prst="rect">
                      <a:avLst/>
                    </a:prstGeom>
                    <a:ln>
                      <a:noFill/>
                    </a:ln>
                    <a:extLst>
                      <a:ext uri="{53640926-AAD7-44D8-BBD7-CCE9431645EC}">
                        <a14:shadowObscured xmlns:a14="http://schemas.microsoft.com/office/drawing/2010/main"/>
                      </a:ext>
                    </a:extLst>
                  </pic:spPr>
                </pic:pic>
              </a:graphicData>
            </a:graphic>
          </wp:inline>
        </w:drawing>
      </w:r>
    </w:p>
    <w:p w14:paraId="3772C721" w14:textId="0B25BA2A" w:rsidR="00CB2F86" w:rsidRPr="00D729B1" w:rsidRDefault="00CB2F86" w:rsidP="00D729B1">
      <w:pPr>
        <w:pStyle w:val="Caption"/>
        <w:rPr>
          <w:i/>
          <w:iCs/>
        </w:rPr>
      </w:pPr>
      <w:r w:rsidRPr="00D729B1">
        <w:rPr>
          <w:i/>
          <w:iCs/>
        </w:rPr>
        <w:t>Hình 2.3.1: Kết quả hòa – Tie</w:t>
      </w:r>
    </w:p>
    <w:p w14:paraId="7F167D44" w14:textId="28473DE9" w:rsidR="00CB2F86" w:rsidRDefault="00CB2F86" w:rsidP="00CB2F86">
      <w:pPr>
        <w:pStyle w:val="Nidungvnbn"/>
        <w:ind w:firstLine="0"/>
        <w:jc w:val="center"/>
        <w:rPr>
          <w:i/>
          <w:iCs/>
        </w:rPr>
      </w:pPr>
      <w:r>
        <w:rPr>
          <w:noProof/>
        </w:rPr>
        <w:lastRenderedPageBreak/>
        <w:drawing>
          <wp:inline distT="0" distB="0" distL="0" distR="0" wp14:anchorId="501EE6D0" wp14:editId="04F44A24">
            <wp:extent cx="4938067" cy="3070860"/>
            <wp:effectExtent l="0" t="0" r="0" b="0"/>
            <wp:docPr id="2031266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6340" name="Picture 1" descr="A screenshot of a computer&#10;&#10;Description automatically generated"/>
                    <pic:cNvPicPr/>
                  </pic:nvPicPr>
                  <pic:blipFill rotWithShape="1">
                    <a:blip r:embed="rId24"/>
                    <a:srcRect l="27450" t="22092" r="28850" b="29597"/>
                    <a:stretch/>
                  </pic:blipFill>
                  <pic:spPr bwMode="auto">
                    <a:xfrm>
                      <a:off x="0" y="0"/>
                      <a:ext cx="4967998" cy="3089473"/>
                    </a:xfrm>
                    <a:prstGeom prst="rect">
                      <a:avLst/>
                    </a:prstGeom>
                    <a:ln>
                      <a:noFill/>
                    </a:ln>
                    <a:extLst>
                      <a:ext uri="{53640926-AAD7-44D8-BBD7-CCE9431645EC}">
                        <a14:shadowObscured xmlns:a14="http://schemas.microsoft.com/office/drawing/2010/main"/>
                      </a:ext>
                    </a:extLst>
                  </pic:spPr>
                </pic:pic>
              </a:graphicData>
            </a:graphic>
          </wp:inline>
        </w:drawing>
      </w:r>
    </w:p>
    <w:p w14:paraId="3C05809E" w14:textId="1E3AFAAC" w:rsidR="00CB2F86" w:rsidRPr="00D729B1" w:rsidRDefault="00CB2F86" w:rsidP="00D729B1">
      <w:pPr>
        <w:pStyle w:val="Caption"/>
        <w:rPr>
          <w:i/>
          <w:iCs/>
        </w:rPr>
      </w:pPr>
      <w:r w:rsidRPr="00D729B1">
        <w:rPr>
          <w:i/>
          <w:iCs/>
        </w:rPr>
        <w:t>Hình 2.3.2: Kết quả thắng – Player 2 win</w:t>
      </w:r>
    </w:p>
    <w:p w14:paraId="0A7FCA52" w14:textId="58F70D67" w:rsidR="00CB2F86" w:rsidRDefault="00CB2F86" w:rsidP="00CB2F86">
      <w:pPr>
        <w:pStyle w:val="Nidungvnbn"/>
        <w:ind w:firstLine="0"/>
        <w:jc w:val="center"/>
        <w:rPr>
          <w:i/>
          <w:iCs/>
        </w:rPr>
      </w:pPr>
      <w:r>
        <w:rPr>
          <w:noProof/>
        </w:rPr>
        <w:drawing>
          <wp:inline distT="0" distB="0" distL="0" distR="0" wp14:anchorId="18C9FCF1" wp14:editId="1753B91E">
            <wp:extent cx="5120640" cy="3194381"/>
            <wp:effectExtent l="0" t="0" r="3810" b="6350"/>
            <wp:docPr id="821729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29788" name="Picture 1" descr="A screenshot of a computer&#10;&#10;Description automatically generated"/>
                    <pic:cNvPicPr/>
                  </pic:nvPicPr>
                  <pic:blipFill rotWithShape="1">
                    <a:blip r:embed="rId25"/>
                    <a:srcRect l="27723" t="22578" r="28713" b="29112"/>
                    <a:stretch/>
                  </pic:blipFill>
                  <pic:spPr bwMode="auto">
                    <a:xfrm>
                      <a:off x="0" y="0"/>
                      <a:ext cx="5141497" cy="3207392"/>
                    </a:xfrm>
                    <a:prstGeom prst="rect">
                      <a:avLst/>
                    </a:prstGeom>
                    <a:ln>
                      <a:noFill/>
                    </a:ln>
                    <a:extLst>
                      <a:ext uri="{53640926-AAD7-44D8-BBD7-CCE9431645EC}">
                        <a14:shadowObscured xmlns:a14="http://schemas.microsoft.com/office/drawing/2010/main"/>
                      </a:ext>
                    </a:extLst>
                  </pic:spPr>
                </pic:pic>
              </a:graphicData>
            </a:graphic>
          </wp:inline>
        </w:drawing>
      </w:r>
    </w:p>
    <w:p w14:paraId="4D708E30" w14:textId="720BAFBC" w:rsidR="00CB2F86" w:rsidRPr="00D729B1" w:rsidRDefault="00CB2F86" w:rsidP="00D729B1">
      <w:pPr>
        <w:pStyle w:val="Caption"/>
        <w:rPr>
          <w:i/>
          <w:iCs/>
        </w:rPr>
      </w:pPr>
      <w:r w:rsidRPr="00D729B1">
        <w:rPr>
          <w:i/>
          <w:iCs/>
        </w:rPr>
        <w:t>Hình 2.3.3: Kết quả thắng – Player 1 win</w:t>
      </w:r>
    </w:p>
    <w:p w14:paraId="4B9F52C5" w14:textId="77777777" w:rsidR="00CB2F86" w:rsidRDefault="00CB2F86" w:rsidP="00CB2F86">
      <w:pPr>
        <w:pStyle w:val="Nidungvnbn"/>
        <w:spacing w:line="600" w:lineRule="auto"/>
        <w:ind w:firstLine="0"/>
        <w:jc w:val="center"/>
        <w:rPr>
          <w:i/>
          <w:iCs/>
        </w:rPr>
      </w:pPr>
    </w:p>
    <w:p w14:paraId="71282D5B" w14:textId="77777777" w:rsidR="00CB2F86" w:rsidRDefault="00CB2F86" w:rsidP="00CB2F86">
      <w:pPr>
        <w:pStyle w:val="Nidungvnbn"/>
        <w:spacing w:line="600" w:lineRule="auto"/>
        <w:ind w:firstLine="0"/>
        <w:jc w:val="center"/>
        <w:rPr>
          <w:i/>
          <w:iCs/>
        </w:rPr>
      </w:pPr>
    </w:p>
    <w:p w14:paraId="360FBCC6" w14:textId="77777777" w:rsidR="00D729B1" w:rsidRPr="00CB2F86" w:rsidRDefault="00D729B1" w:rsidP="00CB2F86">
      <w:pPr>
        <w:pStyle w:val="Nidungvnbn"/>
        <w:spacing w:line="600" w:lineRule="auto"/>
        <w:ind w:firstLine="0"/>
        <w:jc w:val="center"/>
        <w:rPr>
          <w:i/>
          <w:iCs/>
        </w:rPr>
      </w:pPr>
    </w:p>
    <w:p w14:paraId="037EA800" w14:textId="52BF4B97" w:rsidR="00CB2F86" w:rsidRPr="00CB2F86" w:rsidRDefault="00CB2F86">
      <w:pPr>
        <w:pStyle w:val="Nidungvnbn"/>
        <w:numPr>
          <w:ilvl w:val="0"/>
          <w:numId w:val="8"/>
        </w:numPr>
        <w:jc w:val="left"/>
      </w:pPr>
      <w:r>
        <w:rPr>
          <w:b/>
          <w:bCs/>
          <w:i/>
          <w:iCs/>
        </w:rPr>
        <w:lastRenderedPageBreak/>
        <w:t>Khủng long:</w:t>
      </w:r>
    </w:p>
    <w:p w14:paraId="7B3C195C" w14:textId="661739EF" w:rsidR="00CB2F86" w:rsidRDefault="00CB2F86" w:rsidP="00CB2F86">
      <w:pPr>
        <w:pStyle w:val="Nidungvnbn"/>
        <w:ind w:firstLine="0"/>
        <w:jc w:val="center"/>
      </w:pPr>
      <w:r>
        <w:rPr>
          <w:noProof/>
        </w:rPr>
        <w:drawing>
          <wp:inline distT="0" distB="0" distL="0" distR="0" wp14:anchorId="24167A31" wp14:editId="1FB7CDE8">
            <wp:extent cx="5608320" cy="2854861"/>
            <wp:effectExtent l="0" t="0" r="0" b="3175"/>
            <wp:docPr id="979093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093511" name="Picture 1" descr="A screenshot of a computer&#10;&#10;Description automatically generated"/>
                    <pic:cNvPicPr/>
                  </pic:nvPicPr>
                  <pic:blipFill rotWithShape="1">
                    <a:blip r:embed="rId26"/>
                    <a:srcRect l="-683" t="5584" r="2493" b="5563"/>
                    <a:stretch/>
                  </pic:blipFill>
                  <pic:spPr bwMode="auto">
                    <a:xfrm>
                      <a:off x="0" y="0"/>
                      <a:ext cx="5619023" cy="2860309"/>
                    </a:xfrm>
                    <a:prstGeom prst="rect">
                      <a:avLst/>
                    </a:prstGeom>
                    <a:ln>
                      <a:noFill/>
                    </a:ln>
                    <a:extLst>
                      <a:ext uri="{53640926-AAD7-44D8-BBD7-CCE9431645EC}">
                        <a14:shadowObscured xmlns:a14="http://schemas.microsoft.com/office/drawing/2010/main"/>
                      </a:ext>
                    </a:extLst>
                  </pic:spPr>
                </pic:pic>
              </a:graphicData>
            </a:graphic>
          </wp:inline>
        </w:drawing>
      </w:r>
    </w:p>
    <w:p w14:paraId="7B5575D1" w14:textId="6E9E959C" w:rsidR="00CB2F86" w:rsidRPr="00D729B1" w:rsidRDefault="00CB2F86" w:rsidP="00D729B1">
      <w:pPr>
        <w:pStyle w:val="Caption"/>
        <w:spacing w:line="720" w:lineRule="auto"/>
        <w:rPr>
          <w:i/>
          <w:iCs/>
        </w:rPr>
      </w:pPr>
      <w:r w:rsidRPr="00D729B1">
        <w:rPr>
          <w:i/>
          <w:iCs/>
        </w:rPr>
        <w:t>Hình 2.3.</w:t>
      </w:r>
      <w:r w:rsidR="00A13562" w:rsidRPr="00D729B1">
        <w:rPr>
          <w:i/>
          <w:iCs/>
        </w:rPr>
        <w:t>4</w:t>
      </w:r>
      <w:r w:rsidRPr="00D729B1">
        <w:rPr>
          <w:i/>
          <w:iCs/>
        </w:rPr>
        <w:t>: Khi để tay bình thường</w:t>
      </w:r>
    </w:p>
    <w:p w14:paraId="14F745ED" w14:textId="4CC03617" w:rsidR="00CB2F86" w:rsidRDefault="00CB2F86" w:rsidP="00CB2F86">
      <w:pPr>
        <w:pStyle w:val="Nidungvnbn"/>
        <w:ind w:firstLine="0"/>
        <w:jc w:val="center"/>
      </w:pPr>
      <w:r>
        <w:rPr>
          <w:noProof/>
        </w:rPr>
        <w:drawing>
          <wp:inline distT="0" distB="0" distL="0" distR="0" wp14:anchorId="04E7DE6F" wp14:editId="700C8DA0">
            <wp:extent cx="5647614" cy="2918460"/>
            <wp:effectExtent l="0" t="0" r="0" b="0"/>
            <wp:docPr id="491230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0569" name="Picture 1" descr="A screenshot of a computer&#10;&#10;Description automatically generated"/>
                    <pic:cNvPicPr/>
                  </pic:nvPicPr>
                  <pic:blipFill rotWithShape="1">
                    <a:blip r:embed="rId27"/>
                    <a:srcRect l="137" t="5826" r="2083" b="4349"/>
                    <a:stretch/>
                  </pic:blipFill>
                  <pic:spPr bwMode="auto">
                    <a:xfrm>
                      <a:off x="0" y="0"/>
                      <a:ext cx="5649958" cy="2919671"/>
                    </a:xfrm>
                    <a:prstGeom prst="rect">
                      <a:avLst/>
                    </a:prstGeom>
                    <a:ln>
                      <a:noFill/>
                    </a:ln>
                    <a:extLst>
                      <a:ext uri="{53640926-AAD7-44D8-BBD7-CCE9431645EC}">
                        <a14:shadowObscured xmlns:a14="http://schemas.microsoft.com/office/drawing/2010/main"/>
                      </a:ext>
                    </a:extLst>
                  </pic:spPr>
                </pic:pic>
              </a:graphicData>
            </a:graphic>
          </wp:inline>
        </w:drawing>
      </w:r>
    </w:p>
    <w:p w14:paraId="1B2E3650" w14:textId="7663000C" w:rsidR="00CB2F86" w:rsidRPr="00D729B1" w:rsidRDefault="00CB2F86" w:rsidP="00D729B1">
      <w:pPr>
        <w:pStyle w:val="Caption"/>
        <w:rPr>
          <w:i/>
          <w:iCs/>
        </w:rPr>
      </w:pPr>
      <w:r w:rsidRPr="00D729B1">
        <w:rPr>
          <w:i/>
          <w:iCs/>
        </w:rPr>
        <w:t>Hình 2.3.</w:t>
      </w:r>
      <w:r w:rsidR="00A13562" w:rsidRPr="00D729B1">
        <w:rPr>
          <w:i/>
          <w:iCs/>
        </w:rPr>
        <w:t>5</w:t>
      </w:r>
      <w:r w:rsidRPr="00D729B1">
        <w:rPr>
          <w:i/>
          <w:iCs/>
        </w:rPr>
        <w:t>: Khi nắm tay lại để khủng long nhảy</w:t>
      </w:r>
    </w:p>
    <w:p w14:paraId="00D23454" w14:textId="77777777" w:rsidR="00CB2F86" w:rsidRDefault="00CB2F86" w:rsidP="00CB2F86">
      <w:pPr>
        <w:pStyle w:val="Nidungvnbn"/>
        <w:ind w:firstLine="0"/>
        <w:jc w:val="center"/>
      </w:pPr>
    </w:p>
    <w:p w14:paraId="1D093718" w14:textId="77777777" w:rsidR="00CB2F86" w:rsidRDefault="00CB2F86" w:rsidP="00CB2F86">
      <w:pPr>
        <w:pStyle w:val="Nidungvnbn"/>
        <w:ind w:firstLine="0"/>
        <w:jc w:val="center"/>
      </w:pPr>
    </w:p>
    <w:p w14:paraId="7E8F35CA" w14:textId="77777777" w:rsidR="00CB2F86" w:rsidRDefault="00CB2F86" w:rsidP="00CB2F86">
      <w:pPr>
        <w:pStyle w:val="Nidungvnbn"/>
        <w:ind w:firstLine="0"/>
        <w:jc w:val="center"/>
      </w:pPr>
    </w:p>
    <w:p w14:paraId="0882E77D" w14:textId="77777777" w:rsidR="00CB2F86" w:rsidRPr="00CB2F86" w:rsidRDefault="00CB2F86" w:rsidP="00CB2F86">
      <w:pPr>
        <w:pStyle w:val="Nidungvnbn"/>
        <w:ind w:firstLine="0"/>
        <w:jc w:val="center"/>
      </w:pPr>
    </w:p>
    <w:p w14:paraId="65E80E9B" w14:textId="14748A53" w:rsidR="00CB2F86" w:rsidRDefault="00CB2F86">
      <w:pPr>
        <w:pStyle w:val="Nidungvnbn"/>
        <w:numPr>
          <w:ilvl w:val="0"/>
          <w:numId w:val="8"/>
        </w:numPr>
        <w:jc w:val="left"/>
      </w:pPr>
      <w:r>
        <w:rPr>
          <w:b/>
          <w:bCs/>
          <w:i/>
          <w:iCs/>
        </w:rPr>
        <w:lastRenderedPageBreak/>
        <w:t xml:space="preserve">AirGestures: </w:t>
      </w:r>
      <w:r>
        <w:t>Một số hình vẽ đơn giản</w:t>
      </w:r>
    </w:p>
    <w:p w14:paraId="3E7BFBEB" w14:textId="26A8F5CE" w:rsidR="00CB2F86" w:rsidRDefault="00A13562" w:rsidP="00A13562">
      <w:pPr>
        <w:pStyle w:val="Nidungvnbn"/>
        <w:spacing w:line="720" w:lineRule="auto"/>
        <w:ind w:firstLine="0"/>
        <w:jc w:val="center"/>
      </w:pPr>
      <w:r>
        <w:rPr>
          <w:noProof/>
        </w:rPr>
        <w:drawing>
          <wp:inline distT="0" distB="0" distL="0" distR="0" wp14:anchorId="3AEAA66B" wp14:editId="30187E5A">
            <wp:extent cx="5070195" cy="3139440"/>
            <wp:effectExtent l="0" t="0" r="0" b="3810"/>
            <wp:docPr id="10951702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70261" name="Picture 1" descr="A screenshot of a computer&#10;&#10;Description automatically generated"/>
                    <pic:cNvPicPr/>
                  </pic:nvPicPr>
                  <pic:blipFill rotWithShape="1">
                    <a:blip r:embed="rId28"/>
                    <a:srcRect l="29224" t="22820" r="26665" b="28627"/>
                    <a:stretch/>
                  </pic:blipFill>
                  <pic:spPr bwMode="auto">
                    <a:xfrm>
                      <a:off x="0" y="0"/>
                      <a:ext cx="5089090" cy="3151140"/>
                    </a:xfrm>
                    <a:prstGeom prst="rect">
                      <a:avLst/>
                    </a:prstGeom>
                    <a:ln>
                      <a:noFill/>
                    </a:ln>
                    <a:extLst>
                      <a:ext uri="{53640926-AAD7-44D8-BBD7-CCE9431645EC}">
                        <a14:shadowObscured xmlns:a14="http://schemas.microsoft.com/office/drawing/2010/main"/>
                      </a:ext>
                    </a:extLst>
                  </pic:spPr>
                </pic:pic>
              </a:graphicData>
            </a:graphic>
          </wp:inline>
        </w:drawing>
      </w:r>
    </w:p>
    <w:p w14:paraId="28C28D4F" w14:textId="0EF823BB" w:rsidR="00A13562" w:rsidRPr="00CB2F86" w:rsidRDefault="00A13562" w:rsidP="00CB2F86">
      <w:pPr>
        <w:pStyle w:val="Nidungvnbn"/>
        <w:ind w:firstLine="0"/>
        <w:jc w:val="center"/>
      </w:pPr>
      <w:r>
        <w:rPr>
          <w:noProof/>
        </w:rPr>
        <w:drawing>
          <wp:inline distT="0" distB="0" distL="0" distR="0" wp14:anchorId="607F68D7" wp14:editId="6E6FB327">
            <wp:extent cx="5044440" cy="3055308"/>
            <wp:effectExtent l="0" t="0" r="3810" b="0"/>
            <wp:docPr id="776808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08541" name="Picture 1" descr="A screenshot of a computer&#10;&#10;Description automatically generated"/>
                    <pic:cNvPicPr/>
                  </pic:nvPicPr>
                  <pic:blipFill rotWithShape="1">
                    <a:blip r:embed="rId29"/>
                    <a:srcRect l="30044" t="25248" r="26664" b="28141"/>
                    <a:stretch/>
                  </pic:blipFill>
                  <pic:spPr bwMode="auto">
                    <a:xfrm>
                      <a:off x="0" y="0"/>
                      <a:ext cx="5063883" cy="3067084"/>
                    </a:xfrm>
                    <a:prstGeom prst="rect">
                      <a:avLst/>
                    </a:prstGeom>
                    <a:ln>
                      <a:noFill/>
                    </a:ln>
                    <a:extLst>
                      <a:ext uri="{53640926-AAD7-44D8-BBD7-CCE9431645EC}">
                        <a14:shadowObscured xmlns:a14="http://schemas.microsoft.com/office/drawing/2010/main"/>
                      </a:ext>
                    </a:extLst>
                  </pic:spPr>
                </pic:pic>
              </a:graphicData>
            </a:graphic>
          </wp:inline>
        </w:drawing>
      </w:r>
    </w:p>
    <w:p w14:paraId="23054B3B" w14:textId="45C269FE" w:rsidR="00A13562" w:rsidRPr="00D729B1" w:rsidRDefault="00A13562" w:rsidP="00D729B1">
      <w:pPr>
        <w:pStyle w:val="Caption"/>
        <w:rPr>
          <w:i/>
          <w:iCs/>
        </w:rPr>
      </w:pPr>
      <w:r w:rsidRPr="00D729B1">
        <w:rPr>
          <w:i/>
          <w:iCs/>
        </w:rPr>
        <w:t>Hình 2.3.6: Vẽ sách</w:t>
      </w:r>
    </w:p>
    <w:p w14:paraId="37933F91" w14:textId="1D23D9CC" w:rsidR="009D04CD" w:rsidRDefault="009D04CD">
      <w:pPr>
        <w:spacing w:after="200" w:line="276" w:lineRule="auto"/>
        <w:rPr>
          <w:sz w:val="26"/>
          <w:szCs w:val="26"/>
        </w:rPr>
      </w:pPr>
    </w:p>
    <w:p w14:paraId="79C28F4C" w14:textId="77777777" w:rsidR="00996774" w:rsidRDefault="00996774" w:rsidP="00996774">
      <w:pPr>
        <w:pStyle w:val="Nidungvnbn"/>
      </w:pPr>
    </w:p>
    <w:p w14:paraId="5343FE6A" w14:textId="728416E0" w:rsidR="00A13562" w:rsidRDefault="00A13562" w:rsidP="00A13562">
      <w:pPr>
        <w:spacing w:after="200" w:line="276" w:lineRule="auto"/>
      </w:pPr>
      <w:r>
        <w:br w:type="page"/>
      </w:r>
    </w:p>
    <w:p w14:paraId="7207E086" w14:textId="77777777" w:rsidR="00A13562" w:rsidRDefault="00A13562" w:rsidP="00A13562">
      <w:pPr>
        <w:spacing w:after="200" w:line="276" w:lineRule="auto"/>
        <w:jc w:val="center"/>
      </w:pPr>
      <w:r>
        <w:rPr>
          <w:noProof/>
        </w:rPr>
        <w:lastRenderedPageBreak/>
        <w:drawing>
          <wp:inline distT="0" distB="0" distL="0" distR="0" wp14:anchorId="7B012D8D" wp14:editId="580EEEAC">
            <wp:extent cx="5250180" cy="3293591"/>
            <wp:effectExtent l="0" t="0" r="7620" b="2540"/>
            <wp:docPr id="13304490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9012" name="Picture 1" descr="A screenshot of a computer&#10;&#10;Description automatically generated"/>
                    <pic:cNvPicPr/>
                  </pic:nvPicPr>
                  <pic:blipFill rotWithShape="1">
                    <a:blip r:embed="rId30"/>
                    <a:srcRect l="29498" t="23063" r="26528" b="27898"/>
                    <a:stretch/>
                  </pic:blipFill>
                  <pic:spPr bwMode="auto">
                    <a:xfrm>
                      <a:off x="0" y="0"/>
                      <a:ext cx="5276087" cy="3309843"/>
                    </a:xfrm>
                    <a:prstGeom prst="rect">
                      <a:avLst/>
                    </a:prstGeom>
                    <a:ln>
                      <a:noFill/>
                    </a:ln>
                    <a:extLst>
                      <a:ext uri="{53640926-AAD7-44D8-BBD7-CCE9431645EC}">
                        <a14:shadowObscured xmlns:a14="http://schemas.microsoft.com/office/drawing/2010/main"/>
                      </a:ext>
                    </a:extLst>
                  </pic:spPr>
                </pic:pic>
              </a:graphicData>
            </a:graphic>
          </wp:inline>
        </w:drawing>
      </w:r>
    </w:p>
    <w:p w14:paraId="0EA6D482" w14:textId="3E27ED75" w:rsidR="00A13562" w:rsidRDefault="00A13562" w:rsidP="00A13562">
      <w:pPr>
        <w:pStyle w:val="Nidungvnbn"/>
        <w:spacing w:line="600" w:lineRule="auto"/>
        <w:ind w:firstLine="0"/>
        <w:jc w:val="center"/>
        <w:rPr>
          <w:i/>
          <w:iCs/>
        </w:rPr>
      </w:pPr>
      <w:r>
        <w:rPr>
          <w:noProof/>
        </w:rPr>
        <w:drawing>
          <wp:inline distT="0" distB="0" distL="0" distR="0" wp14:anchorId="1CCD6D69" wp14:editId="3CD572DA">
            <wp:extent cx="5524500" cy="3354757"/>
            <wp:effectExtent l="0" t="0" r="0" b="0"/>
            <wp:docPr id="171411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11671" name="Picture 1" descr="A screenshot of a computer screen&#10;&#10;Description automatically generated"/>
                    <pic:cNvPicPr/>
                  </pic:nvPicPr>
                  <pic:blipFill rotWithShape="1">
                    <a:blip r:embed="rId31"/>
                    <a:srcRect l="29498" t="23549" r="25299" b="27655"/>
                    <a:stretch/>
                  </pic:blipFill>
                  <pic:spPr bwMode="auto">
                    <a:xfrm>
                      <a:off x="0" y="0"/>
                      <a:ext cx="5551601" cy="3371214"/>
                    </a:xfrm>
                    <a:prstGeom prst="rect">
                      <a:avLst/>
                    </a:prstGeom>
                    <a:ln>
                      <a:noFill/>
                    </a:ln>
                    <a:extLst>
                      <a:ext uri="{53640926-AAD7-44D8-BBD7-CCE9431645EC}">
                        <a14:shadowObscured xmlns:a14="http://schemas.microsoft.com/office/drawing/2010/main"/>
                      </a:ext>
                    </a:extLst>
                  </pic:spPr>
                </pic:pic>
              </a:graphicData>
            </a:graphic>
          </wp:inline>
        </w:drawing>
      </w:r>
    </w:p>
    <w:p w14:paraId="4948549B" w14:textId="65A277CC" w:rsidR="00A13562" w:rsidRPr="00D729B1" w:rsidRDefault="00A13562" w:rsidP="00D729B1">
      <w:pPr>
        <w:pStyle w:val="Caption"/>
        <w:rPr>
          <w:i/>
          <w:iCs/>
        </w:rPr>
      </w:pPr>
      <w:r w:rsidRPr="00D729B1">
        <w:rPr>
          <w:i/>
          <w:iCs/>
        </w:rPr>
        <w:t>Hình 2.3.7: Vẽ sét</w:t>
      </w:r>
    </w:p>
    <w:p w14:paraId="39FA6FCC" w14:textId="4FE72875" w:rsidR="00A13562" w:rsidRDefault="00A13562" w:rsidP="00A13562">
      <w:pPr>
        <w:spacing w:after="200" w:line="276" w:lineRule="auto"/>
        <w:jc w:val="center"/>
      </w:pPr>
      <w:r>
        <w:br w:type="page"/>
      </w:r>
    </w:p>
    <w:p w14:paraId="12D6B1C9" w14:textId="77777777" w:rsidR="007E7FF7" w:rsidRPr="007E6AB9" w:rsidRDefault="007E7FF7" w:rsidP="00DE7882">
      <w:pPr>
        <w:pStyle w:val="Tiucctrangmu"/>
        <w:outlineLvl w:val="0"/>
      </w:pPr>
      <w:bookmarkStart w:id="33" w:name="_Toc142688300"/>
      <w:r>
        <w:lastRenderedPageBreak/>
        <w:t>TÀI LIỆU THAM KHẢO</w:t>
      </w:r>
      <w:bookmarkEnd w:id="33"/>
    </w:p>
    <w:p w14:paraId="516F189A" w14:textId="15607A47" w:rsidR="00650D6A" w:rsidRPr="00B10E7E" w:rsidRDefault="00650D6A" w:rsidP="00767DDA">
      <w:pPr>
        <w:spacing w:line="360" w:lineRule="auto"/>
        <w:ind w:left="360" w:firstLine="360"/>
        <w:jc w:val="both"/>
        <w:rPr>
          <w:b/>
          <w:sz w:val="26"/>
          <w:szCs w:val="26"/>
        </w:rPr>
      </w:pPr>
      <w:r w:rsidRPr="00B10E7E">
        <w:rPr>
          <w:b/>
          <w:sz w:val="26"/>
          <w:szCs w:val="26"/>
        </w:rPr>
        <w:t xml:space="preserve">Tiếng </w:t>
      </w:r>
      <w:r w:rsidR="00A150D5">
        <w:rPr>
          <w:b/>
          <w:sz w:val="26"/>
          <w:szCs w:val="26"/>
        </w:rPr>
        <w:t>Anh</w:t>
      </w:r>
    </w:p>
    <w:p w14:paraId="217AAF66" w14:textId="73BDED79" w:rsidR="00686ED6" w:rsidRDefault="00CF4963" w:rsidP="00CF4963">
      <w:pPr>
        <w:pStyle w:val="Nidungvnbn"/>
        <w:spacing w:line="600" w:lineRule="auto"/>
        <w:ind w:firstLine="0"/>
        <w:jc w:val="center"/>
      </w:pPr>
      <w:hyperlink r:id="rId32" w:history="1">
        <w:r w:rsidRPr="00524477">
          <w:rPr>
            <w:rStyle w:val="Hyperlink"/>
          </w:rPr>
          <w:t>https://developers.google.com/mediapipe</w:t>
        </w:r>
      </w:hyperlink>
    </w:p>
    <w:p w14:paraId="29C7FCA6" w14:textId="500B14C5" w:rsidR="001D0E86" w:rsidRDefault="00767DDA" w:rsidP="00DE61C6">
      <w:pPr>
        <w:pStyle w:val="Nidungvnbn"/>
        <w:jc w:val="left"/>
        <w:rPr>
          <w:b/>
          <w:bCs/>
        </w:rPr>
      </w:pPr>
      <w:r>
        <w:t xml:space="preserve"> </w:t>
      </w:r>
      <w:r w:rsidR="00CF4963">
        <w:rPr>
          <w:b/>
          <w:bCs/>
        </w:rPr>
        <w:t>Link drive bài báo cáo:</w:t>
      </w:r>
    </w:p>
    <w:p w14:paraId="38730309" w14:textId="02F477E4" w:rsidR="00CF4963" w:rsidRPr="00CF4963" w:rsidRDefault="00CF4963" w:rsidP="00CF4963">
      <w:pPr>
        <w:pStyle w:val="Nidungvnbn"/>
        <w:ind w:firstLine="0"/>
        <w:jc w:val="center"/>
      </w:pPr>
      <w:hyperlink r:id="rId33" w:history="1">
        <w:r w:rsidRPr="00CF4963">
          <w:rPr>
            <w:rStyle w:val="Hyperlink"/>
          </w:rPr>
          <w:t>https://drive.google.com/drive/folders/1KKDyVfomSxNiPiYdVloIgT69tkY-ULfM?fbclid=IwAR0sWAS_zDJUFtom2PKjAR8qt09xv1DEOW3HZnbMvNXnNJDEgd8IByc0gVk</w:t>
        </w:r>
      </w:hyperlink>
    </w:p>
    <w:p w14:paraId="78343E6C" w14:textId="77777777" w:rsidR="008501B0" w:rsidRDefault="008501B0" w:rsidP="00767DDA">
      <w:pPr>
        <w:spacing w:line="360" w:lineRule="auto"/>
        <w:ind w:left="284" w:firstLine="436"/>
        <w:jc w:val="both"/>
        <w:rPr>
          <w:sz w:val="26"/>
          <w:szCs w:val="26"/>
        </w:rPr>
      </w:pPr>
    </w:p>
    <w:p w14:paraId="5A74C975" w14:textId="41D38B6B" w:rsidR="00CF4963" w:rsidRDefault="00CF4963" w:rsidP="00767DDA">
      <w:pPr>
        <w:spacing w:line="360" w:lineRule="auto"/>
        <w:ind w:left="284" w:firstLine="436"/>
        <w:jc w:val="both"/>
        <w:rPr>
          <w:b/>
          <w:bCs/>
          <w:sz w:val="26"/>
          <w:szCs w:val="26"/>
        </w:rPr>
      </w:pPr>
      <w:r>
        <w:rPr>
          <w:b/>
          <w:bCs/>
          <w:sz w:val="26"/>
          <w:szCs w:val="26"/>
        </w:rPr>
        <w:t>Link video youtube:</w:t>
      </w:r>
    </w:p>
    <w:p w14:paraId="51B54019" w14:textId="2569CD3F" w:rsidR="00CF4963" w:rsidRPr="00CF4963" w:rsidRDefault="00CF4963" w:rsidP="00CF4963">
      <w:pPr>
        <w:spacing w:line="360" w:lineRule="auto"/>
        <w:jc w:val="center"/>
        <w:rPr>
          <w:sz w:val="26"/>
          <w:szCs w:val="26"/>
        </w:rPr>
      </w:pPr>
      <w:hyperlink r:id="rId34" w:history="1">
        <w:r w:rsidRPr="00CF4963">
          <w:rPr>
            <w:rStyle w:val="Hyperlink"/>
            <w:sz w:val="26"/>
            <w:szCs w:val="26"/>
          </w:rPr>
          <w:t>https://www.youtube.com/watch?v=P-jQf5q2kJM</w:t>
        </w:r>
      </w:hyperlink>
      <w:r w:rsidRPr="00CF4963">
        <w:rPr>
          <w:sz w:val="26"/>
          <w:szCs w:val="26"/>
        </w:rPr>
        <w:t xml:space="preserve"> </w:t>
      </w:r>
    </w:p>
    <w:p w14:paraId="074BB870" w14:textId="77777777" w:rsidR="007E7FF7" w:rsidRDefault="007E7FF7">
      <w:pPr>
        <w:spacing w:after="200" w:line="276" w:lineRule="auto"/>
        <w:rPr>
          <w:sz w:val="26"/>
          <w:szCs w:val="26"/>
        </w:rPr>
      </w:pPr>
    </w:p>
    <w:sectPr w:rsidR="007E7FF7" w:rsidSect="006945F6">
      <w:headerReference w:type="default" r:id="rId35"/>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1E11E7" w14:textId="77777777" w:rsidR="00AA59EB" w:rsidRDefault="00AA59EB" w:rsidP="00453AB1">
      <w:r>
        <w:separator/>
      </w:r>
    </w:p>
  </w:endnote>
  <w:endnote w:type="continuationSeparator" w:id="0">
    <w:p w14:paraId="41BC805E" w14:textId="77777777" w:rsidR="00AA59EB" w:rsidRDefault="00AA59EB"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CFDF16" w14:textId="77777777" w:rsidR="00AA59EB" w:rsidRDefault="00AA59EB" w:rsidP="00453AB1">
      <w:r>
        <w:separator/>
      </w:r>
    </w:p>
  </w:footnote>
  <w:footnote w:type="continuationSeparator" w:id="0">
    <w:p w14:paraId="6C442F52" w14:textId="77777777" w:rsidR="00AA59EB" w:rsidRDefault="00AA59EB"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C7B3F"/>
    <w:multiLevelType w:val="hybridMultilevel"/>
    <w:tmpl w:val="D01407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3D29E4"/>
    <w:multiLevelType w:val="hybridMultilevel"/>
    <w:tmpl w:val="70F24D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81712A"/>
    <w:multiLevelType w:val="hybridMultilevel"/>
    <w:tmpl w:val="4EF0DD68"/>
    <w:lvl w:ilvl="0" w:tplc="79C2A7FE">
      <w:numFmt w:val="bullet"/>
      <w:lvlText w:val="–"/>
      <w:lvlJc w:val="left"/>
      <w:pPr>
        <w:ind w:left="716" w:hanging="360"/>
      </w:pPr>
      <w:rPr>
        <w:rFonts w:ascii="Times New Roman" w:eastAsia="Times New Roman" w:hAnsi="Times New Roman" w:cs="Times New Roman" w:hint="default"/>
      </w:rPr>
    </w:lvl>
    <w:lvl w:ilvl="1" w:tplc="04090003" w:tentative="1">
      <w:start w:val="1"/>
      <w:numFmt w:val="bullet"/>
      <w:lvlText w:val="o"/>
      <w:lvlJc w:val="left"/>
      <w:pPr>
        <w:ind w:left="1436" w:hanging="360"/>
      </w:pPr>
      <w:rPr>
        <w:rFonts w:ascii="Courier New" w:hAnsi="Courier New" w:cs="Courier New" w:hint="default"/>
      </w:rPr>
    </w:lvl>
    <w:lvl w:ilvl="2" w:tplc="04090005" w:tentative="1">
      <w:start w:val="1"/>
      <w:numFmt w:val="bullet"/>
      <w:lvlText w:val=""/>
      <w:lvlJc w:val="left"/>
      <w:pPr>
        <w:ind w:left="2156" w:hanging="360"/>
      </w:pPr>
      <w:rPr>
        <w:rFonts w:ascii="Wingdings" w:hAnsi="Wingdings" w:hint="default"/>
      </w:rPr>
    </w:lvl>
    <w:lvl w:ilvl="3" w:tplc="04090001" w:tentative="1">
      <w:start w:val="1"/>
      <w:numFmt w:val="bullet"/>
      <w:lvlText w:val=""/>
      <w:lvlJc w:val="left"/>
      <w:pPr>
        <w:ind w:left="2876" w:hanging="360"/>
      </w:pPr>
      <w:rPr>
        <w:rFonts w:ascii="Symbol" w:hAnsi="Symbol" w:hint="default"/>
      </w:rPr>
    </w:lvl>
    <w:lvl w:ilvl="4" w:tplc="04090003" w:tentative="1">
      <w:start w:val="1"/>
      <w:numFmt w:val="bullet"/>
      <w:lvlText w:val="o"/>
      <w:lvlJc w:val="left"/>
      <w:pPr>
        <w:ind w:left="3596" w:hanging="360"/>
      </w:pPr>
      <w:rPr>
        <w:rFonts w:ascii="Courier New" w:hAnsi="Courier New" w:cs="Courier New" w:hint="default"/>
      </w:rPr>
    </w:lvl>
    <w:lvl w:ilvl="5" w:tplc="04090005" w:tentative="1">
      <w:start w:val="1"/>
      <w:numFmt w:val="bullet"/>
      <w:lvlText w:val=""/>
      <w:lvlJc w:val="left"/>
      <w:pPr>
        <w:ind w:left="4316" w:hanging="360"/>
      </w:pPr>
      <w:rPr>
        <w:rFonts w:ascii="Wingdings" w:hAnsi="Wingdings" w:hint="default"/>
      </w:rPr>
    </w:lvl>
    <w:lvl w:ilvl="6" w:tplc="04090001" w:tentative="1">
      <w:start w:val="1"/>
      <w:numFmt w:val="bullet"/>
      <w:lvlText w:val=""/>
      <w:lvlJc w:val="left"/>
      <w:pPr>
        <w:ind w:left="5036" w:hanging="360"/>
      </w:pPr>
      <w:rPr>
        <w:rFonts w:ascii="Symbol" w:hAnsi="Symbol" w:hint="default"/>
      </w:rPr>
    </w:lvl>
    <w:lvl w:ilvl="7" w:tplc="04090003" w:tentative="1">
      <w:start w:val="1"/>
      <w:numFmt w:val="bullet"/>
      <w:lvlText w:val="o"/>
      <w:lvlJc w:val="left"/>
      <w:pPr>
        <w:ind w:left="5756" w:hanging="360"/>
      </w:pPr>
      <w:rPr>
        <w:rFonts w:ascii="Courier New" w:hAnsi="Courier New" w:cs="Courier New" w:hint="default"/>
      </w:rPr>
    </w:lvl>
    <w:lvl w:ilvl="8" w:tplc="04090005" w:tentative="1">
      <w:start w:val="1"/>
      <w:numFmt w:val="bullet"/>
      <w:lvlText w:val=""/>
      <w:lvlJc w:val="left"/>
      <w:pPr>
        <w:ind w:left="6476" w:hanging="360"/>
      </w:pPr>
      <w:rPr>
        <w:rFonts w:ascii="Wingdings" w:hAnsi="Wingdings" w:hint="default"/>
      </w:rPr>
    </w:lvl>
  </w:abstractNum>
  <w:abstractNum w:abstractNumId="3" w15:restartNumberingAfterBreak="0">
    <w:nsid w:val="228866CA"/>
    <w:multiLevelType w:val="hybridMultilevel"/>
    <w:tmpl w:val="56F42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5626B90"/>
    <w:multiLevelType w:val="hybridMultilevel"/>
    <w:tmpl w:val="5FB2AAB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546A92"/>
    <w:multiLevelType w:val="hybridMultilevel"/>
    <w:tmpl w:val="5498D24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34DC1DC1"/>
    <w:multiLevelType w:val="hybridMultilevel"/>
    <w:tmpl w:val="39968A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CB40C4C"/>
    <w:multiLevelType w:val="hybridMultilevel"/>
    <w:tmpl w:val="FBD6EB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EF50F18"/>
    <w:multiLevelType w:val="hybridMultilevel"/>
    <w:tmpl w:val="4796A6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86B68E0"/>
    <w:multiLevelType w:val="hybridMultilevel"/>
    <w:tmpl w:val="3A5687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D4218D2"/>
    <w:multiLevelType w:val="hybridMultilevel"/>
    <w:tmpl w:val="DEBA2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0F3006"/>
    <w:multiLevelType w:val="hybridMultilevel"/>
    <w:tmpl w:val="11B001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BF105AA"/>
    <w:multiLevelType w:val="hybridMultilevel"/>
    <w:tmpl w:val="04626F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5EC026F0"/>
    <w:multiLevelType w:val="multilevel"/>
    <w:tmpl w:val="D6DC7424"/>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108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69AD593E"/>
    <w:multiLevelType w:val="hybridMultilevel"/>
    <w:tmpl w:val="CD282B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76F026A2"/>
    <w:multiLevelType w:val="hybridMultilevel"/>
    <w:tmpl w:val="EE6A1A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2066637955">
    <w:abstractNumId w:val="13"/>
  </w:num>
  <w:num w:numId="2" w16cid:durableId="1114515615">
    <w:abstractNumId w:val="2"/>
  </w:num>
  <w:num w:numId="3" w16cid:durableId="1764956756">
    <w:abstractNumId w:val="8"/>
  </w:num>
  <w:num w:numId="4" w16cid:durableId="1424453847">
    <w:abstractNumId w:val="9"/>
  </w:num>
  <w:num w:numId="5" w16cid:durableId="1171216536">
    <w:abstractNumId w:val="1"/>
  </w:num>
  <w:num w:numId="6" w16cid:durableId="1698968012">
    <w:abstractNumId w:val="3"/>
  </w:num>
  <w:num w:numId="7" w16cid:durableId="565840492">
    <w:abstractNumId w:val="15"/>
  </w:num>
  <w:num w:numId="8" w16cid:durableId="579877259">
    <w:abstractNumId w:val="10"/>
  </w:num>
  <w:num w:numId="9" w16cid:durableId="576209177">
    <w:abstractNumId w:val="5"/>
  </w:num>
  <w:num w:numId="10" w16cid:durableId="2068916116">
    <w:abstractNumId w:val="0"/>
  </w:num>
  <w:num w:numId="11" w16cid:durableId="1350988940">
    <w:abstractNumId w:val="14"/>
  </w:num>
  <w:num w:numId="12" w16cid:durableId="1725718109">
    <w:abstractNumId w:val="11"/>
  </w:num>
  <w:num w:numId="13" w16cid:durableId="1143044815">
    <w:abstractNumId w:val="7"/>
  </w:num>
  <w:num w:numId="14" w16cid:durableId="1270352036">
    <w:abstractNumId w:val="4"/>
  </w:num>
  <w:num w:numId="15" w16cid:durableId="23137292">
    <w:abstractNumId w:val="12"/>
  </w:num>
  <w:num w:numId="16" w16cid:durableId="47699540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0D2"/>
    <w:rsid w:val="00023519"/>
    <w:rsid w:val="00024496"/>
    <w:rsid w:val="00025022"/>
    <w:rsid w:val="00027618"/>
    <w:rsid w:val="00031E47"/>
    <w:rsid w:val="00031F11"/>
    <w:rsid w:val="00034E89"/>
    <w:rsid w:val="00035C81"/>
    <w:rsid w:val="000379A2"/>
    <w:rsid w:val="00040C4C"/>
    <w:rsid w:val="000416BD"/>
    <w:rsid w:val="00041928"/>
    <w:rsid w:val="00045D5B"/>
    <w:rsid w:val="00046F39"/>
    <w:rsid w:val="00052251"/>
    <w:rsid w:val="00054A53"/>
    <w:rsid w:val="00060D52"/>
    <w:rsid w:val="00061A75"/>
    <w:rsid w:val="000629DF"/>
    <w:rsid w:val="0006424F"/>
    <w:rsid w:val="00065067"/>
    <w:rsid w:val="00065184"/>
    <w:rsid w:val="0006593B"/>
    <w:rsid w:val="00067864"/>
    <w:rsid w:val="00067D18"/>
    <w:rsid w:val="00070ABE"/>
    <w:rsid w:val="00070EA0"/>
    <w:rsid w:val="000717F4"/>
    <w:rsid w:val="000770AE"/>
    <w:rsid w:val="00077AC7"/>
    <w:rsid w:val="00080DA4"/>
    <w:rsid w:val="0008286A"/>
    <w:rsid w:val="000843AA"/>
    <w:rsid w:val="00086FBF"/>
    <w:rsid w:val="00091E89"/>
    <w:rsid w:val="000926A4"/>
    <w:rsid w:val="00093FB3"/>
    <w:rsid w:val="00094A0F"/>
    <w:rsid w:val="000953DE"/>
    <w:rsid w:val="00095AAA"/>
    <w:rsid w:val="00095D09"/>
    <w:rsid w:val="000967FC"/>
    <w:rsid w:val="000A185D"/>
    <w:rsid w:val="000A2D76"/>
    <w:rsid w:val="000A4EDA"/>
    <w:rsid w:val="000A59B5"/>
    <w:rsid w:val="000A5A75"/>
    <w:rsid w:val="000B0CB8"/>
    <w:rsid w:val="000B15B7"/>
    <w:rsid w:val="000B29D3"/>
    <w:rsid w:val="000B2D0F"/>
    <w:rsid w:val="000B3090"/>
    <w:rsid w:val="000B30BB"/>
    <w:rsid w:val="000B5A1A"/>
    <w:rsid w:val="000B66C4"/>
    <w:rsid w:val="000C11FB"/>
    <w:rsid w:val="000C3640"/>
    <w:rsid w:val="000C3AD6"/>
    <w:rsid w:val="000C50A0"/>
    <w:rsid w:val="000C5C60"/>
    <w:rsid w:val="000D03BC"/>
    <w:rsid w:val="000D07CA"/>
    <w:rsid w:val="000D2C2E"/>
    <w:rsid w:val="000D3B4A"/>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681D"/>
    <w:rsid w:val="000F74CC"/>
    <w:rsid w:val="001024FE"/>
    <w:rsid w:val="00105549"/>
    <w:rsid w:val="00105731"/>
    <w:rsid w:val="0010602A"/>
    <w:rsid w:val="0010689B"/>
    <w:rsid w:val="00106D47"/>
    <w:rsid w:val="0010766E"/>
    <w:rsid w:val="00107C92"/>
    <w:rsid w:val="00107D56"/>
    <w:rsid w:val="00110166"/>
    <w:rsid w:val="00110BE6"/>
    <w:rsid w:val="00110DA4"/>
    <w:rsid w:val="00112F17"/>
    <w:rsid w:val="00113891"/>
    <w:rsid w:val="00122070"/>
    <w:rsid w:val="00123EA1"/>
    <w:rsid w:val="00124AA6"/>
    <w:rsid w:val="001254B5"/>
    <w:rsid w:val="0012759A"/>
    <w:rsid w:val="00127EB1"/>
    <w:rsid w:val="001305B0"/>
    <w:rsid w:val="00130A3A"/>
    <w:rsid w:val="00134C6A"/>
    <w:rsid w:val="00135340"/>
    <w:rsid w:val="00136171"/>
    <w:rsid w:val="00137133"/>
    <w:rsid w:val="001432E4"/>
    <w:rsid w:val="0014380A"/>
    <w:rsid w:val="00143ACC"/>
    <w:rsid w:val="0014474F"/>
    <w:rsid w:val="0014565F"/>
    <w:rsid w:val="00147DA5"/>
    <w:rsid w:val="0015286B"/>
    <w:rsid w:val="00153BDE"/>
    <w:rsid w:val="001549C6"/>
    <w:rsid w:val="0015687F"/>
    <w:rsid w:val="00156DC5"/>
    <w:rsid w:val="00157228"/>
    <w:rsid w:val="001626C1"/>
    <w:rsid w:val="0016285A"/>
    <w:rsid w:val="00165B18"/>
    <w:rsid w:val="001675DF"/>
    <w:rsid w:val="00167CB5"/>
    <w:rsid w:val="00171859"/>
    <w:rsid w:val="00174028"/>
    <w:rsid w:val="001763CD"/>
    <w:rsid w:val="001804B2"/>
    <w:rsid w:val="001825C2"/>
    <w:rsid w:val="00183A46"/>
    <w:rsid w:val="00183F0A"/>
    <w:rsid w:val="0018498A"/>
    <w:rsid w:val="00185330"/>
    <w:rsid w:val="001854AA"/>
    <w:rsid w:val="001865C9"/>
    <w:rsid w:val="0018671F"/>
    <w:rsid w:val="00186B18"/>
    <w:rsid w:val="00187779"/>
    <w:rsid w:val="00194FA5"/>
    <w:rsid w:val="0019659D"/>
    <w:rsid w:val="001977B5"/>
    <w:rsid w:val="001A1942"/>
    <w:rsid w:val="001A1B5B"/>
    <w:rsid w:val="001A44B3"/>
    <w:rsid w:val="001A51AD"/>
    <w:rsid w:val="001A72B7"/>
    <w:rsid w:val="001A789A"/>
    <w:rsid w:val="001B046E"/>
    <w:rsid w:val="001B2AE0"/>
    <w:rsid w:val="001B2F06"/>
    <w:rsid w:val="001B33EE"/>
    <w:rsid w:val="001B3654"/>
    <w:rsid w:val="001B3BD4"/>
    <w:rsid w:val="001B5283"/>
    <w:rsid w:val="001C033F"/>
    <w:rsid w:val="001C2AAC"/>
    <w:rsid w:val="001C334F"/>
    <w:rsid w:val="001C35CD"/>
    <w:rsid w:val="001C4A8F"/>
    <w:rsid w:val="001C61C5"/>
    <w:rsid w:val="001C6486"/>
    <w:rsid w:val="001D0070"/>
    <w:rsid w:val="001D0DD7"/>
    <w:rsid w:val="001D0E86"/>
    <w:rsid w:val="001D282E"/>
    <w:rsid w:val="001D4095"/>
    <w:rsid w:val="001E029E"/>
    <w:rsid w:val="001E0E4C"/>
    <w:rsid w:val="001E1038"/>
    <w:rsid w:val="001E1272"/>
    <w:rsid w:val="001E32E2"/>
    <w:rsid w:val="001E41E2"/>
    <w:rsid w:val="001E502E"/>
    <w:rsid w:val="001E5983"/>
    <w:rsid w:val="001E605C"/>
    <w:rsid w:val="001E7037"/>
    <w:rsid w:val="001F02F2"/>
    <w:rsid w:val="001F14B4"/>
    <w:rsid w:val="001F2181"/>
    <w:rsid w:val="001F3C9B"/>
    <w:rsid w:val="001F6272"/>
    <w:rsid w:val="001F6C98"/>
    <w:rsid w:val="001F7017"/>
    <w:rsid w:val="002038F9"/>
    <w:rsid w:val="00203AD5"/>
    <w:rsid w:val="00204CBB"/>
    <w:rsid w:val="00207DC2"/>
    <w:rsid w:val="00211816"/>
    <w:rsid w:val="00214ABA"/>
    <w:rsid w:val="00220659"/>
    <w:rsid w:val="00220861"/>
    <w:rsid w:val="0022221E"/>
    <w:rsid w:val="00225D28"/>
    <w:rsid w:val="00226074"/>
    <w:rsid w:val="00230EDE"/>
    <w:rsid w:val="00231295"/>
    <w:rsid w:val="00231FC0"/>
    <w:rsid w:val="00232CE9"/>
    <w:rsid w:val="00236A37"/>
    <w:rsid w:val="002407AA"/>
    <w:rsid w:val="0024226F"/>
    <w:rsid w:val="002428F0"/>
    <w:rsid w:val="00242B89"/>
    <w:rsid w:val="00243EC2"/>
    <w:rsid w:val="00244EE0"/>
    <w:rsid w:val="00245A66"/>
    <w:rsid w:val="00246C8F"/>
    <w:rsid w:val="002470E9"/>
    <w:rsid w:val="00247675"/>
    <w:rsid w:val="00247C8B"/>
    <w:rsid w:val="00251C04"/>
    <w:rsid w:val="00251C2A"/>
    <w:rsid w:val="00252F26"/>
    <w:rsid w:val="002605A2"/>
    <w:rsid w:val="00260929"/>
    <w:rsid w:val="00262E31"/>
    <w:rsid w:val="002630AB"/>
    <w:rsid w:val="0026336B"/>
    <w:rsid w:val="00270A04"/>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2102"/>
    <w:rsid w:val="002A5CE4"/>
    <w:rsid w:val="002A5CEA"/>
    <w:rsid w:val="002A5F12"/>
    <w:rsid w:val="002A6A27"/>
    <w:rsid w:val="002A742A"/>
    <w:rsid w:val="002B0F18"/>
    <w:rsid w:val="002B1B9E"/>
    <w:rsid w:val="002B3DEE"/>
    <w:rsid w:val="002B4D3C"/>
    <w:rsid w:val="002B55AE"/>
    <w:rsid w:val="002B5915"/>
    <w:rsid w:val="002B5D15"/>
    <w:rsid w:val="002B630E"/>
    <w:rsid w:val="002C24D9"/>
    <w:rsid w:val="002C3224"/>
    <w:rsid w:val="002C3B77"/>
    <w:rsid w:val="002C523B"/>
    <w:rsid w:val="002C6787"/>
    <w:rsid w:val="002C6A84"/>
    <w:rsid w:val="002C720D"/>
    <w:rsid w:val="002D10E7"/>
    <w:rsid w:val="002D3F67"/>
    <w:rsid w:val="002D4629"/>
    <w:rsid w:val="002D58E0"/>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4332"/>
    <w:rsid w:val="003051A2"/>
    <w:rsid w:val="00306C74"/>
    <w:rsid w:val="0031399E"/>
    <w:rsid w:val="003147ED"/>
    <w:rsid w:val="00315B2E"/>
    <w:rsid w:val="00316817"/>
    <w:rsid w:val="003218FF"/>
    <w:rsid w:val="00321BD8"/>
    <w:rsid w:val="00321E4F"/>
    <w:rsid w:val="00323433"/>
    <w:rsid w:val="00324DE7"/>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4577D"/>
    <w:rsid w:val="00350A77"/>
    <w:rsid w:val="003524DD"/>
    <w:rsid w:val="00352AD6"/>
    <w:rsid w:val="003630A0"/>
    <w:rsid w:val="00363E42"/>
    <w:rsid w:val="003715B0"/>
    <w:rsid w:val="00372F68"/>
    <w:rsid w:val="003740EA"/>
    <w:rsid w:val="00375A42"/>
    <w:rsid w:val="00376922"/>
    <w:rsid w:val="0038246C"/>
    <w:rsid w:val="003826FF"/>
    <w:rsid w:val="00387C5D"/>
    <w:rsid w:val="00390BA7"/>
    <w:rsid w:val="00391CDD"/>
    <w:rsid w:val="00392050"/>
    <w:rsid w:val="003921CC"/>
    <w:rsid w:val="00393BB8"/>
    <w:rsid w:val="00394B28"/>
    <w:rsid w:val="00395A4D"/>
    <w:rsid w:val="003A4055"/>
    <w:rsid w:val="003A4A78"/>
    <w:rsid w:val="003A523B"/>
    <w:rsid w:val="003A5704"/>
    <w:rsid w:val="003A5B5A"/>
    <w:rsid w:val="003B15DE"/>
    <w:rsid w:val="003B3B1A"/>
    <w:rsid w:val="003B4FE5"/>
    <w:rsid w:val="003B51A0"/>
    <w:rsid w:val="003B771C"/>
    <w:rsid w:val="003C0FEE"/>
    <w:rsid w:val="003C1506"/>
    <w:rsid w:val="003C29C6"/>
    <w:rsid w:val="003C3D88"/>
    <w:rsid w:val="003C56FB"/>
    <w:rsid w:val="003C63DE"/>
    <w:rsid w:val="003D1C08"/>
    <w:rsid w:val="003D1DC4"/>
    <w:rsid w:val="003D2634"/>
    <w:rsid w:val="003D3071"/>
    <w:rsid w:val="003D39DE"/>
    <w:rsid w:val="003D4423"/>
    <w:rsid w:val="003D756C"/>
    <w:rsid w:val="003D793B"/>
    <w:rsid w:val="003E0287"/>
    <w:rsid w:val="003E2DBD"/>
    <w:rsid w:val="003E36C4"/>
    <w:rsid w:val="003E39F1"/>
    <w:rsid w:val="003E4819"/>
    <w:rsid w:val="003E79E2"/>
    <w:rsid w:val="003F0099"/>
    <w:rsid w:val="003F021F"/>
    <w:rsid w:val="003F06F8"/>
    <w:rsid w:val="003F20FC"/>
    <w:rsid w:val="003F2F62"/>
    <w:rsid w:val="003F38FB"/>
    <w:rsid w:val="003F6A22"/>
    <w:rsid w:val="003F7220"/>
    <w:rsid w:val="003F7556"/>
    <w:rsid w:val="004000DE"/>
    <w:rsid w:val="00401173"/>
    <w:rsid w:val="004027D5"/>
    <w:rsid w:val="004031E2"/>
    <w:rsid w:val="00405292"/>
    <w:rsid w:val="00405861"/>
    <w:rsid w:val="00405BDE"/>
    <w:rsid w:val="00406CC1"/>
    <w:rsid w:val="004105B8"/>
    <w:rsid w:val="00412C1C"/>
    <w:rsid w:val="004145C5"/>
    <w:rsid w:val="00414883"/>
    <w:rsid w:val="0041549D"/>
    <w:rsid w:val="0041586A"/>
    <w:rsid w:val="00416F49"/>
    <w:rsid w:val="004176B0"/>
    <w:rsid w:val="0042096F"/>
    <w:rsid w:val="00421CAE"/>
    <w:rsid w:val="0042443B"/>
    <w:rsid w:val="004249C7"/>
    <w:rsid w:val="00424E40"/>
    <w:rsid w:val="0042522F"/>
    <w:rsid w:val="0042598A"/>
    <w:rsid w:val="00430AA0"/>
    <w:rsid w:val="004333B9"/>
    <w:rsid w:val="0043532A"/>
    <w:rsid w:val="00437FDE"/>
    <w:rsid w:val="00453AB1"/>
    <w:rsid w:val="00454BE3"/>
    <w:rsid w:val="00460724"/>
    <w:rsid w:val="00461075"/>
    <w:rsid w:val="00463619"/>
    <w:rsid w:val="0046562B"/>
    <w:rsid w:val="00466DE3"/>
    <w:rsid w:val="00471582"/>
    <w:rsid w:val="00472AA7"/>
    <w:rsid w:val="0047658C"/>
    <w:rsid w:val="004847DD"/>
    <w:rsid w:val="00484AC0"/>
    <w:rsid w:val="004856A3"/>
    <w:rsid w:val="004856FB"/>
    <w:rsid w:val="0049125A"/>
    <w:rsid w:val="00493364"/>
    <w:rsid w:val="00493F07"/>
    <w:rsid w:val="004959FF"/>
    <w:rsid w:val="004A1082"/>
    <w:rsid w:val="004A16CC"/>
    <w:rsid w:val="004A54B0"/>
    <w:rsid w:val="004A6B67"/>
    <w:rsid w:val="004A7C39"/>
    <w:rsid w:val="004B200F"/>
    <w:rsid w:val="004B3864"/>
    <w:rsid w:val="004B68E3"/>
    <w:rsid w:val="004C13BC"/>
    <w:rsid w:val="004C3799"/>
    <w:rsid w:val="004C3EE1"/>
    <w:rsid w:val="004C41C5"/>
    <w:rsid w:val="004D1098"/>
    <w:rsid w:val="004D6A1E"/>
    <w:rsid w:val="004D6C8F"/>
    <w:rsid w:val="004E22A3"/>
    <w:rsid w:val="004E23E6"/>
    <w:rsid w:val="004E3C16"/>
    <w:rsid w:val="004E44CC"/>
    <w:rsid w:val="004E489C"/>
    <w:rsid w:val="004E6093"/>
    <w:rsid w:val="004F4FAC"/>
    <w:rsid w:val="004F5874"/>
    <w:rsid w:val="00500729"/>
    <w:rsid w:val="00500AB1"/>
    <w:rsid w:val="00502270"/>
    <w:rsid w:val="00506E0B"/>
    <w:rsid w:val="005107A3"/>
    <w:rsid w:val="00512A86"/>
    <w:rsid w:val="00512BA6"/>
    <w:rsid w:val="005161AA"/>
    <w:rsid w:val="00516815"/>
    <w:rsid w:val="00517A80"/>
    <w:rsid w:val="00522B27"/>
    <w:rsid w:val="00522FB9"/>
    <w:rsid w:val="005237B2"/>
    <w:rsid w:val="00523AAF"/>
    <w:rsid w:val="00525AE1"/>
    <w:rsid w:val="005321A4"/>
    <w:rsid w:val="00532E1D"/>
    <w:rsid w:val="00535595"/>
    <w:rsid w:val="00535B4A"/>
    <w:rsid w:val="005402EA"/>
    <w:rsid w:val="00542156"/>
    <w:rsid w:val="00542D64"/>
    <w:rsid w:val="00547055"/>
    <w:rsid w:val="00550FAC"/>
    <w:rsid w:val="005563F6"/>
    <w:rsid w:val="005564AA"/>
    <w:rsid w:val="00557907"/>
    <w:rsid w:val="00560E05"/>
    <w:rsid w:val="00561AD7"/>
    <w:rsid w:val="00562136"/>
    <w:rsid w:val="005621C5"/>
    <w:rsid w:val="00563E40"/>
    <w:rsid w:val="00565AF4"/>
    <w:rsid w:val="00567B28"/>
    <w:rsid w:val="00567FE8"/>
    <w:rsid w:val="005701F4"/>
    <w:rsid w:val="00572210"/>
    <w:rsid w:val="00575081"/>
    <w:rsid w:val="00577CA3"/>
    <w:rsid w:val="00580346"/>
    <w:rsid w:val="00581360"/>
    <w:rsid w:val="00581476"/>
    <w:rsid w:val="005824C7"/>
    <w:rsid w:val="00582A8C"/>
    <w:rsid w:val="00583B23"/>
    <w:rsid w:val="005856A2"/>
    <w:rsid w:val="0059123F"/>
    <w:rsid w:val="00592AF8"/>
    <w:rsid w:val="00593511"/>
    <w:rsid w:val="00594A25"/>
    <w:rsid w:val="005956F3"/>
    <w:rsid w:val="00597914"/>
    <w:rsid w:val="00597BE2"/>
    <w:rsid w:val="005A7D2D"/>
    <w:rsid w:val="005B02E1"/>
    <w:rsid w:val="005B0BF2"/>
    <w:rsid w:val="005B2BC0"/>
    <w:rsid w:val="005B2D54"/>
    <w:rsid w:val="005B2EA7"/>
    <w:rsid w:val="005B396C"/>
    <w:rsid w:val="005B46E8"/>
    <w:rsid w:val="005B7132"/>
    <w:rsid w:val="005B7B69"/>
    <w:rsid w:val="005C1887"/>
    <w:rsid w:val="005C34FE"/>
    <w:rsid w:val="005C41F7"/>
    <w:rsid w:val="005C5CAB"/>
    <w:rsid w:val="005D016C"/>
    <w:rsid w:val="005D0275"/>
    <w:rsid w:val="005D03B4"/>
    <w:rsid w:val="005D1223"/>
    <w:rsid w:val="005D1E79"/>
    <w:rsid w:val="005D2800"/>
    <w:rsid w:val="005D391A"/>
    <w:rsid w:val="005D4FA6"/>
    <w:rsid w:val="005D5C20"/>
    <w:rsid w:val="005D71F4"/>
    <w:rsid w:val="005E2119"/>
    <w:rsid w:val="005E2C39"/>
    <w:rsid w:val="005E5F10"/>
    <w:rsid w:val="005E6CBB"/>
    <w:rsid w:val="005E71CB"/>
    <w:rsid w:val="005F0A90"/>
    <w:rsid w:val="005F1A1B"/>
    <w:rsid w:val="005F4316"/>
    <w:rsid w:val="005F43FD"/>
    <w:rsid w:val="005F4803"/>
    <w:rsid w:val="005F4F63"/>
    <w:rsid w:val="00604FAB"/>
    <w:rsid w:val="00605181"/>
    <w:rsid w:val="00607287"/>
    <w:rsid w:val="0060747D"/>
    <w:rsid w:val="00607A7D"/>
    <w:rsid w:val="0061219B"/>
    <w:rsid w:val="006130AF"/>
    <w:rsid w:val="00614A31"/>
    <w:rsid w:val="00614EEF"/>
    <w:rsid w:val="00615663"/>
    <w:rsid w:val="00617B90"/>
    <w:rsid w:val="00623AE7"/>
    <w:rsid w:val="0062596C"/>
    <w:rsid w:val="006307DC"/>
    <w:rsid w:val="00631330"/>
    <w:rsid w:val="00632437"/>
    <w:rsid w:val="0063523E"/>
    <w:rsid w:val="00637C62"/>
    <w:rsid w:val="0064189C"/>
    <w:rsid w:val="00641E25"/>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268F"/>
    <w:rsid w:val="00673BE8"/>
    <w:rsid w:val="00676527"/>
    <w:rsid w:val="0067782F"/>
    <w:rsid w:val="00677911"/>
    <w:rsid w:val="0068008C"/>
    <w:rsid w:val="00684EB8"/>
    <w:rsid w:val="006858B4"/>
    <w:rsid w:val="00686ED6"/>
    <w:rsid w:val="00691D38"/>
    <w:rsid w:val="00691ED7"/>
    <w:rsid w:val="00692A15"/>
    <w:rsid w:val="006945F6"/>
    <w:rsid w:val="00695CD7"/>
    <w:rsid w:val="006968B2"/>
    <w:rsid w:val="006A1070"/>
    <w:rsid w:val="006A1762"/>
    <w:rsid w:val="006A2BDD"/>
    <w:rsid w:val="006A30AF"/>
    <w:rsid w:val="006A31DC"/>
    <w:rsid w:val="006A5637"/>
    <w:rsid w:val="006A5771"/>
    <w:rsid w:val="006A62FC"/>
    <w:rsid w:val="006B10E4"/>
    <w:rsid w:val="006B6188"/>
    <w:rsid w:val="006C0453"/>
    <w:rsid w:val="006C0CDE"/>
    <w:rsid w:val="006C167A"/>
    <w:rsid w:val="006C1B2A"/>
    <w:rsid w:val="006C22D8"/>
    <w:rsid w:val="006C4752"/>
    <w:rsid w:val="006C50FB"/>
    <w:rsid w:val="006C51B1"/>
    <w:rsid w:val="006D26BB"/>
    <w:rsid w:val="006D28C0"/>
    <w:rsid w:val="006D572B"/>
    <w:rsid w:val="006D6B24"/>
    <w:rsid w:val="006D7329"/>
    <w:rsid w:val="006E03CC"/>
    <w:rsid w:val="006E1149"/>
    <w:rsid w:val="006E2564"/>
    <w:rsid w:val="006E36F2"/>
    <w:rsid w:val="006E507F"/>
    <w:rsid w:val="006E6588"/>
    <w:rsid w:val="006E68AF"/>
    <w:rsid w:val="006F0085"/>
    <w:rsid w:val="006F05B7"/>
    <w:rsid w:val="006F15E5"/>
    <w:rsid w:val="006F2922"/>
    <w:rsid w:val="006F62E4"/>
    <w:rsid w:val="006F639B"/>
    <w:rsid w:val="006F78F0"/>
    <w:rsid w:val="006F7E3E"/>
    <w:rsid w:val="0070096A"/>
    <w:rsid w:val="007049B6"/>
    <w:rsid w:val="00710E2A"/>
    <w:rsid w:val="00712662"/>
    <w:rsid w:val="00717AFE"/>
    <w:rsid w:val="00717C5C"/>
    <w:rsid w:val="00720795"/>
    <w:rsid w:val="00720D4E"/>
    <w:rsid w:val="00721FFD"/>
    <w:rsid w:val="00727FB7"/>
    <w:rsid w:val="007313E9"/>
    <w:rsid w:val="007313F5"/>
    <w:rsid w:val="00737198"/>
    <w:rsid w:val="00737340"/>
    <w:rsid w:val="00737728"/>
    <w:rsid w:val="00741288"/>
    <w:rsid w:val="00741ACB"/>
    <w:rsid w:val="00741AEC"/>
    <w:rsid w:val="00742D85"/>
    <w:rsid w:val="00742E22"/>
    <w:rsid w:val="00743F79"/>
    <w:rsid w:val="00745292"/>
    <w:rsid w:val="00745EBE"/>
    <w:rsid w:val="00747777"/>
    <w:rsid w:val="00747F58"/>
    <w:rsid w:val="00752D22"/>
    <w:rsid w:val="00757739"/>
    <w:rsid w:val="007603FD"/>
    <w:rsid w:val="007649A2"/>
    <w:rsid w:val="00765255"/>
    <w:rsid w:val="0076636B"/>
    <w:rsid w:val="00767DDA"/>
    <w:rsid w:val="007714A3"/>
    <w:rsid w:val="00775DA9"/>
    <w:rsid w:val="00775E42"/>
    <w:rsid w:val="0077659D"/>
    <w:rsid w:val="00776FC3"/>
    <w:rsid w:val="00777AD7"/>
    <w:rsid w:val="0078022C"/>
    <w:rsid w:val="007802D9"/>
    <w:rsid w:val="00781DEB"/>
    <w:rsid w:val="0078400A"/>
    <w:rsid w:val="007843B6"/>
    <w:rsid w:val="00786164"/>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1E61"/>
    <w:rsid w:val="007C2DAB"/>
    <w:rsid w:val="007C5C89"/>
    <w:rsid w:val="007C6DBF"/>
    <w:rsid w:val="007C70D3"/>
    <w:rsid w:val="007C79D2"/>
    <w:rsid w:val="007D0B75"/>
    <w:rsid w:val="007D150A"/>
    <w:rsid w:val="007D4502"/>
    <w:rsid w:val="007D4EBD"/>
    <w:rsid w:val="007D7CAF"/>
    <w:rsid w:val="007E0638"/>
    <w:rsid w:val="007E0910"/>
    <w:rsid w:val="007E1394"/>
    <w:rsid w:val="007E1762"/>
    <w:rsid w:val="007E50B9"/>
    <w:rsid w:val="007E5A6A"/>
    <w:rsid w:val="007E5CF8"/>
    <w:rsid w:val="007E69C5"/>
    <w:rsid w:val="007E6AB9"/>
    <w:rsid w:val="007E7FF7"/>
    <w:rsid w:val="007F05C4"/>
    <w:rsid w:val="007F221B"/>
    <w:rsid w:val="007F485A"/>
    <w:rsid w:val="007F5FE6"/>
    <w:rsid w:val="00802D2B"/>
    <w:rsid w:val="008032C1"/>
    <w:rsid w:val="00803684"/>
    <w:rsid w:val="00803C46"/>
    <w:rsid w:val="00804FCA"/>
    <w:rsid w:val="00805C7B"/>
    <w:rsid w:val="008060B1"/>
    <w:rsid w:val="00806472"/>
    <w:rsid w:val="008066F1"/>
    <w:rsid w:val="0080756F"/>
    <w:rsid w:val="00807882"/>
    <w:rsid w:val="00807D72"/>
    <w:rsid w:val="00813518"/>
    <w:rsid w:val="008162AA"/>
    <w:rsid w:val="008173A5"/>
    <w:rsid w:val="008177CD"/>
    <w:rsid w:val="00822860"/>
    <w:rsid w:val="008228D3"/>
    <w:rsid w:val="00823894"/>
    <w:rsid w:val="008240D3"/>
    <w:rsid w:val="008245F5"/>
    <w:rsid w:val="0082697B"/>
    <w:rsid w:val="00827D38"/>
    <w:rsid w:val="00830473"/>
    <w:rsid w:val="008313BE"/>
    <w:rsid w:val="008316B6"/>
    <w:rsid w:val="0083247C"/>
    <w:rsid w:val="00834267"/>
    <w:rsid w:val="00835B65"/>
    <w:rsid w:val="00836C3F"/>
    <w:rsid w:val="0083794E"/>
    <w:rsid w:val="00837E95"/>
    <w:rsid w:val="0084008F"/>
    <w:rsid w:val="00841291"/>
    <w:rsid w:val="0084139B"/>
    <w:rsid w:val="008428DC"/>
    <w:rsid w:val="0084506F"/>
    <w:rsid w:val="008450C2"/>
    <w:rsid w:val="008501B0"/>
    <w:rsid w:val="0085480B"/>
    <w:rsid w:val="00854CE0"/>
    <w:rsid w:val="008567F0"/>
    <w:rsid w:val="00856E8A"/>
    <w:rsid w:val="00857901"/>
    <w:rsid w:val="00857F92"/>
    <w:rsid w:val="00860184"/>
    <w:rsid w:val="00863E7B"/>
    <w:rsid w:val="008646AE"/>
    <w:rsid w:val="00866BF0"/>
    <w:rsid w:val="0086727F"/>
    <w:rsid w:val="0086739D"/>
    <w:rsid w:val="00867C2D"/>
    <w:rsid w:val="00872993"/>
    <w:rsid w:val="0087524D"/>
    <w:rsid w:val="00875773"/>
    <w:rsid w:val="008803BB"/>
    <w:rsid w:val="00880D36"/>
    <w:rsid w:val="00880D8C"/>
    <w:rsid w:val="00880EB0"/>
    <w:rsid w:val="00881C36"/>
    <w:rsid w:val="00882261"/>
    <w:rsid w:val="008841F8"/>
    <w:rsid w:val="008848F4"/>
    <w:rsid w:val="008859C4"/>
    <w:rsid w:val="008875E4"/>
    <w:rsid w:val="00890E03"/>
    <w:rsid w:val="0089127D"/>
    <w:rsid w:val="00891643"/>
    <w:rsid w:val="00891D6C"/>
    <w:rsid w:val="00891F1A"/>
    <w:rsid w:val="0089204A"/>
    <w:rsid w:val="0089283D"/>
    <w:rsid w:val="008938C8"/>
    <w:rsid w:val="00894DDF"/>
    <w:rsid w:val="008953DC"/>
    <w:rsid w:val="00895E97"/>
    <w:rsid w:val="00895FA2"/>
    <w:rsid w:val="008A0C6B"/>
    <w:rsid w:val="008A1F74"/>
    <w:rsid w:val="008A2590"/>
    <w:rsid w:val="008A4C1A"/>
    <w:rsid w:val="008A53A2"/>
    <w:rsid w:val="008A6157"/>
    <w:rsid w:val="008A7A19"/>
    <w:rsid w:val="008B5192"/>
    <w:rsid w:val="008B5F2E"/>
    <w:rsid w:val="008B6AD4"/>
    <w:rsid w:val="008C026C"/>
    <w:rsid w:val="008C035C"/>
    <w:rsid w:val="008C0797"/>
    <w:rsid w:val="008C1029"/>
    <w:rsid w:val="008C3183"/>
    <w:rsid w:val="008C4B3B"/>
    <w:rsid w:val="008C7B62"/>
    <w:rsid w:val="008D1215"/>
    <w:rsid w:val="008D1B41"/>
    <w:rsid w:val="008D2D23"/>
    <w:rsid w:val="008D3585"/>
    <w:rsid w:val="008D5029"/>
    <w:rsid w:val="008D5819"/>
    <w:rsid w:val="008D5F77"/>
    <w:rsid w:val="008D7CCE"/>
    <w:rsid w:val="008D7F5F"/>
    <w:rsid w:val="008E08DA"/>
    <w:rsid w:val="008E0A38"/>
    <w:rsid w:val="008E23B2"/>
    <w:rsid w:val="008E3AA6"/>
    <w:rsid w:val="008E4401"/>
    <w:rsid w:val="008E6453"/>
    <w:rsid w:val="008F01BB"/>
    <w:rsid w:val="008F1AEC"/>
    <w:rsid w:val="00901C74"/>
    <w:rsid w:val="00903D38"/>
    <w:rsid w:val="0090638F"/>
    <w:rsid w:val="00906731"/>
    <w:rsid w:val="0090681A"/>
    <w:rsid w:val="009104EB"/>
    <w:rsid w:val="00911934"/>
    <w:rsid w:val="00911E5E"/>
    <w:rsid w:val="009138AA"/>
    <w:rsid w:val="00913D85"/>
    <w:rsid w:val="00915980"/>
    <w:rsid w:val="009163AC"/>
    <w:rsid w:val="009201C8"/>
    <w:rsid w:val="00922BCF"/>
    <w:rsid w:val="00927B4B"/>
    <w:rsid w:val="00931C1A"/>
    <w:rsid w:val="009327C2"/>
    <w:rsid w:val="0093422E"/>
    <w:rsid w:val="0093538E"/>
    <w:rsid w:val="009357F8"/>
    <w:rsid w:val="00936C8B"/>
    <w:rsid w:val="0093772E"/>
    <w:rsid w:val="009377F0"/>
    <w:rsid w:val="00937F3B"/>
    <w:rsid w:val="00942B81"/>
    <w:rsid w:val="009431B4"/>
    <w:rsid w:val="009435CA"/>
    <w:rsid w:val="00945013"/>
    <w:rsid w:val="0095013E"/>
    <w:rsid w:val="00951764"/>
    <w:rsid w:val="009531C2"/>
    <w:rsid w:val="00953A96"/>
    <w:rsid w:val="009541A4"/>
    <w:rsid w:val="009551AD"/>
    <w:rsid w:val="00955298"/>
    <w:rsid w:val="0095563F"/>
    <w:rsid w:val="00956CC0"/>
    <w:rsid w:val="00962138"/>
    <w:rsid w:val="00962AA5"/>
    <w:rsid w:val="00963232"/>
    <w:rsid w:val="00963A15"/>
    <w:rsid w:val="00965465"/>
    <w:rsid w:val="00971C4B"/>
    <w:rsid w:val="0097607F"/>
    <w:rsid w:val="00985AF0"/>
    <w:rsid w:val="00986142"/>
    <w:rsid w:val="00987102"/>
    <w:rsid w:val="0099033C"/>
    <w:rsid w:val="00991C8C"/>
    <w:rsid w:val="00991F33"/>
    <w:rsid w:val="00992053"/>
    <w:rsid w:val="00993602"/>
    <w:rsid w:val="009942E6"/>
    <w:rsid w:val="0099461A"/>
    <w:rsid w:val="00994772"/>
    <w:rsid w:val="00996774"/>
    <w:rsid w:val="009A1564"/>
    <w:rsid w:val="009A3753"/>
    <w:rsid w:val="009A40BB"/>
    <w:rsid w:val="009A5554"/>
    <w:rsid w:val="009A5DB1"/>
    <w:rsid w:val="009A6A93"/>
    <w:rsid w:val="009A7176"/>
    <w:rsid w:val="009B0D2F"/>
    <w:rsid w:val="009B22F1"/>
    <w:rsid w:val="009B43DA"/>
    <w:rsid w:val="009B4976"/>
    <w:rsid w:val="009B6668"/>
    <w:rsid w:val="009C5238"/>
    <w:rsid w:val="009C5C38"/>
    <w:rsid w:val="009C68CF"/>
    <w:rsid w:val="009C68D1"/>
    <w:rsid w:val="009C6A94"/>
    <w:rsid w:val="009C79E0"/>
    <w:rsid w:val="009D04CD"/>
    <w:rsid w:val="009D0FF0"/>
    <w:rsid w:val="009D2414"/>
    <w:rsid w:val="009D2C40"/>
    <w:rsid w:val="009D3869"/>
    <w:rsid w:val="009E0A9D"/>
    <w:rsid w:val="009E2125"/>
    <w:rsid w:val="009E3023"/>
    <w:rsid w:val="009E3A1C"/>
    <w:rsid w:val="009E6F88"/>
    <w:rsid w:val="009E7356"/>
    <w:rsid w:val="009F0D86"/>
    <w:rsid w:val="009F1233"/>
    <w:rsid w:val="009F1F82"/>
    <w:rsid w:val="009F219B"/>
    <w:rsid w:val="009F3076"/>
    <w:rsid w:val="009F3BB3"/>
    <w:rsid w:val="009F5188"/>
    <w:rsid w:val="009F6D05"/>
    <w:rsid w:val="009F78CA"/>
    <w:rsid w:val="00A004E2"/>
    <w:rsid w:val="00A047F7"/>
    <w:rsid w:val="00A04888"/>
    <w:rsid w:val="00A04BCB"/>
    <w:rsid w:val="00A04D89"/>
    <w:rsid w:val="00A05312"/>
    <w:rsid w:val="00A05B27"/>
    <w:rsid w:val="00A0768D"/>
    <w:rsid w:val="00A1035E"/>
    <w:rsid w:val="00A11C3A"/>
    <w:rsid w:val="00A13562"/>
    <w:rsid w:val="00A150D5"/>
    <w:rsid w:val="00A15661"/>
    <w:rsid w:val="00A17B4E"/>
    <w:rsid w:val="00A21CB5"/>
    <w:rsid w:val="00A25B64"/>
    <w:rsid w:val="00A27459"/>
    <w:rsid w:val="00A27F07"/>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9EB"/>
    <w:rsid w:val="00A51F51"/>
    <w:rsid w:val="00A52AC9"/>
    <w:rsid w:val="00A5482A"/>
    <w:rsid w:val="00A55541"/>
    <w:rsid w:val="00A56C84"/>
    <w:rsid w:val="00A600C7"/>
    <w:rsid w:val="00A60C16"/>
    <w:rsid w:val="00A60DE4"/>
    <w:rsid w:val="00A65463"/>
    <w:rsid w:val="00A65A84"/>
    <w:rsid w:val="00A65D85"/>
    <w:rsid w:val="00A660AF"/>
    <w:rsid w:val="00A66C97"/>
    <w:rsid w:val="00A714BC"/>
    <w:rsid w:val="00A71CE0"/>
    <w:rsid w:val="00A80E2A"/>
    <w:rsid w:val="00A82DF8"/>
    <w:rsid w:val="00A83237"/>
    <w:rsid w:val="00A87A79"/>
    <w:rsid w:val="00A9343D"/>
    <w:rsid w:val="00A952A8"/>
    <w:rsid w:val="00A96FB3"/>
    <w:rsid w:val="00AA2447"/>
    <w:rsid w:val="00AA43DC"/>
    <w:rsid w:val="00AA444C"/>
    <w:rsid w:val="00AA5004"/>
    <w:rsid w:val="00AA59EB"/>
    <w:rsid w:val="00AB0972"/>
    <w:rsid w:val="00AB139C"/>
    <w:rsid w:val="00AB4402"/>
    <w:rsid w:val="00AB5F1B"/>
    <w:rsid w:val="00AB72BE"/>
    <w:rsid w:val="00AC0057"/>
    <w:rsid w:val="00AC31F5"/>
    <w:rsid w:val="00AC48F0"/>
    <w:rsid w:val="00AC5DD7"/>
    <w:rsid w:val="00AD0683"/>
    <w:rsid w:val="00AD19C8"/>
    <w:rsid w:val="00AD2729"/>
    <w:rsid w:val="00AD4591"/>
    <w:rsid w:val="00AD4816"/>
    <w:rsid w:val="00AD581B"/>
    <w:rsid w:val="00AE07B5"/>
    <w:rsid w:val="00AE0C59"/>
    <w:rsid w:val="00AE3105"/>
    <w:rsid w:val="00AE3469"/>
    <w:rsid w:val="00AE41C6"/>
    <w:rsid w:val="00AE4974"/>
    <w:rsid w:val="00AE51CC"/>
    <w:rsid w:val="00AF122B"/>
    <w:rsid w:val="00AF1992"/>
    <w:rsid w:val="00AF273B"/>
    <w:rsid w:val="00AF39EA"/>
    <w:rsid w:val="00AF4139"/>
    <w:rsid w:val="00AF4722"/>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4308"/>
    <w:rsid w:val="00B249D8"/>
    <w:rsid w:val="00B26904"/>
    <w:rsid w:val="00B27676"/>
    <w:rsid w:val="00B30F4F"/>
    <w:rsid w:val="00B317EA"/>
    <w:rsid w:val="00B318F8"/>
    <w:rsid w:val="00B359C2"/>
    <w:rsid w:val="00B407CA"/>
    <w:rsid w:val="00B428AB"/>
    <w:rsid w:val="00B43355"/>
    <w:rsid w:val="00B44BBE"/>
    <w:rsid w:val="00B45D93"/>
    <w:rsid w:val="00B52A4D"/>
    <w:rsid w:val="00B538FA"/>
    <w:rsid w:val="00B53EF2"/>
    <w:rsid w:val="00B55EA1"/>
    <w:rsid w:val="00B57071"/>
    <w:rsid w:val="00B57E0F"/>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2010"/>
    <w:rsid w:val="00B93224"/>
    <w:rsid w:val="00B93CDE"/>
    <w:rsid w:val="00B94E1C"/>
    <w:rsid w:val="00B94F5D"/>
    <w:rsid w:val="00B9536C"/>
    <w:rsid w:val="00B96003"/>
    <w:rsid w:val="00BA0FDD"/>
    <w:rsid w:val="00BA3492"/>
    <w:rsid w:val="00BA3F8D"/>
    <w:rsid w:val="00BA7E4A"/>
    <w:rsid w:val="00BB01F6"/>
    <w:rsid w:val="00BB2B2A"/>
    <w:rsid w:val="00BB3478"/>
    <w:rsid w:val="00BB6D28"/>
    <w:rsid w:val="00BC2437"/>
    <w:rsid w:val="00BC24AE"/>
    <w:rsid w:val="00BC2D4C"/>
    <w:rsid w:val="00BC37DB"/>
    <w:rsid w:val="00BC37F6"/>
    <w:rsid w:val="00BC3B4B"/>
    <w:rsid w:val="00BC4134"/>
    <w:rsid w:val="00BC5902"/>
    <w:rsid w:val="00BC5D7C"/>
    <w:rsid w:val="00BC699D"/>
    <w:rsid w:val="00BD35EC"/>
    <w:rsid w:val="00BD47BA"/>
    <w:rsid w:val="00BD5175"/>
    <w:rsid w:val="00BD74C3"/>
    <w:rsid w:val="00BD7BDA"/>
    <w:rsid w:val="00BE0C2B"/>
    <w:rsid w:val="00BE2659"/>
    <w:rsid w:val="00BE5421"/>
    <w:rsid w:val="00BE5743"/>
    <w:rsid w:val="00BE72E3"/>
    <w:rsid w:val="00C00F39"/>
    <w:rsid w:val="00C0300E"/>
    <w:rsid w:val="00C04C40"/>
    <w:rsid w:val="00C04E74"/>
    <w:rsid w:val="00C0614E"/>
    <w:rsid w:val="00C06FB2"/>
    <w:rsid w:val="00C103AB"/>
    <w:rsid w:val="00C10CB7"/>
    <w:rsid w:val="00C12093"/>
    <w:rsid w:val="00C17222"/>
    <w:rsid w:val="00C17DEC"/>
    <w:rsid w:val="00C20C21"/>
    <w:rsid w:val="00C20E87"/>
    <w:rsid w:val="00C26F1E"/>
    <w:rsid w:val="00C31A74"/>
    <w:rsid w:val="00C31ACD"/>
    <w:rsid w:val="00C3231C"/>
    <w:rsid w:val="00C32565"/>
    <w:rsid w:val="00C33426"/>
    <w:rsid w:val="00C34803"/>
    <w:rsid w:val="00C427D4"/>
    <w:rsid w:val="00C442D7"/>
    <w:rsid w:val="00C44ED1"/>
    <w:rsid w:val="00C4579B"/>
    <w:rsid w:val="00C51F5E"/>
    <w:rsid w:val="00C52F39"/>
    <w:rsid w:val="00C53CFB"/>
    <w:rsid w:val="00C53E52"/>
    <w:rsid w:val="00C54586"/>
    <w:rsid w:val="00C56904"/>
    <w:rsid w:val="00C57D4E"/>
    <w:rsid w:val="00C62236"/>
    <w:rsid w:val="00C62D66"/>
    <w:rsid w:val="00C66126"/>
    <w:rsid w:val="00C669AF"/>
    <w:rsid w:val="00C66ED0"/>
    <w:rsid w:val="00C67251"/>
    <w:rsid w:val="00C70A1B"/>
    <w:rsid w:val="00C75086"/>
    <w:rsid w:val="00C75DB9"/>
    <w:rsid w:val="00C765D2"/>
    <w:rsid w:val="00C773FA"/>
    <w:rsid w:val="00C7787E"/>
    <w:rsid w:val="00C81A16"/>
    <w:rsid w:val="00C8380B"/>
    <w:rsid w:val="00C8581E"/>
    <w:rsid w:val="00C94DF4"/>
    <w:rsid w:val="00C9712D"/>
    <w:rsid w:val="00C975C8"/>
    <w:rsid w:val="00C97E03"/>
    <w:rsid w:val="00CA07CE"/>
    <w:rsid w:val="00CA1C39"/>
    <w:rsid w:val="00CA22B7"/>
    <w:rsid w:val="00CA426B"/>
    <w:rsid w:val="00CA46C3"/>
    <w:rsid w:val="00CA4CA6"/>
    <w:rsid w:val="00CA4F10"/>
    <w:rsid w:val="00CB06A7"/>
    <w:rsid w:val="00CB2425"/>
    <w:rsid w:val="00CB2F86"/>
    <w:rsid w:val="00CB62F4"/>
    <w:rsid w:val="00CC30CA"/>
    <w:rsid w:val="00CC5969"/>
    <w:rsid w:val="00CC6479"/>
    <w:rsid w:val="00CD0BC6"/>
    <w:rsid w:val="00CD1339"/>
    <w:rsid w:val="00CD13EC"/>
    <w:rsid w:val="00CD1850"/>
    <w:rsid w:val="00CD5D96"/>
    <w:rsid w:val="00CD7CA3"/>
    <w:rsid w:val="00CE18FA"/>
    <w:rsid w:val="00CE3F75"/>
    <w:rsid w:val="00CE5555"/>
    <w:rsid w:val="00CE669C"/>
    <w:rsid w:val="00CE680F"/>
    <w:rsid w:val="00CE7489"/>
    <w:rsid w:val="00CF19F9"/>
    <w:rsid w:val="00CF2231"/>
    <w:rsid w:val="00CF2C71"/>
    <w:rsid w:val="00CF38C6"/>
    <w:rsid w:val="00CF3C3E"/>
    <w:rsid w:val="00CF3EE7"/>
    <w:rsid w:val="00CF44D0"/>
    <w:rsid w:val="00CF4963"/>
    <w:rsid w:val="00CF4CC9"/>
    <w:rsid w:val="00CF74BD"/>
    <w:rsid w:val="00CF7DD1"/>
    <w:rsid w:val="00D00325"/>
    <w:rsid w:val="00D047E2"/>
    <w:rsid w:val="00D04C31"/>
    <w:rsid w:val="00D059D1"/>
    <w:rsid w:val="00D06D8D"/>
    <w:rsid w:val="00D06FEC"/>
    <w:rsid w:val="00D0787E"/>
    <w:rsid w:val="00D11915"/>
    <w:rsid w:val="00D11E60"/>
    <w:rsid w:val="00D13DF1"/>
    <w:rsid w:val="00D15A0B"/>
    <w:rsid w:val="00D162A5"/>
    <w:rsid w:val="00D168A4"/>
    <w:rsid w:val="00D20CA2"/>
    <w:rsid w:val="00D23032"/>
    <w:rsid w:val="00D25CE2"/>
    <w:rsid w:val="00D26571"/>
    <w:rsid w:val="00D3003D"/>
    <w:rsid w:val="00D300AE"/>
    <w:rsid w:val="00D307CC"/>
    <w:rsid w:val="00D30F9F"/>
    <w:rsid w:val="00D3276A"/>
    <w:rsid w:val="00D34D21"/>
    <w:rsid w:val="00D363B0"/>
    <w:rsid w:val="00D378C4"/>
    <w:rsid w:val="00D37946"/>
    <w:rsid w:val="00D379A8"/>
    <w:rsid w:val="00D40FB4"/>
    <w:rsid w:val="00D467EA"/>
    <w:rsid w:val="00D5144B"/>
    <w:rsid w:val="00D54360"/>
    <w:rsid w:val="00D551C8"/>
    <w:rsid w:val="00D61035"/>
    <w:rsid w:val="00D61465"/>
    <w:rsid w:val="00D64518"/>
    <w:rsid w:val="00D645D5"/>
    <w:rsid w:val="00D649A9"/>
    <w:rsid w:val="00D6796D"/>
    <w:rsid w:val="00D70E99"/>
    <w:rsid w:val="00D71397"/>
    <w:rsid w:val="00D729B1"/>
    <w:rsid w:val="00D746A0"/>
    <w:rsid w:val="00D75475"/>
    <w:rsid w:val="00D759E9"/>
    <w:rsid w:val="00D764C6"/>
    <w:rsid w:val="00D76B9B"/>
    <w:rsid w:val="00D76EAC"/>
    <w:rsid w:val="00D83EA1"/>
    <w:rsid w:val="00D86CF8"/>
    <w:rsid w:val="00D86D9B"/>
    <w:rsid w:val="00D91248"/>
    <w:rsid w:val="00D927EC"/>
    <w:rsid w:val="00D92904"/>
    <w:rsid w:val="00D929D0"/>
    <w:rsid w:val="00D9352A"/>
    <w:rsid w:val="00D937DA"/>
    <w:rsid w:val="00D93B24"/>
    <w:rsid w:val="00D9427F"/>
    <w:rsid w:val="00D957A8"/>
    <w:rsid w:val="00D97C31"/>
    <w:rsid w:val="00DA0832"/>
    <w:rsid w:val="00DA1D94"/>
    <w:rsid w:val="00DA42C8"/>
    <w:rsid w:val="00DA62BA"/>
    <w:rsid w:val="00DB7595"/>
    <w:rsid w:val="00DB770B"/>
    <w:rsid w:val="00DC000A"/>
    <w:rsid w:val="00DC00EA"/>
    <w:rsid w:val="00DC1EF9"/>
    <w:rsid w:val="00DC2276"/>
    <w:rsid w:val="00DC3983"/>
    <w:rsid w:val="00DC3D71"/>
    <w:rsid w:val="00DC3E92"/>
    <w:rsid w:val="00DC59CF"/>
    <w:rsid w:val="00DC6A2F"/>
    <w:rsid w:val="00DD1F1F"/>
    <w:rsid w:val="00DD254E"/>
    <w:rsid w:val="00DD3D50"/>
    <w:rsid w:val="00DD6499"/>
    <w:rsid w:val="00DD74FD"/>
    <w:rsid w:val="00DD7F9C"/>
    <w:rsid w:val="00DE0434"/>
    <w:rsid w:val="00DE2C3C"/>
    <w:rsid w:val="00DE32DF"/>
    <w:rsid w:val="00DE4758"/>
    <w:rsid w:val="00DE5035"/>
    <w:rsid w:val="00DE5651"/>
    <w:rsid w:val="00DE5859"/>
    <w:rsid w:val="00DE5C1D"/>
    <w:rsid w:val="00DE6056"/>
    <w:rsid w:val="00DE61C6"/>
    <w:rsid w:val="00DE7882"/>
    <w:rsid w:val="00DF0B62"/>
    <w:rsid w:val="00DF3F55"/>
    <w:rsid w:val="00DF428C"/>
    <w:rsid w:val="00E036C8"/>
    <w:rsid w:val="00E04DCD"/>
    <w:rsid w:val="00E0503A"/>
    <w:rsid w:val="00E05968"/>
    <w:rsid w:val="00E06153"/>
    <w:rsid w:val="00E106B8"/>
    <w:rsid w:val="00E13123"/>
    <w:rsid w:val="00E14B96"/>
    <w:rsid w:val="00E15F2E"/>
    <w:rsid w:val="00E176CB"/>
    <w:rsid w:val="00E2118D"/>
    <w:rsid w:val="00E22EEE"/>
    <w:rsid w:val="00E24F02"/>
    <w:rsid w:val="00E266A2"/>
    <w:rsid w:val="00E32779"/>
    <w:rsid w:val="00E33A19"/>
    <w:rsid w:val="00E43344"/>
    <w:rsid w:val="00E437E2"/>
    <w:rsid w:val="00E44A48"/>
    <w:rsid w:val="00E460AD"/>
    <w:rsid w:val="00E466CD"/>
    <w:rsid w:val="00E56B3B"/>
    <w:rsid w:val="00E574D8"/>
    <w:rsid w:val="00E61A44"/>
    <w:rsid w:val="00E61DC3"/>
    <w:rsid w:val="00E63A9B"/>
    <w:rsid w:val="00E65007"/>
    <w:rsid w:val="00E65571"/>
    <w:rsid w:val="00E6697E"/>
    <w:rsid w:val="00E701BE"/>
    <w:rsid w:val="00E70D18"/>
    <w:rsid w:val="00E70E00"/>
    <w:rsid w:val="00E71861"/>
    <w:rsid w:val="00E719A7"/>
    <w:rsid w:val="00E71C4E"/>
    <w:rsid w:val="00E73AF1"/>
    <w:rsid w:val="00E73C19"/>
    <w:rsid w:val="00E73D00"/>
    <w:rsid w:val="00E73E69"/>
    <w:rsid w:val="00E75FED"/>
    <w:rsid w:val="00E766EA"/>
    <w:rsid w:val="00E76F71"/>
    <w:rsid w:val="00E80271"/>
    <w:rsid w:val="00E86C55"/>
    <w:rsid w:val="00E911C3"/>
    <w:rsid w:val="00E918D0"/>
    <w:rsid w:val="00E924EA"/>
    <w:rsid w:val="00E92D9A"/>
    <w:rsid w:val="00E940C6"/>
    <w:rsid w:val="00E9441A"/>
    <w:rsid w:val="00E9461F"/>
    <w:rsid w:val="00E95189"/>
    <w:rsid w:val="00E95722"/>
    <w:rsid w:val="00E96AEA"/>
    <w:rsid w:val="00EA1CEE"/>
    <w:rsid w:val="00EA35FF"/>
    <w:rsid w:val="00EB014D"/>
    <w:rsid w:val="00EB13BC"/>
    <w:rsid w:val="00EB156C"/>
    <w:rsid w:val="00EB30E6"/>
    <w:rsid w:val="00EB3E59"/>
    <w:rsid w:val="00EB457E"/>
    <w:rsid w:val="00EB4E91"/>
    <w:rsid w:val="00EB5D88"/>
    <w:rsid w:val="00EB7A64"/>
    <w:rsid w:val="00EC1139"/>
    <w:rsid w:val="00EC2DAF"/>
    <w:rsid w:val="00EC3D0B"/>
    <w:rsid w:val="00EC4C82"/>
    <w:rsid w:val="00EC6395"/>
    <w:rsid w:val="00EC6875"/>
    <w:rsid w:val="00EC7A9D"/>
    <w:rsid w:val="00EC7F7E"/>
    <w:rsid w:val="00ED0616"/>
    <w:rsid w:val="00ED067B"/>
    <w:rsid w:val="00ED10FA"/>
    <w:rsid w:val="00ED3A22"/>
    <w:rsid w:val="00ED4A46"/>
    <w:rsid w:val="00ED6674"/>
    <w:rsid w:val="00EE2094"/>
    <w:rsid w:val="00EE5208"/>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685"/>
    <w:rsid w:val="00F16777"/>
    <w:rsid w:val="00F1704C"/>
    <w:rsid w:val="00F25450"/>
    <w:rsid w:val="00F25B03"/>
    <w:rsid w:val="00F2665A"/>
    <w:rsid w:val="00F349EA"/>
    <w:rsid w:val="00F34EEC"/>
    <w:rsid w:val="00F3533B"/>
    <w:rsid w:val="00F35EAE"/>
    <w:rsid w:val="00F3655F"/>
    <w:rsid w:val="00F37CFA"/>
    <w:rsid w:val="00F40099"/>
    <w:rsid w:val="00F43F24"/>
    <w:rsid w:val="00F449F9"/>
    <w:rsid w:val="00F46C19"/>
    <w:rsid w:val="00F47F2E"/>
    <w:rsid w:val="00F503BF"/>
    <w:rsid w:val="00F51E6B"/>
    <w:rsid w:val="00F53427"/>
    <w:rsid w:val="00F541E8"/>
    <w:rsid w:val="00F551A0"/>
    <w:rsid w:val="00F551BA"/>
    <w:rsid w:val="00F55E41"/>
    <w:rsid w:val="00F56479"/>
    <w:rsid w:val="00F60528"/>
    <w:rsid w:val="00F606B2"/>
    <w:rsid w:val="00F6183C"/>
    <w:rsid w:val="00F61AC7"/>
    <w:rsid w:val="00F6576C"/>
    <w:rsid w:val="00F716CF"/>
    <w:rsid w:val="00F74C77"/>
    <w:rsid w:val="00F755F3"/>
    <w:rsid w:val="00F7716F"/>
    <w:rsid w:val="00F77562"/>
    <w:rsid w:val="00F805B8"/>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370C"/>
    <w:rsid w:val="00FD4C1F"/>
    <w:rsid w:val="00FD5801"/>
    <w:rsid w:val="00FE0202"/>
    <w:rsid w:val="00FE0791"/>
    <w:rsid w:val="00FE1FCA"/>
    <w:rsid w:val="00FE2B86"/>
    <w:rsid w:val="00FE4738"/>
    <w:rsid w:val="00FE4C25"/>
    <w:rsid w:val="00FE502B"/>
    <w:rsid w:val="00FE5FEF"/>
    <w:rsid w:val="00FE6680"/>
    <w:rsid w:val="00FE73D9"/>
    <w:rsid w:val="00FF0544"/>
    <w:rsid w:val="00FF2D35"/>
    <w:rsid w:val="00FF2DD1"/>
    <w:rsid w:val="00FF2FC7"/>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D4E"/>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
      </w:numPr>
      <w:tabs>
        <w:tab w:val="center" w:pos="6379"/>
      </w:tabs>
      <w:spacing w:line="360" w:lineRule="auto"/>
    </w:pPr>
    <w:rPr>
      <w:b/>
      <w:sz w:val="28"/>
      <w:szCs w:val="28"/>
    </w:rPr>
  </w:style>
  <w:style w:type="character" w:customStyle="1" w:styleId="ChngChar">
    <w:name w:val="Chương Char"/>
    <w:basedOn w:val="DefaultParagraphFont"/>
    <w:link w:val="Chng"/>
    <w:qFormat/>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6858B4"/>
    <w:pPr>
      <w:spacing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 w:type="table" w:styleId="GridTable4-Accent5">
    <w:name w:val="Grid Table 4 Accent 5"/>
    <w:basedOn w:val="TableNormal"/>
    <w:uiPriority w:val="49"/>
    <w:rsid w:val="00463619"/>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25451322">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938367404">
      <w:bodyDiv w:val="1"/>
      <w:marLeft w:val="0"/>
      <w:marRight w:val="0"/>
      <w:marTop w:val="0"/>
      <w:marBottom w:val="0"/>
      <w:divBdr>
        <w:top w:val="none" w:sz="0" w:space="0" w:color="auto"/>
        <w:left w:val="none" w:sz="0" w:space="0" w:color="auto"/>
        <w:bottom w:val="none" w:sz="0" w:space="0" w:color="auto"/>
        <w:right w:val="none" w:sz="0" w:space="0" w:color="auto"/>
      </w:divBdr>
    </w:div>
    <w:div w:id="982662698">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34833839">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05218741">
      <w:bodyDiv w:val="1"/>
      <w:marLeft w:val="0"/>
      <w:marRight w:val="0"/>
      <w:marTop w:val="0"/>
      <w:marBottom w:val="0"/>
      <w:divBdr>
        <w:top w:val="none" w:sz="0" w:space="0" w:color="auto"/>
        <w:left w:val="none" w:sz="0" w:space="0" w:color="auto"/>
        <w:bottom w:val="none" w:sz="0" w:space="0" w:color="auto"/>
        <w:right w:val="none" w:sz="0" w:space="0" w:color="auto"/>
      </w:divBdr>
    </w:div>
    <w:div w:id="1233197361">
      <w:bodyDiv w:val="1"/>
      <w:marLeft w:val="0"/>
      <w:marRight w:val="0"/>
      <w:marTop w:val="0"/>
      <w:marBottom w:val="0"/>
      <w:divBdr>
        <w:top w:val="none" w:sz="0" w:space="0" w:color="auto"/>
        <w:left w:val="none" w:sz="0" w:space="0" w:color="auto"/>
        <w:bottom w:val="none" w:sz="0" w:space="0" w:color="auto"/>
        <w:right w:val="none" w:sz="0" w:space="0" w:color="auto"/>
      </w:divBdr>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01366485">
      <w:bodyDiv w:val="1"/>
      <w:marLeft w:val="0"/>
      <w:marRight w:val="0"/>
      <w:marTop w:val="0"/>
      <w:marBottom w:val="0"/>
      <w:divBdr>
        <w:top w:val="none" w:sz="0" w:space="0" w:color="auto"/>
        <w:left w:val="none" w:sz="0" w:space="0" w:color="auto"/>
        <w:bottom w:val="none" w:sz="0" w:space="0" w:color="auto"/>
        <w:right w:val="none" w:sz="0" w:space="0" w:color="auto"/>
      </w:divBdr>
    </w:div>
    <w:div w:id="1441147148">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40777652">
      <w:bodyDiv w:val="1"/>
      <w:marLeft w:val="0"/>
      <w:marRight w:val="0"/>
      <w:marTop w:val="0"/>
      <w:marBottom w:val="0"/>
      <w:divBdr>
        <w:top w:val="none" w:sz="0" w:space="0" w:color="auto"/>
        <w:left w:val="none" w:sz="0" w:space="0" w:color="auto"/>
        <w:bottom w:val="none" w:sz="0" w:space="0" w:color="auto"/>
        <w:right w:val="none" w:sz="0" w:space="0" w:color="auto"/>
      </w:divBdr>
    </w:div>
    <w:div w:id="1577863416">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690599042">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23405137">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hyperlink" Target="https://www.youtube.com/watch?v=P-jQf5q2kJM" TargetMode="External"/><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image" Target="media/image9.png"/><Relationship Id="rId33" Type="http://schemas.openxmlformats.org/officeDocument/2006/relationships/hyperlink" Target="https://drive.google.com/drive/folders/1KKDyVfomSxNiPiYdVloIgT69tkY-ULfM?fbclid=IwAR0sWAS_zDJUFtom2PKjAR8qt09xv1DEOW3HZnbMvNXnNJDEgd8IByc0gVk" TargetMode="External"/><Relationship Id="rId2" Type="http://schemas.openxmlformats.org/officeDocument/2006/relationships/customXml" Target="../customXml/item2.xml"/><Relationship Id="rId16" Type="http://schemas.openxmlformats.org/officeDocument/2006/relationships/hyperlink" Target="https://www.youtube.com/@ntqhuy2k2"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hyperlink" Target="https://developers.google.com/mediapipe" TargetMode="Externa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github.com/nguyenhuy158/final_dip"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nguyenhuy158/SQL-Tuni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eader" Target="head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Placeholder1</b:Tag>
    <b:RefOrder>1</b:RefOrder>
  </b:Source>
  <b:Source>
    <b:Tag>Ngu22</b:Tag>
    <b:SourceType>InternetSite</b:SourceType>
    <b:Guid>{965B0CA3-B14A-4055-87F5-386071881F09}</b:Guid>
    <b:Title>Video báo cáo</b:Title>
    <b:Year>2022</b:Year>
    <b:Author>
      <b:Author>
        <b:NameList>
          <b:Person>
            <b:Last>Huy</b:Last>
            <b:First>Nguyen</b:First>
            <b:Middle>Tran Quang</b:Middle>
          </b:Person>
        </b:NameList>
      </b:Author>
    </b:Author>
    <b:InternetSiteTitle>Youtube</b:InternetSiteTitle>
    <b:Month>12</b:Month>
    <b:Day>12</b:Day>
    <b:URL>https://www.youtube.com/@ntqhuy2k2</b:URL>
    <b:RefOrder>2</b:RefOrder>
  </b:Source>
  <b:Source>
    <b:Tag>Ngu1</b:Tag>
    <b:SourceType>InternetSite</b:SourceType>
    <b:Guid>{BA2CF73F-9266-40FB-B89E-576E3B647F00}</b:Guid>
    <b:Author>
      <b:Author>
        <b:NameList>
          <b:Person>
            <b:Last>Huy</b:Last>
            <b:First>Nguyen</b:First>
            <b:Middle>Tran Quang</b:Middle>
          </b:Person>
          <b:Person>
            <b:Last>Duc</b:Last>
            <b:First>Vo</b:First>
            <b:Middle>Hoang</b:Middle>
          </b:Person>
        </b:NameList>
      </b:Author>
    </b:Author>
    <b:Title>Custom Animation</b:Title>
    <b:InternetSiteTitle>Github</b:InternetSiteTitle>
    <b:URL>https://github.com/nguyenhuy158/CustomAnimation</b:URL>
    <b:RefOrder>3</b:RefOrder>
  </b:Source>
  <b:Source>
    <b:Tag>Ani</b:Tag>
    <b:SourceType>InternetSite</b:SourceType>
    <b:Guid>{2668ECA3-B83E-4939-A96A-A7FD3DB2091A}</b:Guid>
    <b:Title>Aniamtions</b:Title>
    <b:InternetSiteTitle>Android Developer</b:InternetSiteTitle>
    <b:URL>https://developer.android.com/develop/ui/views/animations</b:URL>
    <b:RefOrder>4</b:RefOrder>
  </b:Source>
  <b:Source>
    <b:Tag>Lot</b:Tag>
    <b:SourceType>InternetSite</b:SourceType>
    <b:Guid>{36DDA4CA-E227-4C95-91CA-A556CDB4B056}</b:Guid>
    <b:Title>Lottie Android</b:Title>
    <b:InternetSiteTitle>Github</b:InternetSiteTitle>
    <b:URL>https://github.com/airbnb/lottie-android</b:URL>
    <b:RefOrder>5</b:RefOrder>
  </b:Source>
  <b:Source>
    <b:Tag>h6a</b:Tag>
    <b:SourceType>InternetSite</b:SourceType>
    <b:Guid>{2267A36D-D953-4FC8-B06F-174797A03A78}</b:Guid>
    <b:Author>
      <b:Author>
        <b:NameList>
          <b:Person>
            <b:Last>h6ah4i</b:Last>
          </b:Person>
        </b:NameList>
      </b:Author>
    </b:Author>
    <b:Title>Android Advanced Recyclerview</b:Title>
    <b:InternetSiteTitle>Github</b:InternetSiteTitle>
    <b:URL>https://github.com/h6ah4i/android-advancedrecyclerview</b:URL>
    <b:RefOrder>6</b:RefOrder>
  </b:Source>
  <b:Source>
    <b:Tag>Roo</b:Tag>
    <b:SourceType>InternetSite</b:SourceType>
    <b:Guid>{D9D413B9-C6E4-48E5-9031-20BD6E1B07B4}</b:Guid>
    <b:Title>Room</b:Title>
    <b:InternetSiteTitle>Android Developer</b:InternetSiteTitle>
    <b:URL>https://developer.android.com/training/data-storage/room</b:URL>
    <b:RefOrder>7</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735BF57-12EB-4F97-A0C0-AE5D9D9AF27E}">
  <ds:schemaRefs>
    <ds:schemaRef ds:uri="http://schemas.openxmlformats.org/officeDocument/2006/bibliography"/>
  </ds:schemaRefs>
</ds:datastoreItem>
</file>

<file path=customXml/itemProps4.xml><?xml version="1.0" encoding="utf-8"?>
<ds:datastoreItem xmlns:ds="http://schemas.openxmlformats.org/officeDocument/2006/customXml" ds:itemID="{8129612B-AA7C-4250-9FE3-B3B790F9440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Template.dotx</Template>
  <TotalTime>2435</TotalTime>
  <Pages>20</Pages>
  <Words>2005</Words>
  <Characters>11431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Gia Bảo Lương</cp:lastModifiedBy>
  <cp:revision>1337</cp:revision>
  <cp:lastPrinted>2022-06-24T14:44:00Z</cp:lastPrinted>
  <dcterms:created xsi:type="dcterms:W3CDTF">2022-11-29T03:04:00Z</dcterms:created>
  <dcterms:modified xsi:type="dcterms:W3CDTF">2023-08-11T16:17:00Z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